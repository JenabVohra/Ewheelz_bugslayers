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082B" w14:textId="77777777" w:rsidR="003F5D1F" w:rsidRDefault="0088212D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7DAB4BBC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96AE58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855DA4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A661740" w14:textId="19F6FE04" w:rsidR="00673327" w:rsidRDefault="00D944F2" w:rsidP="00D138ED">
            <w:pPr>
              <w:pStyle w:val="RIMCell"/>
            </w:pPr>
            <w:proofErr w:type="spellStart"/>
            <w:r>
              <w:t>Ewheelz</w:t>
            </w:r>
            <w:proofErr w:type="spellEnd"/>
          </w:p>
        </w:tc>
      </w:tr>
      <w:tr w:rsidR="00673327" w14:paraId="63E40870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4AB335F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6DE8F58" w14:textId="6799D40B" w:rsidR="00673327" w:rsidRDefault="00D944F2" w:rsidP="00292E40">
            <w:pPr>
              <w:pStyle w:val="RIMCell"/>
            </w:pPr>
            <w:r>
              <w:t xml:space="preserve">Jay </w:t>
            </w:r>
            <w:r w:rsidR="00E965B9">
              <w:t>Patel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2DCF8E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F8030FC" w14:textId="77777777" w:rsidR="002F7A76" w:rsidRDefault="002F7A76" w:rsidP="005A3E2E">
            <w:pPr>
              <w:pStyle w:val="RIMCell"/>
            </w:pPr>
          </w:p>
        </w:tc>
      </w:tr>
      <w:tr w:rsidR="004B69B3" w14:paraId="633DCDD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E24A92C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2-10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F7AD9D3" w14:textId="1A9DEA47" w:rsidR="004B69B3" w:rsidRPr="0075555C" w:rsidRDefault="00E965B9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10-Feb-2019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7032927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F4E8B2B" w14:textId="5884F6E8" w:rsidR="004B69B3" w:rsidRDefault="00765A1A" w:rsidP="00B9336B">
            <w:pPr>
              <w:pStyle w:val="RIMCell"/>
            </w:pPr>
            <w:r>
              <w:t>Week 6</w:t>
            </w:r>
          </w:p>
        </w:tc>
      </w:tr>
      <w:tr w:rsidR="0077634A" w14:paraId="6A6CCF0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50E3C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1E3C3E9B" w14:textId="0ABB9316" w:rsidR="0077634A" w:rsidRDefault="00D944F2" w:rsidP="00CC335B">
            <w:pPr>
              <w:pStyle w:val="RIMCell"/>
            </w:pPr>
            <w:r>
              <w:t>5:pm</w:t>
            </w:r>
          </w:p>
        </w:tc>
        <w:tc>
          <w:tcPr>
            <w:tcW w:w="2250" w:type="dxa"/>
            <w:shd w:val="clear" w:color="auto" w:fill="00B050"/>
          </w:tcPr>
          <w:p w14:paraId="083A790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4641EEA3" w14:textId="6BB5BC01" w:rsidR="0077634A" w:rsidRDefault="00D944F2" w:rsidP="000C6909">
            <w:pPr>
              <w:pStyle w:val="RIMCell"/>
            </w:pPr>
            <w:r>
              <w:rPr>
                <w:rFonts w:cs="Arial"/>
              </w:rPr>
              <w:t>130 Dundas Street LDB506</w:t>
            </w:r>
          </w:p>
        </w:tc>
      </w:tr>
      <w:tr w:rsidR="0077634A" w14:paraId="311353F6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6B4F74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623D98A0" w14:textId="1E7B1C55" w:rsidR="0077634A" w:rsidRDefault="00E965B9" w:rsidP="00292E40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2250" w:type="dxa"/>
            <w:shd w:val="clear" w:color="auto" w:fill="00B050"/>
          </w:tcPr>
          <w:p w14:paraId="70150D9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5DD1DDC6" w14:textId="77777777" w:rsidR="00765A1A" w:rsidRDefault="00765A1A" w:rsidP="00765A1A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37D83F81B4D743CEA4836090E962F8D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5:00pm</w:t>
                </w:r>
              </w:sdtContent>
            </w:sdt>
          </w:p>
          <w:p w14:paraId="1A866668" w14:textId="5735D343" w:rsidR="0077634A" w:rsidRDefault="00765A1A" w:rsidP="00765A1A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E83D2E57F4CA4B9597007B66DBBA3D86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6:00pm</w:t>
                </w:r>
              </w:sdtContent>
            </w:sdt>
          </w:p>
        </w:tc>
      </w:tr>
    </w:tbl>
    <w:p w14:paraId="4D88D657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5A01B6F7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5939682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19C26EA4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0ED5155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FA0B53A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35526E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4C1FB35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0CED5D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9EDFAFC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15261C4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31B3BEE" w14:textId="29834DF6" w:rsidR="00965F98" w:rsidRDefault="00417774" w:rsidP="00F343DF">
            <w:pPr>
              <w:pStyle w:val="RIMCell"/>
            </w:pPr>
            <w: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D6F5B2" w14:textId="19994566" w:rsidR="00965F98" w:rsidRDefault="00417774" w:rsidP="005A3E2E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F9C9E82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79A9D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752A99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DEFD75F" w14:textId="77777777" w:rsidR="00965F98" w:rsidRDefault="00965F98" w:rsidP="00B9336B">
            <w:pPr>
              <w:pStyle w:val="RIMCell"/>
            </w:pPr>
          </w:p>
        </w:tc>
      </w:tr>
      <w:tr w:rsidR="00965F98" w14:paraId="12183066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72185FB4" w14:textId="121BC5D6" w:rsidR="00965F98" w:rsidRDefault="00417774" w:rsidP="00F343DF">
            <w:pPr>
              <w:pStyle w:val="RIMCell"/>
            </w:pPr>
            <w: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C1C8343" w14:textId="2AFBC9A3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E4796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411687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AE24C9D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6A20EA3" w14:textId="77777777" w:rsidR="00965F98" w:rsidRDefault="00965F98" w:rsidP="00B9336B">
            <w:pPr>
              <w:pStyle w:val="RIMCell"/>
            </w:pPr>
          </w:p>
        </w:tc>
      </w:tr>
      <w:tr w:rsidR="00965F98" w14:paraId="5F288B62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50580D6" w14:textId="189B1828" w:rsidR="00965F98" w:rsidRDefault="00417774" w:rsidP="00F343DF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F2C6C07" w14:textId="2CCD4B6C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6394406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F38135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1B09EBA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FC6228F" w14:textId="77777777" w:rsidR="00965F98" w:rsidRDefault="00965F98" w:rsidP="00B9336B">
            <w:pPr>
              <w:pStyle w:val="RIMCell"/>
            </w:pPr>
          </w:p>
        </w:tc>
      </w:tr>
      <w:tr w:rsidR="00965F98" w14:paraId="45E6B0EA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31781AB9" w14:textId="723C2394" w:rsidR="00965F98" w:rsidRDefault="00417774" w:rsidP="00344FD5">
            <w:pPr>
              <w:pStyle w:val="RIMCell"/>
            </w:pPr>
            <w:r>
              <w:t xml:space="preserve">Harshita </w:t>
            </w:r>
            <w:proofErr w:type="spellStart"/>
            <w:r>
              <w:t>Saggu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A6092A" w14:textId="1CCA7F39" w:rsidR="00965F98" w:rsidRPr="00DD1BA1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7BA87EB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D1F47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EA5EFFC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F486DD" w14:textId="77777777" w:rsidR="00965F98" w:rsidRDefault="00965F98" w:rsidP="00B9336B">
            <w:pPr>
              <w:pStyle w:val="RIMCell"/>
            </w:pPr>
          </w:p>
        </w:tc>
      </w:tr>
      <w:tr w:rsidR="00F343DF" w14:paraId="2BF0F2F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3E1DD8AD" w14:textId="5FDB3EAD" w:rsidR="00F343DF" w:rsidRDefault="00417774" w:rsidP="00583BE9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A0E2C42" w14:textId="47E8359C" w:rsidR="00F343DF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C4976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CF1F3F6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928E328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09F579C" w14:textId="77777777" w:rsidR="00F343DF" w:rsidRDefault="00F343DF" w:rsidP="00B9336B">
            <w:pPr>
              <w:pStyle w:val="RIMCell"/>
            </w:pPr>
          </w:p>
        </w:tc>
      </w:tr>
      <w:tr w:rsidR="00E2739F" w14:paraId="3E259515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5A58170" w14:textId="4E7343ED" w:rsidR="00E2739F" w:rsidRDefault="00417774" w:rsidP="00C76757">
            <w:pPr>
              <w:pStyle w:val="RIMCell"/>
            </w:pPr>
            <w: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96376C2" w14:textId="251307BB" w:rsidR="00E2739F" w:rsidRDefault="00417774" w:rsidP="00C76757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CFDEDA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A4F3A9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F248983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7BC4EBD" w14:textId="77777777" w:rsidR="00E2739F" w:rsidRDefault="00E2739F" w:rsidP="00E2739F">
            <w:pPr>
              <w:pStyle w:val="RIMCell"/>
            </w:pPr>
          </w:p>
        </w:tc>
      </w:tr>
      <w:tr w:rsidR="005A106C" w14:paraId="7D7EA693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1A19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4571843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7A64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045FCB5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964D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1EED33" w14:textId="77777777" w:rsidR="005A106C" w:rsidRDefault="005A106C" w:rsidP="00204C06">
            <w:pPr>
              <w:pStyle w:val="RIMCell"/>
            </w:pPr>
          </w:p>
        </w:tc>
      </w:tr>
    </w:tbl>
    <w:p w14:paraId="7EC9489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77E8198A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AF1C390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77DD3C8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E28C61C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1D44E7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7763B759" w14:textId="77777777" w:rsidR="007858C2" w:rsidRPr="00300276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413282A3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78782B3F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9CA7F0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1E6355E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35200BD2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29723B8D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E965B9" w:rsidRPr="00300276" w14:paraId="4CFA875E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3E37C45" w14:textId="77777777" w:rsidR="00E965B9" w:rsidRPr="00300276" w:rsidRDefault="00E965B9" w:rsidP="00E965B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235EDA" w14:textId="363215AB" w:rsidR="00E965B9" w:rsidRPr="00A539FC" w:rsidRDefault="00E965B9" w:rsidP="00E965B9">
            <w:pPr>
              <w:pStyle w:val="RIMCell"/>
              <w:spacing w:before="0" w:after="0"/>
              <w:rPr>
                <w:rFonts w:cs="Arial"/>
                <w:sz w:val="24"/>
              </w:rPr>
            </w:pPr>
            <w:r>
              <w:rPr>
                <w:rFonts w:cs="Arial"/>
              </w:rPr>
              <w:t>Future planning with feedback 5 mins</w:t>
            </w:r>
          </w:p>
        </w:tc>
      </w:tr>
      <w:tr w:rsidR="00E965B9" w:rsidRPr="00300276" w14:paraId="6F377A4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2280780" w14:textId="77777777" w:rsidR="00E965B9" w:rsidRPr="00300276" w:rsidRDefault="00E965B9" w:rsidP="00E965B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B497FD" w14:textId="73B636A0" w:rsidR="00E965B9" w:rsidRPr="00A539FC" w:rsidRDefault="00E965B9" w:rsidP="00E965B9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Discuss about Use Case 7 mins</w:t>
            </w:r>
          </w:p>
        </w:tc>
      </w:tr>
      <w:tr w:rsidR="00E965B9" w:rsidRPr="00300276" w14:paraId="085FA27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E5A1C67" w14:textId="77777777" w:rsidR="00E965B9" w:rsidRPr="00300276" w:rsidRDefault="00E965B9" w:rsidP="00E965B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0080F3" w14:textId="207F94F6" w:rsidR="00E965B9" w:rsidRPr="00E965B9" w:rsidRDefault="00E965B9" w:rsidP="00E965B9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965B9">
              <w:rPr>
                <w:rFonts w:ascii="Arial" w:hAnsi="Arial" w:cs="Arial"/>
                <w:sz w:val="18"/>
                <w:szCs w:val="18"/>
              </w:rPr>
              <w:t>Discuss about Traceability Matrix 10 mins</w:t>
            </w:r>
          </w:p>
        </w:tc>
      </w:tr>
      <w:tr w:rsidR="00E965B9" w:rsidRPr="00300276" w14:paraId="1524D52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DEA3" w14:textId="77777777" w:rsidR="00E965B9" w:rsidRPr="00300276" w:rsidRDefault="00E965B9" w:rsidP="00E965B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1F586" w14:textId="26D793BE" w:rsidR="00E965B9" w:rsidRPr="00A539FC" w:rsidRDefault="00E965B9" w:rsidP="00E965B9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Presenting Project Plan to Sponsor 10 mins</w:t>
            </w:r>
          </w:p>
        </w:tc>
      </w:tr>
      <w:tr w:rsidR="00E965B9" w:rsidRPr="00300276" w14:paraId="38B689D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111C083" w14:textId="77777777" w:rsidR="00E965B9" w:rsidRPr="00300276" w:rsidRDefault="00E965B9" w:rsidP="00E965B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11333C9" w14:textId="2B7B7C2D" w:rsidR="00E965B9" w:rsidRPr="00A539FC" w:rsidRDefault="00E965B9" w:rsidP="00E965B9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Presenting Traceability Matrix to sponsor 5 mins</w:t>
            </w:r>
          </w:p>
        </w:tc>
      </w:tr>
      <w:tr w:rsidR="00E965B9" w:rsidRPr="00300276" w14:paraId="6E9B45D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DD23B65" w14:textId="77777777" w:rsidR="00E965B9" w:rsidRPr="00300276" w:rsidRDefault="00E965B9" w:rsidP="00E965B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3D6012" w14:textId="4CC30529" w:rsidR="00E965B9" w:rsidRPr="00A539FC" w:rsidRDefault="00E965B9" w:rsidP="00E965B9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Feedback on Project plan 5 mins</w:t>
            </w:r>
          </w:p>
        </w:tc>
      </w:tr>
      <w:tr w:rsidR="00E965B9" w:rsidRPr="00300276" w14:paraId="38EABB4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3ED57C8" w14:textId="77777777" w:rsidR="00E965B9" w:rsidRPr="00300276" w:rsidRDefault="00E965B9" w:rsidP="00E965B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34D560B" w14:textId="5358B60F" w:rsidR="00E965B9" w:rsidRDefault="00E965B9" w:rsidP="00E965B9">
            <w:pPr>
              <w:pStyle w:val="RIMCell"/>
              <w:rPr>
                <w:rFonts w:cs="Arial"/>
              </w:rPr>
            </w:pPr>
            <w:r>
              <w:rPr>
                <w:rFonts w:cs="Arial"/>
              </w:rPr>
              <w:t>Future Planning 5 mins</w:t>
            </w:r>
          </w:p>
        </w:tc>
      </w:tr>
    </w:tbl>
    <w:p w14:paraId="55D41962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2C9C194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DEA63C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3DC21C7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7B826539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47230E5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A9E54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728CDE3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36F6159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2F64BAF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C54B6E" w:rsidRPr="00B9336B" w14:paraId="24685D88" w14:textId="77777777" w:rsidTr="00C749F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DB4C" w14:textId="77777777" w:rsidR="00C54B6E" w:rsidRPr="0069000D" w:rsidRDefault="00C54B6E" w:rsidP="00C54B6E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BC9D4" w14:textId="7D9D2957" w:rsidR="00C54B6E" w:rsidRPr="00B9336B" w:rsidRDefault="00C54B6E" w:rsidP="00C54B6E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04/02/2019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A8DF9" w14:textId="6C5CA4E3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Work will be distributed </w:t>
            </w:r>
            <w:proofErr w:type="gramStart"/>
            <w:r>
              <w:rPr>
                <w:color w:val="000000"/>
              </w:rPr>
              <w:t>equally</w:t>
            </w:r>
            <w:proofErr w:type="gramEnd"/>
            <w:r>
              <w:rPr>
                <w:color w:val="000000"/>
              </w:rPr>
              <w:t xml:space="preserve"> and each team member will </w:t>
            </w:r>
            <w:proofErr w:type="spellStart"/>
            <w:r>
              <w:rPr>
                <w:color w:val="000000"/>
              </w:rPr>
              <w:t>contribite</w:t>
            </w:r>
            <w:proofErr w:type="spellEnd"/>
            <w:r>
              <w:rPr>
                <w:color w:val="000000"/>
              </w:rPr>
              <w:t xml:space="preserve"> his part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57FFE" w14:textId="2D85FA67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C1AE7" w14:textId="07D4F186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04/02/2019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5EAD3" w14:textId="77777777" w:rsidR="00C54B6E" w:rsidRDefault="00C54B6E" w:rsidP="00C54B6E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2860CB6A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</w:tr>
      <w:tr w:rsidR="00C54B6E" w:rsidRPr="00B9336B" w14:paraId="69993A99" w14:textId="77777777" w:rsidTr="00C749F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E17A" w14:textId="77777777" w:rsidR="00C54B6E" w:rsidRPr="0069000D" w:rsidRDefault="00C54B6E" w:rsidP="00C54B6E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EF290" w14:textId="1147F973" w:rsidR="00C54B6E" w:rsidRPr="00B9336B" w:rsidRDefault="00C54B6E" w:rsidP="00C54B6E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04/02/2019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7813" w14:textId="392E7AEC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Conducted post Test Plan review and made sure that proper research made in future.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2ABE" w14:textId="07E40C93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FC3EB" w14:textId="0F4256A8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04/02/2019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9E9206" w14:textId="77777777" w:rsidR="00C54B6E" w:rsidRDefault="00C54B6E" w:rsidP="00C54B6E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17DBE2D1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</w:tr>
      <w:tr w:rsidR="00C54B6E" w:rsidRPr="00B9336B" w14:paraId="65EABCF1" w14:textId="77777777" w:rsidTr="00C749F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525" w14:textId="77777777" w:rsidR="00C54B6E" w:rsidRPr="0069000D" w:rsidRDefault="00C54B6E" w:rsidP="00C54B6E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660F" w14:textId="11397A96" w:rsidR="00C54B6E" w:rsidRPr="00B9336B" w:rsidRDefault="00C54B6E" w:rsidP="00C54B6E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04/02/2019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E0A37" w14:textId="472E7D49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Conducted post Test Plan review and made sure that </w:t>
            </w:r>
            <w:proofErr w:type="spellStart"/>
            <w:proofErr w:type="gramStart"/>
            <w:r>
              <w:rPr>
                <w:color w:val="000000"/>
              </w:rPr>
              <w:t>every one</w:t>
            </w:r>
            <w:proofErr w:type="spellEnd"/>
            <w:proofErr w:type="gramEnd"/>
            <w:r>
              <w:rPr>
                <w:color w:val="000000"/>
              </w:rPr>
              <w:t xml:space="preserve"> cooperates form now on.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C5BC" w14:textId="52C31DFF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08A66" w14:textId="7F032E9D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04/02/2019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549CE9" w14:textId="77777777" w:rsidR="00C54B6E" w:rsidRDefault="00C54B6E" w:rsidP="00C54B6E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503A415F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</w:tr>
      <w:tr w:rsidR="00C54B6E" w:rsidRPr="00B9336B" w14:paraId="4900F777" w14:textId="77777777" w:rsidTr="00C749F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44CF" w14:textId="77777777" w:rsidR="00C54B6E" w:rsidRPr="0069000D" w:rsidRDefault="00C54B6E" w:rsidP="00C54B6E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C28B" w14:textId="65207CBE" w:rsidR="00C54B6E" w:rsidRPr="00B9336B" w:rsidRDefault="00C54B6E" w:rsidP="00C54B6E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04/02/2019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72663" w14:textId="5D893348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Conducted meeting and discussed on the concepts further deep to understand better.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8047" w14:textId="22629B20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DF53D" w14:textId="38203718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04/02/2019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148158" w14:textId="77777777" w:rsidR="00C54B6E" w:rsidRDefault="00C54B6E" w:rsidP="00C54B6E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44E61002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</w:tr>
      <w:tr w:rsidR="00C54B6E" w:rsidRPr="00B9336B" w14:paraId="29574174" w14:textId="77777777" w:rsidTr="00C749F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68CC" w14:textId="77777777" w:rsidR="00C54B6E" w:rsidRPr="0069000D" w:rsidRDefault="00C54B6E" w:rsidP="00C54B6E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869" w14:textId="2A5E8454" w:rsidR="00C54B6E" w:rsidRPr="00B9336B" w:rsidRDefault="00C54B6E" w:rsidP="00C54B6E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06/02/2019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16DE" w14:textId="73814238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Made sure everyone </w:t>
            </w:r>
            <w:proofErr w:type="gramStart"/>
            <w:r>
              <w:rPr>
                <w:color w:val="000000"/>
              </w:rPr>
              <w:t>understand</w:t>
            </w:r>
            <w:proofErr w:type="gramEnd"/>
            <w:r>
              <w:rPr>
                <w:color w:val="000000"/>
              </w:rPr>
              <w:t xml:space="preserve"> the concept of </w:t>
            </w:r>
            <w:proofErr w:type="spellStart"/>
            <w:r>
              <w:rPr>
                <w:color w:val="000000"/>
              </w:rPr>
              <w:t>MsProject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C0A82" w14:textId="3BE5EC26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BD81E" w14:textId="46EE6983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06/02/2019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B2D99F" w14:textId="77777777" w:rsidR="00C54B6E" w:rsidRDefault="00C54B6E" w:rsidP="00C54B6E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7F8EEE41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</w:tr>
      <w:tr w:rsidR="00C54B6E" w:rsidRPr="00B9336B" w14:paraId="60CE9CB5" w14:textId="77777777" w:rsidTr="00C749F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D323" w14:textId="77777777" w:rsidR="00C54B6E" w:rsidRPr="0069000D" w:rsidRDefault="00C54B6E" w:rsidP="00C54B6E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EB0F1" w14:textId="0707554C" w:rsidR="00C54B6E" w:rsidRPr="00B9336B" w:rsidRDefault="00C54B6E" w:rsidP="00C54B6E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06/02/2019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F57B" w14:textId="40D66238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Made sure everyone is familiar working with the </w:t>
            </w:r>
            <w:proofErr w:type="spellStart"/>
            <w:r>
              <w:rPr>
                <w:color w:val="000000"/>
              </w:rPr>
              <w:t>Tracibility</w:t>
            </w:r>
            <w:proofErr w:type="spellEnd"/>
            <w:r>
              <w:rPr>
                <w:color w:val="000000"/>
              </w:rPr>
              <w:t xml:space="preserve"> matrix and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20B0" w14:textId="7EA13941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6D1D5" w14:textId="43529F9B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06/02/2019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537BA1" w14:textId="77777777" w:rsidR="00C54B6E" w:rsidRDefault="00C54B6E" w:rsidP="00C54B6E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502CC6AC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</w:tr>
      <w:tr w:rsidR="00C54B6E" w:rsidRPr="00B9336B" w14:paraId="4FB2DFB0" w14:textId="77777777" w:rsidTr="00C749F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BEFE" w14:textId="77777777" w:rsidR="00C54B6E" w:rsidRPr="0069000D" w:rsidRDefault="00C54B6E" w:rsidP="00C54B6E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1FE0C" w14:textId="3F6002BA" w:rsidR="00C54B6E" w:rsidRPr="00B9336B" w:rsidRDefault="00C54B6E" w:rsidP="00C54B6E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09/02/2019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C023A" w14:textId="7B82CC31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Conducted meeting with those who are available and discussed further things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E4C2D" w14:textId="0A1E6F73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D43C6" w14:textId="53C1CF0E" w:rsidR="00C54B6E" w:rsidRPr="00B9336B" w:rsidRDefault="00C54B6E" w:rsidP="00C54B6E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09/02/2019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ACBA5" w14:textId="77777777" w:rsidR="00C54B6E" w:rsidRDefault="00C54B6E" w:rsidP="00C54B6E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5B9DCC48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</w:tr>
      <w:tr w:rsidR="00C54B6E" w:rsidRPr="00B9336B" w14:paraId="6A4338AA" w14:textId="77777777" w:rsidTr="009851E4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49B" w14:textId="77777777" w:rsidR="00C54B6E" w:rsidRPr="0069000D" w:rsidRDefault="00C54B6E" w:rsidP="00C54B6E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86D7" w14:textId="77777777" w:rsidR="00C54B6E" w:rsidRPr="00B9336B" w:rsidRDefault="00C54B6E" w:rsidP="00C54B6E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B95A" w14:textId="5B3B112C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83F7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8581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B7990" w14:textId="77777777" w:rsidR="00C54B6E" w:rsidRPr="00B9336B" w:rsidRDefault="00C54B6E" w:rsidP="00C54B6E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27A957C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CA2C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  <w:bookmarkStart w:id="0" w:name="_GoBack" w:colFirst="5" w:colLast="5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C07F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8B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ECC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6269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15C2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bookmarkEnd w:id="0"/>
      <w:tr w:rsidR="00006F9A" w:rsidRPr="00B9336B" w14:paraId="475A235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8000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648D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C70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B7DC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573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66807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</w:tbl>
    <w:p w14:paraId="40C9431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FBE6C4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42021D4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B90722D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274CA45B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249F241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29DF6E1F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C69D94C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F791D29" w14:textId="09E0CDCE" w:rsidR="0075555C" w:rsidRPr="0075555C" w:rsidRDefault="00A539FC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</w:t>
            </w:r>
            <w:r w:rsidR="00D0029F">
              <w:rPr>
                <w:b w:val="0"/>
              </w:rPr>
              <w:t>1</w:t>
            </w:r>
            <w:r>
              <w:rPr>
                <w:b w:val="0"/>
              </w:rPr>
              <w:t>/02/2019</w:t>
            </w:r>
          </w:p>
        </w:tc>
        <w:tc>
          <w:tcPr>
            <w:tcW w:w="2835" w:type="dxa"/>
            <w:shd w:val="clear" w:color="auto" w:fill="auto"/>
          </w:tcPr>
          <w:p w14:paraId="14608EA1" w14:textId="772C7A05" w:rsidR="0075555C" w:rsidRPr="0075555C" w:rsidRDefault="00A539FC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517</w:t>
            </w:r>
          </w:p>
        </w:tc>
        <w:tc>
          <w:tcPr>
            <w:tcW w:w="4680" w:type="dxa"/>
            <w:shd w:val="clear" w:color="auto" w:fill="auto"/>
          </w:tcPr>
          <w:p w14:paraId="574C7D25" w14:textId="208F9B5C" w:rsidR="0075555C" w:rsidRPr="0075555C" w:rsidRDefault="00A539FC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 hour</w:t>
            </w:r>
          </w:p>
        </w:tc>
      </w:tr>
    </w:tbl>
    <w:p w14:paraId="73C1FED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74597954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136A" w14:textId="77777777" w:rsidR="0088212D" w:rsidRDefault="0088212D">
      <w:r>
        <w:separator/>
      </w:r>
    </w:p>
  </w:endnote>
  <w:endnote w:type="continuationSeparator" w:id="0">
    <w:p w14:paraId="5992FBA4" w14:textId="77777777" w:rsidR="0088212D" w:rsidRDefault="0088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D1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2E869EE4" w14:textId="1A4CCE40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C54B6E">
      <w:rPr>
        <w:noProof/>
      </w:rPr>
      <w:t>14-Apr-2019</w:t>
    </w:r>
    <w:r>
      <w:rPr>
        <w:noProof/>
      </w:rPr>
      <w:fldChar w:fldCharType="end"/>
    </w:r>
  </w:p>
  <w:p w14:paraId="7D8A600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C76D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73068A8B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FA6DF" w14:textId="77777777" w:rsidR="0088212D" w:rsidRDefault="0088212D">
      <w:r>
        <w:separator/>
      </w:r>
    </w:p>
  </w:footnote>
  <w:footnote w:type="continuationSeparator" w:id="0">
    <w:p w14:paraId="4A6CEFC7" w14:textId="77777777" w:rsidR="0088212D" w:rsidRDefault="00882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3E0D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0EC2F08" wp14:editId="2FD53E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212D">
      <w:rPr>
        <w:noProof/>
        <w:lang w:val="en-CA" w:eastAsia="en-CA"/>
      </w:rPr>
      <w:pict w14:anchorId="22D5B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D19C" w14:textId="77777777" w:rsidR="0063295B" w:rsidRDefault="0063295B">
    <w:pPr>
      <w:pStyle w:val="RIMHeaderLogo"/>
    </w:pPr>
  </w:p>
  <w:p w14:paraId="600E2483" w14:textId="6F4692D8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C54B6E">
      <w:rPr>
        <w:noProof/>
      </w:rPr>
      <w:t>INFO-6068 Status Meeting Minutes</w:t>
    </w:r>
    <w:r>
      <w:rPr>
        <w:noProof/>
      </w:rPr>
      <w:fldChar w:fldCharType="end"/>
    </w:r>
  </w:p>
  <w:p w14:paraId="199BA370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FA9" w14:textId="77777777" w:rsidR="0063295B" w:rsidRDefault="0063295B">
    <w:pPr>
      <w:pStyle w:val="RIMHeaderLogo"/>
    </w:pPr>
  </w:p>
  <w:p w14:paraId="07D36C27" w14:textId="77777777" w:rsidR="0063295B" w:rsidRDefault="0063295B">
    <w:pPr>
      <w:pStyle w:val="RIMHeaderLogo"/>
    </w:pPr>
  </w:p>
  <w:p w14:paraId="54E8BAE8" w14:textId="77777777" w:rsidR="0063295B" w:rsidRDefault="0063295B">
    <w:pPr>
      <w:pStyle w:val="RIMHeaderLogo"/>
    </w:pPr>
  </w:p>
  <w:p w14:paraId="7F572C98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97BF3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774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D7BCB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5A1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12D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39FC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6E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029F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44F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965B9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841302B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37D83F81B4D743CEA4836090E962F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18479-1CE1-4845-9200-FDC9F5BEF5D4}"/>
      </w:docPartPr>
      <w:docPartBody>
        <w:p w:rsidR="00B737A0" w:rsidRDefault="004A26C7" w:rsidP="004A26C7">
          <w:pPr>
            <w:pStyle w:val="37D83F81B4D743CEA4836090E962F8D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E83D2E57F4CA4B9597007B66DBBA3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D0933-64B8-458C-B7B6-ACCFF2E6AE26}"/>
      </w:docPartPr>
      <w:docPartBody>
        <w:p w:rsidR="00B737A0" w:rsidRDefault="004A26C7" w:rsidP="004A26C7">
          <w:pPr>
            <w:pStyle w:val="E83D2E57F4CA4B9597007B66DBBA3D86"/>
          </w:pPr>
          <w:r w:rsidRPr="00F75E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46311"/>
    <w:rsid w:val="00354639"/>
    <w:rsid w:val="003B0B38"/>
    <w:rsid w:val="003C1CB9"/>
    <w:rsid w:val="003C684D"/>
    <w:rsid w:val="00494F76"/>
    <w:rsid w:val="004A26C7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737A0"/>
    <w:rsid w:val="00BD0BA9"/>
    <w:rsid w:val="00BD79E2"/>
    <w:rsid w:val="00BE4F3B"/>
    <w:rsid w:val="00C6127A"/>
    <w:rsid w:val="00C734A5"/>
    <w:rsid w:val="00CA4928"/>
    <w:rsid w:val="00CA72AF"/>
    <w:rsid w:val="00CB26D4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4A26C7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  <w:style w:type="paragraph" w:customStyle="1" w:styleId="37D83F81B4D743CEA4836090E962F8D3">
    <w:name w:val="37D83F81B4D743CEA4836090E962F8D3"/>
    <w:rsid w:val="004A26C7"/>
    <w:pPr>
      <w:spacing w:after="160" w:line="259" w:lineRule="auto"/>
    </w:pPr>
    <w:rPr>
      <w:lang w:val="en-CA" w:eastAsia="en-CA"/>
    </w:rPr>
  </w:style>
  <w:style w:type="paragraph" w:customStyle="1" w:styleId="E83D2E57F4CA4B9597007B66DBBA3D86">
    <w:name w:val="E83D2E57F4CA4B9597007B66DBBA3D86"/>
    <w:rsid w:val="004A26C7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37F0F5-4B8A-411D-AEB7-50559DDF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4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 Patel</cp:lastModifiedBy>
  <cp:revision>4</cp:revision>
  <cp:lastPrinted>2006-07-04T19:09:00Z</cp:lastPrinted>
  <dcterms:created xsi:type="dcterms:W3CDTF">2019-04-14T13:13:00Z</dcterms:created>
  <dcterms:modified xsi:type="dcterms:W3CDTF">2019-04-14T19:11:00Z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