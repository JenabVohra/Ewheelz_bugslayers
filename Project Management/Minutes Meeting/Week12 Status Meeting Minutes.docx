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9082B" w14:textId="77777777" w:rsidR="003F5D1F" w:rsidRDefault="00B96BA7" w:rsidP="005A3E2E">
      <w:pPr>
        <w:pStyle w:val="RIMHeadingTitle"/>
      </w:pPr>
      <w:sdt>
        <w:sdtPr>
          <w:id w:val="3264397"/>
          <w:placeholder>
            <w:docPart w:val="FC5232C7841E4E078C20D86756B1C33E"/>
          </w:placeholder>
        </w:sdtPr>
        <w:sdtEndPr/>
        <w:sdtContent>
          <w:r w:rsidR="00E114C0">
            <w:t>INFO-6068</w:t>
          </w:r>
        </w:sdtContent>
      </w:sdt>
      <w:r w:rsidR="00965F98">
        <w:t xml:space="preserve"> </w:t>
      </w:r>
      <w:r w:rsidR="00344FD5">
        <w:t xml:space="preserve">Status </w:t>
      </w:r>
      <w:r w:rsidR="000561D5">
        <w:t>Meeting Minutes</w:t>
      </w:r>
    </w:p>
    <w:p w14:paraId="7DAB4BBC" w14:textId="77777777" w:rsidR="0069000D" w:rsidRPr="00F56B89" w:rsidRDefault="0069000D" w:rsidP="00F56B89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20"/>
        <w:gridCol w:w="3120"/>
        <w:gridCol w:w="2250"/>
        <w:gridCol w:w="2070"/>
      </w:tblGrid>
      <w:tr w:rsidR="00673327" w14:paraId="2996AE58" w14:textId="77777777" w:rsidTr="00511C94">
        <w:trPr>
          <w:trHeight w:val="286"/>
        </w:trPr>
        <w:tc>
          <w:tcPr>
            <w:tcW w:w="19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  <w:tl2br w:val="nil"/>
              <w:tr2bl w:val="nil"/>
            </w:tcBorders>
            <w:shd w:val="clear" w:color="auto" w:fill="00B050"/>
          </w:tcPr>
          <w:p w14:paraId="2F855DA4" w14:textId="77777777" w:rsidR="00673327" w:rsidRPr="0077634A" w:rsidRDefault="00DC13A6" w:rsidP="00013786">
            <w:pPr>
              <w:pStyle w:val="RIMCellHeading"/>
              <w:rPr>
                <w:sz w:val="18"/>
                <w:szCs w:val="18"/>
              </w:rPr>
            </w:pPr>
            <w:r w:rsidRPr="0077634A">
              <w:rPr>
                <w:sz w:val="18"/>
                <w:szCs w:val="18"/>
              </w:rPr>
              <w:t>Project</w:t>
            </w:r>
            <w:r w:rsidR="0077634A" w:rsidRPr="0077634A">
              <w:rPr>
                <w:sz w:val="18"/>
                <w:szCs w:val="18"/>
              </w:rPr>
              <w:t>:</w:t>
            </w:r>
          </w:p>
        </w:tc>
        <w:tc>
          <w:tcPr>
            <w:tcW w:w="7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  <w:tl2br w:val="nil"/>
              <w:tr2bl w:val="nil"/>
            </w:tcBorders>
            <w:shd w:val="clear" w:color="auto" w:fill="auto"/>
          </w:tcPr>
          <w:p w14:paraId="2A661740" w14:textId="19F6FE04" w:rsidR="00673327" w:rsidRDefault="00D944F2" w:rsidP="00D138ED">
            <w:pPr>
              <w:pStyle w:val="RIMCell"/>
            </w:pPr>
            <w:proofErr w:type="spellStart"/>
            <w:r>
              <w:t>Ewheelz</w:t>
            </w:r>
            <w:proofErr w:type="spellEnd"/>
          </w:p>
        </w:tc>
      </w:tr>
      <w:tr w:rsidR="00673327" w14:paraId="63E40870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14AB335F" w14:textId="77777777" w:rsidR="00673327" w:rsidRPr="0077634A" w:rsidRDefault="002F7A76" w:rsidP="002F7A76">
            <w:pPr>
              <w:pStyle w:val="RIMCell"/>
              <w:rPr>
                <w:b/>
                <w:color w:val="FFFFFF"/>
                <w:szCs w:val="18"/>
              </w:rPr>
            </w:pPr>
            <w:r w:rsidRPr="0077634A">
              <w:rPr>
                <w:b/>
                <w:color w:val="FFFFFF"/>
                <w:szCs w:val="18"/>
              </w:rPr>
              <w:t>Project Manager:</w:t>
            </w:r>
          </w:p>
        </w:tc>
        <w:tc>
          <w:tcPr>
            <w:tcW w:w="3120" w:type="dxa"/>
            <w:shd w:val="clear" w:color="auto" w:fill="auto"/>
          </w:tcPr>
          <w:p w14:paraId="06DE8F58" w14:textId="5CE76BC6" w:rsidR="00673327" w:rsidRDefault="00B76B2E" w:rsidP="00292E40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232DCF8E" w14:textId="77777777" w:rsidR="00673327" w:rsidRPr="00467F9D" w:rsidRDefault="00DE13C6" w:rsidP="005A3E2E">
            <w:pPr>
              <w:pStyle w:val="RIMCell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 xml:space="preserve">Business </w:t>
            </w:r>
            <w:r w:rsidR="002F7A76" w:rsidRPr="00467F9D">
              <w:rPr>
                <w:b/>
                <w:color w:val="FFFFFF"/>
              </w:rPr>
              <w:t>Responsible</w:t>
            </w:r>
            <w:r w:rsidR="002F7A76"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2F8030FC" w14:textId="77777777" w:rsidR="002F7A76" w:rsidRDefault="002F7A76" w:rsidP="005A3E2E">
            <w:pPr>
              <w:pStyle w:val="RIMCell"/>
            </w:pPr>
          </w:p>
        </w:tc>
      </w:tr>
      <w:tr w:rsidR="004B69B3" w14:paraId="633DCDD4" w14:textId="77777777" w:rsidTr="00285577">
        <w:trPr>
          <w:trHeight w:val="329"/>
        </w:trPr>
        <w:tc>
          <w:tcPr>
            <w:tcW w:w="1920" w:type="dxa"/>
            <w:tcBorders>
              <w:bottom w:val="single" w:sz="4" w:space="0" w:color="auto"/>
            </w:tcBorders>
            <w:shd w:val="clear" w:color="auto" w:fill="00B050"/>
          </w:tcPr>
          <w:p w14:paraId="3E24A92C" w14:textId="77777777" w:rsidR="004B69B3" w:rsidRPr="00013786" w:rsidRDefault="004B69B3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Date:</w:t>
            </w:r>
          </w:p>
        </w:tc>
        <w:sdt>
          <w:sdtPr>
            <w:rPr>
              <w:b w:val="0"/>
            </w:rPr>
            <w:id w:val="14402923"/>
            <w:placeholder>
              <w:docPart w:val="1E361215E6344CAABB447EC30ADA7285"/>
            </w:placeholder>
            <w:date w:fullDate="2019-03-18T00:00:00Z">
              <w:dateFormat w:val="dd-MMM-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3120" w:type="dxa"/>
                <w:shd w:val="clear" w:color="auto" w:fill="auto"/>
              </w:tcPr>
              <w:p w14:paraId="1F7AD9D3" w14:textId="67255E4E" w:rsidR="004B69B3" w:rsidRPr="0075555C" w:rsidRDefault="00CA46D6" w:rsidP="00E114C0">
                <w:pPr>
                  <w:pStyle w:val="RIMCellSubHeading"/>
                  <w:rPr>
                    <w:b w:val="0"/>
                  </w:rPr>
                </w:pPr>
                <w:r>
                  <w:rPr>
                    <w:b w:val="0"/>
                  </w:rPr>
                  <w:t>1</w:t>
                </w:r>
                <w:r w:rsidR="00841889">
                  <w:rPr>
                    <w:b w:val="0"/>
                  </w:rPr>
                  <w:t>8</w:t>
                </w:r>
                <w:r>
                  <w:rPr>
                    <w:b w:val="0"/>
                  </w:rPr>
                  <w:t>-Mar-2019</w:t>
                </w:r>
              </w:p>
            </w:tc>
          </w:sdtContent>
        </w:sdt>
        <w:tc>
          <w:tcPr>
            <w:tcW w:w="2250" w:type="dxa"/>
            <w:tcBorders>
              <w:bottom w:val="single" w:sz="4" w:space="0" w:color="auto"/>
            </w:tcBorders>
            <w:shd w:val="clear" w:color="auto" w:fill="00B050"/>
          </w:tcPr>
          <w:p w14:paraId="47032927" w14:textId="77777777" w:rsidR="004B69B3" w:rsidRPr="00467F9D" w:rsidRDefault="004B69B3" w:rsidP="00B9336B">
            <w:pPr>
              <w:pStyle w:val="RIMCell"/>
              <w:rPr>
                <w:b/>
                <w:color w:val="FFFFFF"/>
              </w:rPr>
            </w:pPr>
            <w:r w:rsidRPr="00467F9D">
              <w:rPr>
                <w:b/>
                <w:color w:val="FFFFFF"/>
              </w:rPr>
              <w:t>Phase</w:t>
            </w:r>
            <w:r>
              <w:rPr>
                <w:b/>
                <w:color w:val="FFFFFF"/>
              </w:rPr>
              <w:t>:</w:t>
            </w:r>
          </w:p>
        </w:tc>
        <w:tc>
          <w:tcPr>
            <w:tcW w:w="2070" w:type="dxa"/>
            <w:shd w:val="clear" w:color="auto" w:fill="auto"/>
          </w:tcPr>
          <w:p w14:paraId="5F4E8B2B" w14:textId="395D1706" w:rsidR="004B69B3" w:rsidRDefault="00221739" w:rsidP="00B9336B">
            <w:pPr>
              <w:pStyle w:val="RIMCell"/>
            </w:pPr>
            <w:r>
              <w:t>Week 12</w:t>
            </w:r>
          </w:p>
        </w:tc>
      </w:tr>
      <w:tr w:rsidR="0077634A" w14:paraId="6A6CCF09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550E3C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Time:</w:t>
            </w:r>
          </w:p>
        </w:tc>
        <w:tc>
          <w:tcPr>
            <w:tcW w:w="3120" w:type="dxa"/>
            <w:shd w:val="clear" w:color="auto" w:fill="auto"/>
          </w:tcPr>
          <w:p w14:paraId="1E3C3E9B" w14:textId="0ABB9316" w:rsidR="0077634A" w:rsidRDefault="00D944F2" w:rsidP="00CC335B">
            <w:pPr>
              <w:pStyle w:val="RIMCell"/>
            </w:pPr>
            <w:r>
              <w:t>5:pm</w:t>
            </w:r>
          </w:p>
        </w:tc>
        <w:tc>
          <w:tcPr>
            <w:tcW w:w="2250" w:type="dxa"/>
            <w:shd w:val="clear" w:color="auto" w:fill="00B050"/>
          </w:tcPr>
          <w:p w14:paraId="083A790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Location:</w:t>
            </w:r>
          </w:p>
        </w:tc>
        <w:tc>
          <w:tcPr>
            <w:tcW w:w="2070" w:type="dxa"/>
            <w:shd w:val="clear" w:color="auto" w:fill="auto"/>
          </w:tcPr>
          <w:p w14:paraId="4641EEA3" w14:textId="6BB5BC01" w:rsidR="0077634A" w:rsidRDefault="00D944F2" w:rsidP="000C6909">
            <w:pPr>
              <w:pStyle w:val="RIMCell"/>
            </w:pPr>
            <w:r>
              <w:rPr>
                <w:rFonts w:cs="Arial"/>
              </w:rPr>
              <w:t>130 Dundas Street LDB506</w:t>
            </w:r>
          </w:p>
        </w:tc>
      </w:tr>
      <w:tr w:rsidR="0077634A" w14:paraId="311353F6" w14:textId="77777777" w:rsidTr="00285577">
        <w:trPr>
          <w:trHeight w:val="281"/>
        </w:trPr>
        <w:tc>
          <w:tcPr>
            <w:tcW w:w="1920" w:type="dxa"/>
            <w:shd w:val="clear" w:color="auto" w:fill="00B050"/>
          </w:tcPr>
          <w:p w14:paraId="6B4F74B8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 w:rsidRPr="00013786">
              <w:rPr>
                <w:rStyle w:val="RIMBold"/>
                <w:color w:val="FFFFFF"/>
              </w:rPr>
              <w:t>Prepared by:</w:t>
            </w:r>
          </w:p>
        </w:tc>
        <w:tc>
          <w:tcPr>
            <w:tcW w:w="3120" w:type="dxa"/>
            <w:shd w:val="clear" w:color="auto" w:fill="auto"/>
          </w:tcPr>
          <w:p w14:paraId="623D98A0" w14:textId="285CA862" w:rsidR="0077634A" w:rsidRDefault="00E965B9" w:rsidP="00292E40">
            <w:pPr>
              <w:pStyle w:val="RIMCell"/>
            </w:pPr>
            <w:r>
              <w:t>J</w:t>
            </w:r>
            <w:r w:rsidR="00B76B2E">
              <w:t xml:space="preserve">ay </w:t>
            </w:r>
            <w:proofErr w:type="spellStart"/>
            <w:r w:rsidR="00B76B2E">
              <w:t>Mangnani</w:t>
            </w:r>
            <w:proofErr w:type="spellEnd"/>
          </w:p>
        </w:tc>
        <w:tc>
          <w:tcPr>
            <w:tcW w:w="2250" w:type="dxa"/>
            <w:shd w:val="clear" w:color="auto" w:fill="00B050"/>
          </w:tcPr>
          <w:p w14:paraId="70150D9C" w14:textId="77777777" w:rsidR="0077634A" w:rsidRPr="00013786" w:rsidRDefault="0077634A" w:rsidP="00B9336B">
            <w:pPr>
              <w:pStyle w:val="RIMCell"/>
              <w:rPr>
                <w:color w:val="FFFFFF"/>
              </w:rPr>
            </w:pPr>
            <w:r>
              <w:rPr>
                <w:rStyle w:val="RIMBold"/>
                <w:color w:val="FFFFFF"/>
              </w:rPr>
              <w:t>Schedule:</w:t>
            </w:r>
          </w:p>
        </w:tc>
        <w:tc>
          <w:tcPr>
            <w:tcW w:w="2070" w:type="dxa"/>
            <w:shd w:val="clear" w:color="auto" w:fill="auto"/>
          </w:tcPr>
          <w:p w14:paraId="72B8118E" w14:textId="051936D0" w:rsidR="0077634A" w:rsidRDefault="0077634A" w:rsidP="00B9336B">
            <w:pPr>
              <w:pStyle w:val="RIMCell"/>
            </w:pPr>
            <w:r w:rsidRPr="00894933">
              <w:rPr>
                <w:b/>
              </w:rPr>
              <w:t>From:</w:t>
            </w:r>
            <w:r w:rsidR="00894933">
              <w:t xml:space="preserve"> </w:t>
            </w:r>
            <w:sdt>
              <w:sdtPr>
                <w:id w:val="14402813"/>
                <w:placeholder>
                  <w:docPart w:val="D870B2DD066D449A802876C7F4D56213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5E6B88">
                  <w:t>5</w:t>
                </w:r>
                <w:r w:rsidR="00CC335B">
                  <w:t>:00</w:t>
                </w:r>
                <w:r w:rsidR="005E6B88">
                  <w:t>p</w:t>
                </w:r>
                <w:r w:rsidR="00CC335B">
                  <w:t>m</w:t>
                </w:r>
              </w:sdtContent>
            </w:sdt>
          </w:p>
          <w:p w14:paraId="1A866668" w14:textId="0C1A3C25" w:rsidR="0077634A" w:rsidRDefault="0077634A" w:rsidP="00344FD5">
            <w:pPr>
              <w:pStyle w:val="RIMCell"/>
            </w:pPr>
            <w:r w:rsidRPr="00894933">
              <w:rPr>
                <w:b/>
              </w:rPr>
              <w:t>To:</w:t>
            </w:r>
            <w:r w:rsidR="00894933">
              <w:rPr>
                <w:b/>
              </w:rPr>
              <w:t xml:space="preserve"> </w:t>
            </w:r>
            <w:sdt>
              <w:sdtPr>
                <w:id w:val="14402814"/>
                <w:placeholder>
                  <w:docPart w:val="521B2CFFC3A14C5D86CFF1181DA6707F"/>
                </w:placeholder>
                <w:comboBox>
                  <w:listItem w:value="Choose an item."/>
                  <w:listItem w:displayText="6:00am" w:value="6:00am"/>
                  <w:listItem w:displayText="6:30am" w:value="6:30am"/>
                  <w:listItem w:displayText="7:00am" w:value="7:00am"/>
                  <w:listItem w:displayText="7:30am" w:value="7:30am"/>
                  <w:listItem w:displayText="08:00am" w:value="08:00am"/>
                  <w:listItem w:displayText="08:30am" w:value="08:30am"/>
                  <w:listItem w:displayText="09:00am" w:value="09:00am"/>
                  <w:listItem w:displayText="09:30am" w:value="09:30am"/>
                  <w:listItem w:displayText="10:00am" w:value="10:00am"/>
                  <w:listItem w:displayText="10:30am" w:value="10:30am"/>
                  <w:listItem w:displayText="11:00am" w:value="11:00am"/>
                  <w:listItem w:displayText="11:30am" w:value="11:30am"/>
                  <w:listItem w:displayText="12:00pm" w:value="12:00pm"/>
                  <w:listItem w:displayText="12:30pm" w:value="12:30pm"/>
                  <w:listItem w:displayText="1:00pm" w:value="1:00pm"/>
                  <w:listItem w:displayText="1:30pm" w:value="1:30pm"/>
                  <w:listItem w:displayText="2:00" w:value="2:00"/>
                  <w:listItem w:displayText="2:30pm" w:value="2:30pm"/>
                  <w:listItem w:displayText="3:00pm" w:value="3:00pm"/>
                  <w:listItem w:displayText="3:30pm" w:value="3:30pm"/>
                  <w:listItem w:displayText="4:00pm" w:value="4:00pm"/>
                  <w:listItem w:displayText="4:30pm" w:value="4:30pm"/>
                  <w:listItem w:displayText="5:00pm" w:value="5:00pm"/>
                  <w:listItem w:displayText="5:30pm" w:value="5:30pm"/>
                  <w:listItem w:displayText="6:00pm" w:value="6:00pm"/>
                  <w:listItem w:displayText="6:30pm" w:value="6:30pm"/>
                  <w:listItem w:displayText="7:00pm" w:value="7:00pm"/>
                  <w:listItem w:displayText="7:30pm" w:value="7:30pm"/>
                  <w:listItem w:displayText="8:00pm" w:value="8:00pm"/>
                  <w:listItem w:displayText="8:30pm" w:value="8:30pm"/>
                  <w:listItem w:displayText="9:00pm" w:value="9:00pm"/>
                  <w:listItem w:displayText="9:30pm" w:value="9:30pm"/>
                  <w:listItem w:displayText="10:00pm" w:value="10:00pm"/>
                  <w:listItem w:displayText="10:30pm" w:value="10:30pm"/>
                  <w:listItem w:displayText="11:00pm" w:value="11:00pm"/>
                  <w:listItem w:displayText="11:30pm" w:value="11:30pm"/>
                  <w:listItem w:displayText="12:00am" w:value="12:00am"/>
                </w:comboBox>
              </w:sdtPr>
              <w:sdtEndPr/>
              <w:sdtContent>
                <w:r w:rsidR="005E6B88">
                  <w:t>6</w:t>
                </w:r>
                <w:r w:rsidR="00CC335B">
                  <w:t>:00</w:t>
                </w:r>
                <w:r w:rsidR="005E6B88">
                  <w:t>p</w:t>
                </w:r>
                <w:r w:rsidR="00CC335B">
                  <w:t>m</w:t>
                </w:r>
              </w:sdtContent>
            </w:sdt>
          </w:p>
        </w:tc>
      </w:tr>
    </w:tbl>
    <w:p w14:paraId="4D88D657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890"/>
        <w:gridCol w:w="1080"/>
        <w:gridCol w:w="2070"/>
        <w:gridCol w:w="1080"/>
        <w:gridCol w:w="2094"/>
        <w:gridCol w:w="1146"/>
      </w:tblGrid>
      <w:tr w:rsidR="00F56B89" w:rsidRPr="00013786" w14:paraId="5A01B6F7" w14:textId="77777777" w:rsidTr="00511C94">
        <w:trPr>
          <w:trHeight w:val="44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15939682" w14:textId="77777777" w:rsidR="00673327" w:rsidRPr="00E70D14" w:rsidRDefault="00894933" w:rsidP="007858C2">
            <w:pPr>
              <w:pStyle w:val="RIMCellHeading"/>
            </w:pPr>
            <w:r>
              <w:t>Attendees</w:t>
            </w:r>
            <w:r w:rsidR="0069000D">
              <w:t xml:space="preserve"> (Present</w:t>
            </w:r>
            <w:r w:rsidR="00F262FC">
              <w:t xml:space="preserve">, </w:t>
            </w:r>
            <w:r w:rsidR="007858C2">
              <w:t>Absent</w:t>
            </w:r>
            <w:r w:rsidR="0069000D">
              <w:t>)</w:t>
            </w:r>
          </w:p>
        </w:tc>
      </w:tr>
      <w:tr w:rsidR="005F47A3" w:rsidRPr="00013786" w14:paraId="19C26EA4" w14:textId="77777777" w:rsidTr="005F47A3">
        <w:trPr>
          <w:trHeight w:val="370"/>
        </w:trPr>
        <w:tc>
          <w:tcPr>
            <w:tcW w:w="1890" w:type="dxa"/>
            <w:shd w:val="clear" w:color="auto" w:fill="E6E6E6"/>
          </w:tcPr>
          <w:p w14:paraId="0ED51559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1FA0B53A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735526E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E6E6E6"/>
          </w:tcPr>
          <w:p w14:paraId="24C1FB35" w14:textId="77777777" w:rsidR="005F47A3" w:rsidRPr="00F56B89" w:rsidRDefault="005F47A3" w:rsidP="00B9336B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E6E6E6"/>
          </w:tcPr>
          <w:p w14:paraId="40CED5D4" w14:textId="77777777" w:rsidR="005F47A3" w:rsidRPr="00F56B89" w:rsidRDefault="005F47A3" w:rsidP="00F56B89">
            <w:pPr>
              <w:pStyle w:val="RIMCellSubHeading"/>
            </w:pPr>
            <w:r w:rsidRPr="00F56B89">
              <w:t>Invited</w:t>
            </w:r>
          </w:p>
        </w:tc>
        <w:tc>
          <w:tcPr>
            <w:tcW w:w="1146" w:type="dxa"/>
            <w:shd w:val="clear" w:color="auto" w:fill="E6E6E6"/>
          </w:tcPr>
          <w:p w14:paraId="59EDFAFC" w14:textId="77777777" w:rsidR="005F47A3" w:rsidRPr="00F56B89" w:rsidRDefault="005F47A3" w:rsidP="00F56B89">
            <w:pPr>
              <w:pStyle w:val="RIMCellSubHeading"/>
            </w:pPr>
            <w:r w:rsidRPr="00F56B89">
              <w:t>Attend</w:t>
            </w:r>
            <w:r>
              <w:t>ed</w:t>
            </w:r>
          </w:p>
        </w:tc>
      </w:tr>
      <w:tr w:rsidR="00965F98" w14:paraId="15261C4D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531B3BEE" w14:textId="29834DF6" w:rsidR="00965F98" w:rsidRDefault="00417774" w:rsidP="00F343DF">
            <w:pPr>
              <w:pStyle w:val="RIMCell"/>
            </w:pPr>
            <w:r>
              <w:t>Sohana Kadiwala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56D6F5B2" w14:textId="19994566" w:rsidR="00965F98" w:rsidRDefault="00417774" w:rsidP="005A3E2E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F9C9E82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679A9D6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4752A99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1DEFD75F" w14:textId="77777777" w:rsidR="00965F98" w:rsidRDefault="00965F98" w:rsidP="00B9336B">
            <w:pPr>
              <w:pStyle w:val="RIMCell"/>
            </w:pPr>
          </w:p>
        </w:tc>
      </w:tr>
      <w:tr w:rsidR="00965F98" w14:paraId="12183066" w14:textId="77777777" w:rsidTr="005F47A3">
        <w:trPr>
          <w:trHeight w:val="386"/>
        </w:trPr>
        <w:tc>
          <w:tcPr>
            <w:tcW w:w="1890" w:type="dxa"/>
            <w:shd w:val="clear" w:color="auto" w:fill="auto"/>
          </w:tcPr>
          <w:p w14:paraId="72185FB4" w14:textId="121BC5D6" w:rsidR="00965F98" w:rsidRDefault="00417774" w:rsidP="00F343DF">
            <w:pPr>
              <w:pStyle w:val="RIMCell"/>
            </w:pPr>
            <w:r>
              <w:t>Jay Patel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2C1C8343" w14:textId="2AFBC9A3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5CE47961" w14:textId="77777777" w:rsidR="00965F98" w:rsidRDefault="00965F98" w:rsidP="00F343DF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411687D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AE24C9D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06A20EA3" w14:textId="77777777" w:rsidR="00965F98" w:rsidRDefault="00965F98" w:rsidP="00B9336B">
            <w:pPr>
              <w:pStyle w:val="RIMCell"/>
            </w:pPr>
          </w:p>
        </w:tc>
      </w:tr>
      <w:tr w:rsidR="00965F98" w14:paraId="5F288B62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450580D6" w14:textId="189B1828" w:rsidR="00965F98" w:rsidRDefault="00417774" w:rsidP="00F343DF">
            <w:pPr>
              <w:pStyle w:val="RIMCell"/>
            </w:pPr>
            <w:proofErr w:type="spellStart"/>
            <w:r>
              <w:t>Jenab</w:t>
            </w:r>
            <w:proofErr w:type="spellEnd"/>
            <w:r>
              <w:t xml:space="preserve"> Vohra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F2C6C07" w14:textId="2CCD4B6C" w:rsidR="00965F98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6394406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3DF38135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41B09EBA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2FC6228F" w14:textId="77777777" w:rsidR="00965F98" w:rsidRDefault="00965F98" w:rsidP="00B9336B">
            <w:pPr>
              <w:pStyle w:val="RIMCell"/>
            </w:pPr>
          </w:p>
        </w:tc>
      </w:tr>
      <w:tr w:rsidR="00965F98" w14:paraId="45E6B0EA" w14:textId="77777777" w:rsidTr="005F47A3">
        <w:trPr>
          <w:trHeight w:val="370"/>
        </w:trPr>
        <w:tc>
          <w:tcPr>
            <w:tcW w:w="1890" w:type="dxa"/>
            <w:shd w:val="clear" w:color="auto" w:fill="auto"/>
          </w:tcPr>
          <w:p w14:paraId="31781AB9" w14:textId="723C2394" w:rsidR="00965F98" w:rsidRDefault="00417774" w:rsidP="00344FD5">
            <w:pPr>
              <w:pStyle w:val="RIMCell"/>
            </w:pPr>
            <w:r>
              <w:t xml:space="preserve">Harshita </w:t>
            </w:r>
            <w:proofErr w:type="spellStart"/>
            <w:r>
              <w:t>Saggu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67A6092A" w14:textId="1CCA7F39" w:rsidR="00965F98" w:rsidRPr="00DD1BA1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7BA87EB" w14:textId="77777777" w:rsidR="00965F98" w:rsidRDefault="00965F98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79FD1F47" w14:textId="77777777" w:rsidR="00965F98" w:rsidRDefault="00965F98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7EA5EFFC" w14:textId="77777777" w:rsidR="00965F98" w:rsidRDefault="00965F98" w:rsidP="00F343DF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3EF486DD" w14:textId="77777777" w:rsidR="00965F98" w:rsidRDefault="00965F98" w:rsidP="00B9336B">
            <w:pPr>
              <w:pStyle w:val="RIMCell"/>
            </w:pPr>
          </w:p>
        </w:tc>
      </w:tr>
      <w:tr w:rsidR="00F343DF" w14:paraId="2BF0F2F6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3E1DD8AD" w14:textId="5FDB3EAD" w:rsidR="00F343DF" w:rsidRDefault="00417774" w:rsidP="00583BE9">
            <w:pPr>
              <w:pStyle w:val="RIMCell"/>
            </w:pPr>
            <w:r>
              <w:t xml:space="preserve">Jay </w:t>
            </w:r>
            <w:proofErr w:type="spellStart"/>
            <w:r>
              <w:t>Mangnani</w:t>
            </w:r>
            <w:proofErr w:type="spellEnd"/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1A0E2C42" w14:textId="47E8359C" w:rsidR="00F343DF" w:rsidRDefault="00417774" w:rsidP="00B9336B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2CC4976D" w14:textId="77777777" w:rsidR="00F343DF" w:rsidRDefault="00F343DF" w:rsidP="00344FD5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0CF1F3F6" w14:textId="77777777" w:rsidR="00F343DF" w:rsidRDefault="00F343DF" w:rsidP="00B9336B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3928E328" w14:textId="77777777" w:rsidR="00F343DF" w:rsidRDefault="00F343DF" w:rsidP="00B76EA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709F579C" w14:textId="77777777" w:rsidR="00F343DF" w:rsidRDefault="00F343DF" w:rsidP="00B9336B">
            <w:pPr>
              <w:pStyle w:val="RIMCell"/>
            </w:pPr>
          </w:p>
        </w:tc>
      </w:tr>
      <w:tr w:rsidR="00E2739F" w14:paraId="3E259515" w14:textId="77777777" w:rsidTr="00B9336B">
        <w:trPr>
          <w:trHeight w:val="370"/>
        </w:trPr>
        <w:tc>
          <w:tcPr>
            <w:tcW w:w="1890" w:type="dxa"/>
            <w:shd w:val="clear" w:color="auto" w:fill="auto"/>
          </w:tcPr>
          <w:p w14:paraId="55A58170" w14:textId="4E7343ED" w:rsidR="00E2739F" w:rsidRDefault="00417774" w:rsidP="00C76757">
            <w:pPr>
              <w:pStyle w:val="RIMCell"/>
            </w:pPr>
            <w:r>
              <w:t>Riddhi Khatri</w:t>
            </w: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96376C2" w14:textId="251307BB" w:rsidR="00E2739F" w:rsidRDefault="00417774" w:rsidP="00C76757">
            <w:pPr>
              <w:pStyle w:val="RIMCell"/>
            </w:pPr>
            <w:r>
              <w:t>Yes</w:t>
            </w:r>
          </w:p>
        </w:tc>
        <w:tc>
          <w:tcPr>
            <w:tcW w:w="2070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07CFDEDA" w14:textId="77777777" w:rsidR="00E2739F" w:rsidRDefault="00E2739F" w:rsidP="00076FF7">
            <w:pPr>
              <w:pStyle w:val="RIMCell"/>
            </w:pPr>
          </w:p>
        </w:tc>
        <w:tc>
          <w:tcPr>
            <w:tcW w:w="1080" w:type="dxa"/>
            <w:tcBorders>
              <w:right w:val="double" w:sz="4" w:space="0" w:color="7F7F7F" w:themeColor="text1" w:themeTint="80"/>
            </w:tcBorders>
            <w:shd w:val="clear" w:color="auto" w:fill="auto"/>
          </w:tcPr>
          <w:p w14:paraId="4CA4F3A9" w14:textId="77777777" w:rsidR="00E2739F" w:rsidRDefault="00E2739F" w:rsidP="00E2739F">
            <w:pPr>
              <w:pStyle w:val="RIMCell"/>
            </w:pPr>
          </w:p>
        </w:tc>
        <w:tc>
          <w:tcPr>
            <w:tcW w:w="2094" w:type="dxa"/>
            <w:tcBorders>
              <w:left w:val="double" w:sz="4" w:space="0" w:color="7F7F7F" w:themeColor="text1" w:themeTint="80"/>
            </w:tcBorders>
            <w:shd w:val="clear" w:color="auto" w:fill="auto"/>
          </w:tcPr>
          <w:p w14:paraId="6F248983" w14:textId="77777777" w:rsidR="00E2739F" w:rsidRDefault="00E2739F" w:rsidP="00076FF7">
            <w:pPr>
              <w:pStyle w:val="RIMCell"/>
            </w:pPr>
          </w:p>
        </w:tc>
        <w:tc>
          <w:tcPr>
            <w:tcW w:w="1146" w:type="dxa"/>
            <w:shd w:val="clear" w:color="auto" w:fill="auto"/>
          </w:tcPr>
          <w:p w14:paraId="67BC4EBD" w14:textId="77777777" w:rsidR="00E2739F" w:rsidRDefault="00E2739F" w:rsidP="00E2739F">
            <w:pPr>
              <w:pStyle w:val="RIMCell"/>
            </w:pPr>
          </w:p>
        </w:tc>
      </w:tr>
      <w:tr w:rsidR="005A106C" w14:paraId="7D7EA693" w14:textId="77777777" w:rsidTr="005A106C">
        <w:trPr>
          <w:trHeight w:val="370"/>
        </w:trPr>
        <w:tc>
          <w:tcPr>
            <w:tcW w:w="18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D51A19" w14:textId="77777777" w:rsidR="005A106C" w:rsidRDefault="005A106C" w:rsidP="00C76757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04571843" w14:textId="77777777" w:rsidR="005A106C" w:rsidRDefault="005A106C" w:rsidP="00C76757">
            <w:pPr>
              <w:pStyle w:val="RIMCell"/>
            </w:pPr>
          </w:p>
        </w:tc>
        <w:tc>
          <w:tcPr>
            <w:tcW w:w="2070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4A7A64" w14:textId="77777777" w:rsidR="005A106C" w:rsidRDefault="005A106C" w:rsidP="00855F69">
            <w:pPr>
              <w:pStyle w:val="RIMCell"/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7F7F7F" w:themeColor="text1" w:themeTint="80"/>
            </w:tcBorders>
            <w:shd w:val="clear" w:color="auto" w:fill="auto"/>
          </w:tcPr>
          <w:p w14:paraId="7045FCB5" w14:textId="77777777" w:rsidR="005A106C" w:rsidRDefault="005A106C" w:rsidP="00204C06">
            <w:pPr>
              <w:pStyle w:val="RIMCell"/>
            </w:pPr>
          </w:p>
        </w:tc>
        <w:tc>
          <w:tcPr>
            <w:tcW w:w="2094" w:type="dxa"/>
            <w:tcBorders>
              <w:top w:val="single" w:sz="4" w:space="0" w:color="auto"/>
              <w:left w:val="double" w:sz="4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FC964D" w14:textId="77777777" w:rsidR="005A106C" w:rsidRDefault="005A106C" w:rsidP="00855F69">
            <w:pPr>
              <w:pStyle w:val="RIMCell"/>
            </w:pPr>
          </w:p>
        </w:tc>
        <w:tc>
          <w:tcPr>
            <w:tcW w:w="11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01EED33" w14:textId="77777777" w:rsidR="005A106C" w:rsidRDefault="005A106C" w:rsidP="00204C06">
            <w:pPr>
              <w:pStyle w:val="RIMCell"/>
            </w:pPr>
          </w:p>
        </w:tc>
      </w:tr>
    </w:tbl>
    <w:p w14:paraId="7EC94890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9360"/>
      </w:tblGrid>
      <w:tr w:rsidR="007858C2" w14:paraId="77E8198A" w14:textId="77777777" w:rsidTr="00511C94">
        <w:trPr>
          <w:trHeight w:val="483"/>
          <w:tblHeader/>
        </w:trPr>
        <w:tc>
          <w:tcPr>
            <w:tcW w:w="93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AF1C390" w14:textId="77777777" w:rsidR="007858C2" w:rsidRPr="0073361A" w:rsidRDefault="007858C2" w:rsidP="007858C2">
            <w:pPr>
              <w:pStyle w:val="RIMCellHeading"/>
            </w:pPr>
            <w:r>
              <w:t>Objective</w:t>
            </w:r>
            <w:r w:rsidR="00AA093D">
              <w:t>(</w:t>
            </w:r>
            <w:r>
              <w:t>s</w:t>
            </w:r>
            <w:r w:rsidR="00AA093D">
              <w:t>)</w:t>
            </w:r>
            <w:r>
              <w:t>:</w:t>
            </w:r>
          </w:p>
        </w:tc>
      </w:tr>
      <w:tr w:rsidR="007858C2" w:rsidRPr="00300276" w14:paraId="477DD3C8" w14:textId="77777777" w:rsidTr="00B9336B">
        <w:trPr>
          <w:trHeight w:val="469"/>
        </w:trPr>
        <w:tc>
          <w:tcPr>
            <w:tcW w:w="9360" w:type="dxa"/>
            <w:shd w:val="clear" w:color="auto" w:fill="auto"/>
          </w:tcPr>
          <w:sdt>
            <w:sdtPr>
              <w:rPr>
                <w:rFonts w:cs="Arial"/>
                <w:sz w:val="20"/>
                <w:szCs w:val="20"/>
              </w:rPr>
              <w:id w:val="1071382278"/>
              <w:placeholder>
                <w:docPart w:val="F35D11C0E2CB496CB07AAFDA37865DD6"/>
              </w:placeholder>
            </w:sdtPr>
            <w:sdtEndPr/>
            <w:sdtContent>
              <w:p w14:paraId="1E28C61C" w14:textId="77777777" w:rsidR="00F343DF" w:rsidRPr="00300276" w:rsidRDefault="00F343DF" w:rsidP="00344FD5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 xml:space="preserve">Review Current </w:t>
                </w:r>
                <w:r w:rsidR="00344FD5" w:rsidRPr="00300276">
                  <w:rPr>
                    <w:rFonts w:cs="Arial"/>
                    <w:sz w:val="20"/>
                    <w:szCs w:val="20"/>
                  </w:rPr>
                  <w:t xml:space="preserve">Project </w:t>
                </w:r>
                <w:r w:rsidRPr="00300276">
                  <w:rPr>
                    <w:rFonts w:cs="Arial"/>
                    <w:sz w:val="20"/>
                    <w:szCs w:val="20"/>
                  </w:rPr>
                  <w:t>Activities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1748223272"/>
              <w:placeholder>
                <w:docPart w:val="01967CAA88304E5ABA0372B2AA4D0066"/>
              </w:placeholder>
            </w:sdtPr>
            <w:sdtEndPr/>
            <w:sdtContent>
              <w:p w14:paraId="1D44E722" w14:textId="77777777" w:rsidR="00F343DF" w:rsidRPr="00300276" w:rsidRDefault="00F343DF" w:rsidP="00F343DF">
                <w:pPr>
                  <w:pStyle w:val="RIMCell"/>
                  <w:numPr>
                    <w:ilvl w:val="0"/>
                    <w:numId w:val="23"/>
                  </w:numPr>
                  <w:rPr>
                    <w:rFonts w:cs="Arial"/>
                    <w:sz w:val="20"/>
                    <w:szCs w:val="20"/>
                  </w:rPr>
                </w:pPr>
                <w:r w:rsidRPr="00300276">
                  <w:rPr>
                    <w:rFonts w:cs="Arial"/>
                    <w:sz w:val="20"/>
                    <w:szCs w:val="20"/>
                  </w:rPr>
                  <w:t>Next Steps</w:t>
                </w:r>
              </w:p>
            </w:sdtContent>
          </w:sdt>
          <w:sdt>
            <w:sdtPr>
              <w:rPr>
                <w:rFonts w:cs="Arial"/>
                <w:sz w:val="20"/>
                <w:szCs w:val="20"/>
              </w:rPr>
              <w:id w:val="-177895106"/>
              <w:placeholder>
                <w:docPart w:val="105D8E0458B14495B60B6F47103D3333"/>
              </w:placeholder>
            </w:sdtPr>
            <w:sdtEndPr/>
            <w:sdtContent>
              <w:sdt>
                <w:sdtPr>
                  <w:rPr>
                    <w:rFonts w:cs="Arial"/>
                    <w:sz w:val="20"/>
                    <w:szCs w:val="20"/>
                  </w:rPr>
                  <w:id w:val="-1030724184"/>
                  <w:placeholder>
                    <w:docPart w:val="102F58F15EAA42D8A9D739CE125681FA"/>
                  </w:placeholder>
                </w:sdtPr>
                <w:sdtEndPr/>
                <w:sdtContent>
                  <w:p w14:paraId="7763B759" w14:textId="77777777" w:rsidR="007858C2" w:rsidRPr="00300276" w:rsidRDefault="00F343DF" w:rsidP="00F343DF">
                    <w:pPr>
                      <w:pStyle w:val="RIMCell"/>
                      <w:numPr>
                        <w:ilvl w:val="0"/>
                        <w:numId w:val="23"/>
                      </w:numPr>
                      <w:rPr>
                        <w:rFonts w:cs="Arial"/>
                        <w:sz w:val="20"/>
                        <w:szCs w:val="20"/>
                      </w:rPr>
                    </w:pPr>
                    <w:r w:rsidRPr="00300276">
                      <w:rPr>
                        <w:rFonts w:cs="Arial"/>
                        <w:sz w:val="20"/>
                        <w:szCs w:val="20"/>
                      </w:rPr>
                      <w:t>General Discussion</w:t>
                    </w:r>
                  </w:p>
                </w:sdtContent>
              </w:sdt>
            </w:sdtContent>
          </w:sdt>
        </w:tc>
      </w:tr>
    </w:tbl>
    <w:p w14:paraId="413282A3" w14:textId="77777777" w:rsidR="007858C2" w:rsidRPr="00300276" w:rsidRDefault="007858C2" w:rsidP="005A3E2E">
      <w:pPr>
        <w:pStyle w:val="RIMBody"/>
        <w:rPr>
          <w:rFonts w:ascii="Arial" w:hAnsi="Arial" w:cs="Arial"/>
          <w:sz w:val="20"/>
          <w:szCs w:val="20"/>
        </w:rPr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048"/>
        <w:gridCol w:w="8312"/>
      </w:tblGrid>
      <w:tr w:rsidR="00673327" w:rsidRPr="00300276" w14:paraId="78782B3F" w14:textId="77777777" w:rsidTr="00511C94">
        <w:trPr>
          <w:trHeight w:val="483"/>
          <w:tblHeader/>
        </w:trPr>
        <w:tc>
          <w:tcPr>
            <w:tcW w:w="936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9CA7F08" w14:textId="77777777" w:rsidR="00673327" w:rsidRPr="00300276" w:rsidRDefault="009B7AC9" w:rsidP="000A56A9">
            <w:pPr>
              <w:pStyle w:val="RIMCell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lastRenderedPageBreak/>
              <w:t>Agenda/</w:t>
            </w:r>
            <w:r w:rsidR="00770129" w:rsidRPr="00300276">
              <w:rPr>
                <w:rFonts w:cs="Arial"/>
                <w:szCs w:val="20"/>
              </w:rPr>
              <w:t>Meeting Highlights</w:t>
            </w:r>
          </w:p>
        </w:tc>
      </w:tr>
      <w:tr w:rsidR="00673327" w:rsidRPr="00300276" w14:paraId="1E6355E9" w14:textId="77777777" w:rsidTr="00013786">
        <w:trPr>
          <w:trHeight w:val="418"/>
        </w:trPr>
        <w:tc>
          <w:tcPr>
            <w:tcW w:w="1048" w:type="dxa"/>
            <w:shd w:val="clear" w:color="auto" w:fill="E6E6E6"/>
          </w:tcPr>
          <w:p w14:paraId="35200BD2" w14:textId="77777777" w:rsidR="00673327" w:rsidRPr="00300276" w:rsidRDefault="00673327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Topic #</w:t>
            </w:r>
          </w:p>
        </w:tc>
        <w:tc>
          <w:tcPr>
            <w:tcW w:w="8312" w:type="dxa"/>
            <w:shd w:val="clear" w:color="auto" w:fill="E6E6E6"/>
          </w:tcPr>
          <w:p w14:paraId="29723B8D" w14:textId="77777777" w:rsidR="00673327" w:rsidRPr="00300276" w:rsidRDefault="009B7AC9" w:rsidP="00F56B89">
            <w:pPr>
              <w:pStyle w:val="RIMCellSubHeading"/>
              <w:rPr>
                <w:rFonts w:cs="Arial"/>
                <w:szCs w:val="20"/>
              </w:rPr>
            </w:pPr>
            <w:r w:rsidRPr="00300276">
              <w:rPr>
                <w:rFonts w:cs="Arial"/>
                <w:szCs w:val="20"/>
              </w:rPr>
              <w:t>Agenda/Meeting Highlights</w:t>
            </w:r>
            <w:r w:rsidR="00673327" w:rsidRPr="00300276">
              <w:rPr>
                <w:rFonts w:cs="Arial"/>
                <w:szCs w:val="20"/>
              </w:rPr>
              <w:t>:</w:t>
            </w:r>
          </w:p>
        </w:tc>
      </w:tr>
      <w:tr w:rsidR="00B76B2E" w:rsidRPr="00300276" w14:paraId="4CFA875E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63E37C45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9235EDA" w14:textId="61B1362A" w:rsidR="00B76B2E" w:rsidRPr="00A539FC" w:rsidRDefault="00B76B2E" w:rsidP="00B76B2E">
            <w:pPr>
              <w:pStyle w:val="RIMCell"/>
              <w:spacing w:before="0" w:after="0"/>
              <w:rPr>
                <w:rFonts w:cs="Arial"/>
                <w:sz w:val="24"/>
              </w:rPr>
            </w:pPr>
            <w:r w:rsidRPr="00667328">
              <w:t>Working on the Feedback of</w:t>
            </w:r>
            <w:r>
              <w:t xml:space="preserve"> Test case </w:t>
            </w:r>
            <w:r w:rsidRPr="00667328">
              <w:t xml:space="preserve">10 min </w:t>
            </w:r>
          </w:p>
        </w:tc>
      </w:tr>
      <w:tr w:rsidR="00B76B2E" w:rsidRPr="00300276" w14:paraId="6F377A42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2280780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4B497FD" w14:textId="1FBA5742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r>
              <w:t>Discuss about Test scripts</w:t>
            </w:r>
            <w:r w:rsidRPr="00667328">
              <w:t xml:space="preserve"> 5 mins</w:t>
            </w:r>
          </w:p>
        </w:tc>
      </w:tr>
      <w:tr w:rsidR="00B76B2E" w:rsidRPr="00300276" w14:paraId="085FA27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E5A1C67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220080F3" w14:textId="35540F20" w:rsidR="00B76B2E" w:rsidRPr="00B76B2E" w:rsidRDefault="00B76B2E" w:rsidP="00B76B2E">
            <w:pPr>
              <w:kinsoku w:val="0"/>
              <w:overflowPunct w:val="0"/>
              <w:contextualSpacing/>
              <w:textAlignment w:val="baseline"/>
              <w:rPr>
                <w:rFonts w:ascii="Arial" w:hAnsi="Arial" w:cs="Arial"/>
                <w:sz w:val="18"/>
                <w:szCs w:val="18"/>
              </w:rPr>
            </w:pPr>
            <w:r w:rsidRPr="00B76B2E">
              <w:rPr>
                <w:rFonts w:ascii="Arial" w:hAnsi="Arial" w:cs="Arial"/>
                <w:sz w:val="18"/>
                <w:szCs w:val="18"/>
              </w:rPr>
              <w:t>Discuss about evaluation plan 10 mins</w:t>
            </w:r>
          </w:p>
        </w:tc>
      </w:tr>
      <w:tr w:rsidR="00B76B2E" w:rsidRPr="00300276" w14:paraId="1524D526" w14:textId="77777777" w:rsidTr="00BF6795">
        <w:trPr>
          <w:trHeight w:val="469"/>
        </w:trPr>
        <w:tc>
          <w:tcPr>
            <w:tcW w:w="1048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7E8DEA3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BB1F586" w14:textId="2F4BF111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r w:rsidRPr="00667328">
              <w:t>Working</w:t>
            </w:r>
            <w:r>
              <w:t xml:space="preserve"> on system database</w:t>
            </w:r>
            <w:r w:rsidRPr="00667328">
              <w:t xml:space="preserve"> 10 mins</w:t>
            </w:r>
          </w:p>
        </w:tc>
      </w:tr>
      <w:tr w:rsidR="00B76B2E" w:rsidRPr="00300276" w14:paraId="38B689D3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111C083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611333C9" w14:textId="568FA8D9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r>
              <w:t>Feedback from sponsor 5 mins</w:t>
            </w:r>
          </w:p>
        </w:tc>
      </w:tr>
      <w:tr w:rsidR="00B76B2E" w:rsidRPr="00300276" w14:paraId="6E9B45DD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4DD23B65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153D6012" w14:textId="2287465E" w:rsidR="00B76B2E" w:rsidRPr="00A539FC" w:rsidRDefault="00B76B2E" w:rsidP="00B76B2E">
            <w:pPr>
              <w:pStyle w:val="RIMCell"/>
              <w:rPr>
                <w:rFonts w:cs="Arial"/>
                <w:sz w:val="24"/>
              </w:rPr>
            </w:pPr>
            <w:proofErr w:type="gramStart"/>
            <w:r w:rsidRPr="00667328">
              <w:t xml:space="preserve">Future </w:t>
            </w:r>
            <w:r>
              <w:t>Plans</w:t>
            </w:r>
            <w:proofErr w:type="gramEnd"/>
            <w:r>
              <w:t xml:space="preserve"> </w:t>
            </w:r>
            <w:r w:rsidRPr="00667328">
              <w:t>5 mins</w:t>
            </w:r>
          </w:p>
        </w:tc>
      </w:tr>
      <w:tr w:rsidR="00B76B2E" w:rsidRPr="00300276" w14:paraId="38EABB4A" w14:textId="77777777" w:rsidTr="00013786">
        <w:trPr>
          <w:trHeight w:val="469"/>
        </w:trPr>
        <w:tc>
          <w:tcPr>
            <w:tcW w:w="1048" w:type="dxa"/>
            <w:shd w:val="clear" w:color="auto" w:fill="auto"/>
          </w:tcPr>
          <w:p w14:paraId="33ED57C8" w14:textId="77777777" w:rsidR="00B76B2E" w:rsidRPr="00300276" w:rsidRDefault="00B76B2E" w:rsidP="00B76B2E">
            <w:pPr>
              <w:pStyle w:val="RIMCellNumbered"/>
              <w:rPr>
                <w:rFonts w:cs="Arial"/>
                <w:sz w:val="20"/>
                <w:szCs w:val="20"/>
              </w:rPr>
            </w:pPr>
          </w:p>
        </w:tc>
        <w:tc>
          <w:tcPr>
            <w:tcW w:w="8312" w:type="dxa"/>
            <w:shd w:val="clear" w:color="auto" w:fill="auto"/>
          </w:tcPr>
          <w:p w14:paraId="334D560B" w14:textId="246B71D9" w:rsidR="00B76B2E" w:rsidRDefault="00B76B2E" w:rsidP="00B76B2E">
            <w:pPr>
              <w:pStyle w:val="RIMCell"/>
              <w:rPr>
                <w:rFonts w:cs="Arial"/>
              </w:rPr>
            </w:pPr>
            <w:r w:rsidRPr="00667328">
              <w:t>Conclusion 5 mins</w:t>
            </w:r>
          </w:p>
        </w:tc>
      </w:tr>
    </w:tbl>
    <w:p w14:paraId="55D41962" w14:textId="77777777" w:rsidR="00673327" w:rsidRDefault="00673327" w:rsidP="005A3E2E">
      <w:pPr>
        <w:pStyle w:val="RIMBody"/>
      </w:pPr>
    </w:p>
    <w:tbl>
      <w:tblPr>
        <w:tblW w:w="9360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482"/>
        <w:gridCol w:w="1408"/>
        <w:gridCol w:w="2560"/>
        <w:gridCol w:w="1205"/>
        <w:gridCol w:w="2085"/>
        <w:gridCol w:w="1620"/>
      </w:tblGrid>
      <w:tr w:rsidR="00673327" w14:paraId="2C9C1946" w14:textId="77777777" w:rsidTr="00511C94">
        <w:trPr>
          <w:trHeight w:val="465"/>
          <w:tblHeader/>
        </w:trPr>
        <w:tc>
          <w:tcPr>
            <w:tcW w:w="9360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44DEA63C" w14:textId="77777777" w:rsidR="00673327" w:rsidRPr="0073361A" w:rsidRDefault="00673327" w:rsidP="005A3E2E">
            <w:pPr>
              <w:pStyle w:val="RIMCellHeading"/>
            </w:pPr>
            <w:r w:rsidRPr="0073361A">
              <w:t>Action/Issues</w:t>
            </w:r>
            <w:r w:rsidR="00DB5094">
              <w:t xml:space="preserve"> List</w:t>
            </w:r>
          </w:p>
        </w:tc>
      </w:tr>
      <w:tr w:rsidR="00673327" w:rsidRPr="00F56B89" w14:paraId="3DC21C77" w14:textId="77777777" w:rsidTr="00F05E79">
        <w:trPr>
          <w:trHeight w:val="382"/>
        </w:trPr>
        <w:tc>
          <w:tcPr>
            <w:tcW w:w="482" w:type="dxa"/>
            <w:shd w:val="clear" w:color="auto" w:fill="E6E6E6"/>
          </w:tcPr>
          <w:p w14:paraId="7B826539" w14:textId="77777777" w:rsidR="00673327" w:rsidRPr="00F56B89" w:rsidRDefault="00673327" w:rsidP="00F56B89">
            <w:pPr>
              <w:pStyle w:val="RIMCellSubHeading"/>
            </w:pPr>
            <w:r w:rsidRPr="00F56B89">
              <w:t>#</w:t>
            </w:r>
          </w:p>
        </w:tc>
        <w:tc>
          <w:tcPr>
            <w:tcW w:w="1408" w:type="dxa"/>
            <w:shd w:val="clear" w:color="auto" w:fill="E6E6E6"/>
          </w:tcPr>
          <w:p w14:paraId="547230E5" w14:textId="77777777" w:rsidR="00673327" w:rsidRPr="00F56B89" w:rsidRDefault="00673327" w:rsidP="00F56B89">
            <w:pPr>
              <w:pStyle w:val="RIMCellSubHeading"/>
            </w:pPr>
            <w:r w:rsidRPr="00F56B89">
              <w:t>Date</w:t>
            </w:r>
          </w:p>
        </w:tc>
        <w:tc>
          <w:tcPr>
            <w:tcW w:w="2560" w:type="dxa"/>
            <w:shd w:val="clear" w:color="auto" w:fill="E6E6E6"/>
          </w:tcPr>
          <w:p w14:paraId="3BCA9E54" w14:textId="77777777" w:rsidR="00673327" w:rsidRPr="00F56B89" w:rsidRDefault="00673327" w:rsidP="00F56B89">
            <w:pPr>
              <w:pStyle w:val="RIMCellSubHeading"/>
            </w:pPr>
            <w:r w:rsidRPr="00F56B89">
              <w:t>Actions</w:t>
            </w:r>
          </w:p>
        </w:tc>
        <w:tc>
          <w:tcPr>
            <w:tcW w:w="1205" w:type="dxa"/>
            <w:shd w:val="clear" w:color="auto" w:fill="E6E6E6"/>
          </w:tcPr>
          <w:p w14:paraId="6728CDE3" w14:textId="77777777" w:rsidR="00673327" w:rsidRPr="00F56B89" w:rsidRDefault="00673327" w:rsidP="00F56B89">
            <w:pPr>
              <w:pStyle w:val="RIMCellSubHeading"/>
            </w:pPr>
            <w:r w:rsidRPr="00F56B89">
              <w:t>Owner</w:t>
            </w:r>
          </w:p>
        </w:tc>
        <w:tc>
          <w:tcPr>
            <w:tcW w:w="2085" w:type="dxa"/>
            <w:shd w:val="clear" w:color="auto" w:fill="E6E6E6"/>
          </w:tcPr>
          <w:p w14:paraId="236F6159" w14:textId="77777777" w:rsidR="00673327" w:rsidRPr="00F56B89" w:rsidRDefault="00673327" w:rsidP="00F56B89">
            <w:pPr>
              <w:pStyle w:val="RIMCellSubHeading"/>
            </w:pPr>
            <w:r w:rsidRPr="00F56B89">
              <w:t>Target Date</w:t>
            </w:r>
          </w:p>
        </w:tc>
        <w:tc>
          <w:tcPr>
            <w:tcW w:w="1620" w:type="dxa"/>
            <w:shd w:val="clear" w:color="auto" w:fill="E6E6E6"/>
          </w:tcPr>
          <w:p w14:paraId="02F64BAF" w14:textId="77777777" w:rsidR="00673327" w:rsidRPr="00F56B89" w:rsidRDefault="00673327" w:rsidP="00F56B89">
            <w:pPr>
              <w:pStyle w:val="RIMCellSubHeading"/>
            </w:pPr>
            <w:r w:rsidRPr="00F56B89">
              <w:t>Action Status</w:t>
            </w:r>
          </w:p>
        </w:tc>
      </w:tr>
      <w:tr w:rsidR="007F0799" w:rsidRPr="00B9336B" w14:paraId="24685D88" w14:textId="77777777" w:rsidTr="007F0799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CADB4C" w14:textId="77777777" w:rsidR="007F0799" w:rsidRPr="0069000D" w:rsidRDefault="007F0799" w:rsidP="0059005D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96593E" w14:textId="77777777" w:rsidR="009376FA" w:rsidRDefault="009376FA" w:rsidP="009376F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07/04/2019</w:t>
            </w:r>
          </w:p>
          <w:p w14:paraId="334BC9D4" w14:textId="77777777" w:rsidR="007F0799" w:rsidRPr="00B9336B" w:rsidRDefault="007F0799" w:rsidP="0059005D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9A5A3E" w14:textId="77777777" w:rsidR="009376FA" w:rsidRDefault="009376FA" w:rsidP="009376F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All team members were instructed to manage their work accordingly and were encouraged to complete their work early before time </w:t>
            </w:r>
          </w:p>
          <w:p w14:paraId="7D8A8DF9" w14:textId="77777777" w:rsidR="007F0799" w:rsidRPr="00B9336B" w:rsidRDefault="007F0799" w:rsidP="007F0799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7D3599" w14:textId="77777777" w:rsidR="009376FA" w:rsidRDefault="009376FA" w:rsidP="009376F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Project Manager</w:t>
            </w:r>
          </w:p>
          <w:p w14:paraId="47757FFE" w14:textId="77777777" w:rsidR="007F0799" w:rsidRPr="00B9336B" w:rsidRDefault="007F0799" w:rsidP="007F0799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DB85" w14:textId="77777777" w:rsidR="009376FA" w:rsidRDefault="009376FA" w:rsidP="009376FA">
            <w:pPr>
              <w:rPr>
                <w:rFonts w:ascii="Calibri" w:hAnsi="Calibri" w:cs="Calibri"/>
                <w:color w:val="000000"/>
                <w:sz w:val="22"/>
                <w:szCs w:val="22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>07/04/2019</w:t>
            </w:r>
          </w:p>
          <w:p w14:paraId="01BC1AE7" w14:textId="77777777" w:rsidR="007F0799" w:rsidRPr="00B9336B" w:rsidRDefault="007F0799" w:rsidP="00D148E1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2860CB6A" w14:textId="35AF281A" w:rsidR="007F0799" w:rsidRPr="00B9336B" w:rsidRDefault="009376FA" w:rsidP="0059005D">
            <w:pPr>
              <w:pStyle w:val="RIMCell"/>
              <w:rPr>
                <w:szCs w:val="18"/>
              </w:rPr>
            </w:pPr>
            <w:r>
              <w:rPr>
                <w:szCs w:val="18"/>
              </w:rPr>
              <w:t>Completed</w:t>
            </w:r>
            <w:bookmarkStart w:id="0" w:name="_GoBack"/>
            <w:bookmarkEnd w:id="0"/>
          </w:p>
        </w:tc>
      </w:tr>
      <w:tr w:rsidR="00C74C7A" w:rsidRPr="00B9336B" w14:paraId="69993A99" w14:textId="77777777" w:rsidTr="007834D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D8E17A" w14:textId="77777777" w:rsidR="00C74C7A" w:rsidRPr="0069000D" w:rsidRDefault="00C74C7A" w:rsidP="007834D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54EF290" w14:textId="77777777" w:rsidR="00C74C7A" w:rsidRPr="00B9336B" w:rsidRDefault="00C74C7A" w:rsidP="007834D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BC7813" w14:textId="77777777" w:rsidR="00C74C7A" w:rsidRPr="00B9336B" w:rsidRDefault="00C74C7A" w:rsidP="007834D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72ABE" w14:textId="77777777" w:rsidR="00C74C7A" w:rsidRPr="00B9336B" w:rsidRDefault="00C74C7A" w:rsidP="007834D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0FC3EB" w14:textId="77777777" w:rsidR="00C74C7A" w:rsidRPr="00B9336B" w:rsidRDefault="00C74C7A" w:rsidP="00815D6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7DBE2D1" w14:textId="77777777" w:rsidR="00C74C7A" w:rsidRPr="00B9336B" w:rsidRDefault="00C74C7A" w:rsidP="007834DA">
            <w:pPr>
              <w:pStyle w:val="RIMCell"/>
              <w:rPr>
                <w:szCs w:val="18"/>
              </w:rPr>
            </w:pPr>
          </w:p>
        </w:tc>
      </w:tr>
      <w:tr w:rsidR="00D8729F" w:rsidRPr="00B9336B" w14:paraId="65EABCF1" w14:textId="77777777" w:rsidTr="00D8729F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69F525" w14:textId="77777777" w:rsidR="00D8729F" w:rsidRPr="0069000D" w:rsidRDefault="00D8729F" w:rsidP="000909F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EE660F" w14:textId="77777777" w:rsidR="00D8729F" w:rsidRPr="00B9336B" w:rsidRDefault="00D8729F" w:rsidP="000909F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CE0A37" w14:textId="77777777" w:rsidR="00D8729F" w:rsidRPr="00B9336B" w:rsidRDefault="00D8729F" w:rsidP="00D8729F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6AC5BC" w14:textId="77777777" w:rsidR="00D8729F" w:rsidRPr="00B9336B" w:rsidRDefault="00D8729F" w:rsidP="00815D6B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B308A66" w14:textId="77777777" w:rsidR="00D8729F" w:rsidRPr="00B9336B" w:rsidRDefault="00D8729F" w:rsidP="00815D6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3A415F" w14:textId="77777777" w:rsidR="00D8729F" w:rsidRPr="00B9336B" w:rsidRDefault="00D8729F" w:rsidP="000909FB">
            <w:pPr>
              <w:pStyle w:val="RIMCell"/>
              <w:rPr>
                <w:szCs w:val="18"/>
              </w:rPr>
            </w:pPr>
          </w:p>
        </w:tc>
      </w:tr>
      <w:tr w:rsidR="00A2710D" w:rsidRPr="00B9336B" w14:paraId="4900F777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5F44CF" w14:textId="77777777" w:rsidR="00A2710D" w:rsidRPr="0069000D" w:rsidRDefault="00A2710D" w:rsidP="008B0DF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6DFC28B" w14:textId="77777777" w:rsidR="00A2710D" w:rsidRPr="00B9336B" w:rsidRDefault="00A2710D" w:rsidP="008B0DF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1372663" w14:textId="77777777" w:rsidR="00A2710D" w:rsidRPr="00B9336B" w:rsidRDefault="00A2710D" w:rsidP="00A2710D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88047" w14:textId="77777777" w:rsidR="00A2710D" w:rsidRPr="00B9336B" w:rsidRDefault="00A2710D" w:rsidP="00A2710D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EDF53D" w14:textId="77777777" w:rsidR="00A2710D" w:rsidRPr="00B9336B" w:rsidRDefault="00A2710D" w:rsidP="00815D6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44E61002" w14:textId="77777777" w:rsidR="00A2710D" w:rsidRPr="00B9336B" w:rsidRDefault="00A2710D" w:rsidP="008B0DFF">
            <w:pPr>
              <w:pStyle w:val="RIMCell"/>
              <w:rPr>
                <w:szCs w:val="18"/>
              </w:rPr>
            </w:pPr>
          </w:p>
        </w:tc>
      </w:tr>
      <w:tr w:rsidR="00A2710D" w:rsidRPr="00B9336B" w14:paraId="29574174" w14:textId="77777777" w:rsidTr="00A2710D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2268CC" w14:textId="77777777" w:rsidR="00A2710D" w:rsidRPr="0069000D" w:rsidRDefault="00A2710D" w:rsidP="008B0DFF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1B2869" w14:textId="77777777" w:rsidR="00A2710D" w:rsidRPr="00B9336B" w:rsidRDefault="00A2710D" w:rsidP="008B0DFF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A16DE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7C0A82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4ABD81E" w14:textId="77777777" w:rsidR="00A2710D" w:rsidRPr="00B9336B" w:rsidRDefault="00A2710D" w:rsidP="00FA5582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7F8EEE41" w14:textId="77777777" w:rsidR="00A2710D" w:rsidRPr="00B9336B" w:rsidRDefault="00A2710D" w:rsidP="008B0DFF">
            <w:pPr>
              <w:pStyle w:val="RIMCell"/>
              <w:rPr>
                <w:szCs w:val="18"/>
              </w:rPr>
            </w:pPr>
          </w:p>
        </w:tc>
      </w:tr>
      <w:tr w:rsidR="00FA5582" w:rsidRPr="00B9336B" w14:paraId="60CE9CB5" w14:textId="77777777" w:rsidTr="00FA5582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376D323" w14:textId="77777777" w:rsidR="00FA5582" w:rsidRPr="0069000D" w:rsidRDefault="00FA5582" w:rsidP="00970C7A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08EB0F1" w14:textId="77777777" w:rsidR="00FA5582" w:rsidRPr="00B9336B" w:rsidRDefault="00FA5582" w:rsidP="00970C7A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D26F57B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A420B0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586D1D5" w14:textId="77777777" w:rsidR="00FA5582" w:rsidRPr="00B9336B" w:rsidRDefault="00FA5582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02CC6AC" w14:textId="77777777" w:rsidR="00FA5582" w:rsidRPr="00B9336B" w:rsidRDefault="00FA5582" w:rsidP="00970C7A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FB2DFB0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5EBEFE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D1FE0C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50C023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BE4C2D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7D43C6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B9DCC48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6A4338A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3C549B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86D7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EFB95A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7A683F7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21858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030B7990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27A957C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E1CA2C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15C07F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18678B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ED0ECC1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0176269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3C2715C2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  <w:tr w:rsidR="00006F9A" w:rsidRPr="00B9336B" w14:paraId="475A235A" w14:textId="77777777" w:rsidTr="00006F9A">
        <w:trPr>
          <w:trHeight w:val="451"/>
        </w:trPr>
        <w:tc>
          <w:tcPr>
            <w:tcW w:w="48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3C58000" w14:textId="77777777" w:rsidR="00006F9A" w:rsidRPr="0069000D" w:rsidRDefault="00006F9A" w:rsidP="0063295B">
            <w:pPr>
              <w:pStyle w:val="RIMCellNumbered"/>
              <w:numPr>
                <w:ilvl w:val="0"/>
                <w:numId w:val="36"/>
              </w:numPr>
            </w:pPr>
          </w:p>
        </w:tc>
        <w:tc>
          <w:tcPr>
            <w:tcW w:w="14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CC648D" w14:textId="77777777" w:rsidR="00006F9A" w:rsidRPr="00B9336B" w:rsidRDefault="00006F9A" w:rsidP="0063295B">
            <w:pPr>
              <w:pStyle w:val="RIMCellSubHeading"/>
              <w:rPr>
                <w:b w:val="0"/>
                <w:color w:val="808080"/>
                <w:sz w:val="18"/>
                <w:szCs w:val="18"/>
              </w:rPr>
            </w:pPr>
          </w:p>
        </w:tc>
        <w:tc>
          <w:tcPr>
            <w:tcW w:w="2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3A6C70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25EB7DC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2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C07573" w14:textId="77777777" w:rsidR="00006F9A" w:rsidRPr="00B9336B" w:rsidRDefault="00006F9A" w:rsidP="00006F9A">
            <w:pPr>
              <w:pStyle w:val="RIMCell"/>
              <w:rPr>
                <w:szCs w:val="18"/>
              </w:rPr>
            </w:pP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10668071" w14:textId="77777777" w:rsidR="00006F9A" w:rsidRPr="00B9336B" w:rsidRDefault="00006F9A" w:rsidP="0063295B">
            <w:pPr>
              <w:pStyle w:val="RIMCell"/>
              <w:rPr>
                <w:szCs w:val="18"/>
              </w:rPr>
            </w:pPr>
          </w:p>
        </w:tc>
      </w:tr>
    </w:tbl>
    <w:p w14:paraId="40C9431A" w14:textId="77777777" w:rsidR="0075555C" w:rsidRDefault="0075555C" w:rsidP="005A3E2E">
      <w:pPr>
        <w:pStyle w:val="RIMBody"/>
      </w:pPr>
    </w:p>
    <w:tbl>
      <w:tblPr>
        <w:tblW w:w="9495" w:type="dxa"/>
        <w:tblInd w:w="115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8" w:type="dxa"/>
          <w:left w:w="115" w:type="dxa"/>
          <w:bottom w:w="58" w:type="dxa"/>
          <w:right w:w="0" w:type="dxa"/>
        </w:tblCellMar>
        <w:tblLook w:val="04A0" w:firstRow="1" w:lastRow="0" w:firstColumn="1" w:lastColumn="0" w:noHBand="0" w:noVBand="1"/>
      </w:tblPr>
      <w:tblGrid>
        <w:gridCol w:w="1980"/>
        <w:gridCol w:w="2835"/>
        <w:gridCol w:w="4680"/>
      </w:tblGrid>
      <w:tr w:rsidR="0075555C" w:rsidRPr="0073361A" w14:paraId="5FBE6C46" w14:textId="77777777" w:rsidTr="00511C94">
        <w:trPr>
          <w:trHeight w:val="483"/>
          <w:tblHeader/>
        </w:trPr>
        <w:tc>
          <w:tcPr>
            <w:tcW w:w="9495" w:type="dxa"/>
            <w:gridSpan w:val="3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nil"/>
              <w:tr2bl w:val="nil"/>
            </w:tcBorders>
            <w:shd w:val="clear" w:color="auto" w:fill="00B050"/>
          </w:tcPr>
          <w:p w14:paraId="042021D4" w14:textId="77777777" w:rsidR="0075555C" w:rsidRPr="0073361A" w:rsidRDefault="0075555C" w:rsidP="00B9336B">
            <w:pPr>
              <w:pStyle w:val="RIMCellHeading"/>
            </w:pPr>
            <w:r>
              <w:t>Next Meeting</w:t>
            </w:r>
          </w:p>
        </w:tc>
      </w:tr>
      <w:tr w:rsidR="0075555C" w:rsidRPr="00F56B89" w14:paraId="7B90722D" w14:textId="77777777" w:rsidTr="004B69B3">
        <w:trPr>
          <w:trHeight w:val="418"/>
        </w:trPr>
        <w:tc>
          <w:tcPr>
            <w:tcW w:w="1980" w:type="dxa"/>
            <w:shd w:val="clear" w:color="auto" w:fill="E6E6E6"/>
          </w:tcPr>
          <w:p w14:paraId="274CA45B" w14:textId="77777777" w:rsidR="0075555C" w:rsidRPr="00F56B89" w:rsidRDefault="0075555C" w:rsidP="00B9336B">
            <w:pPr>
              <w:pStyle w:val="RIMCellSubHeading"/>
            </w:pPr>
            <w:r>
              <w:t>Date</w:t>
            </w:r>
          </w:p>
        </w:tc>
        <w:tc>
          <w:tcPr>
            <w:tcW w:w="2835" w:type="dxa"/>
            <w:shd w:val="clear" w:color="auto" w:fill="E6E6E6"/>
          </w:tcPr>
          <w:p w14:paraId="4249F241" w14:textId="77777777" w:rsidR="0075555C" w:rsidRPr="00F56B89" w:rsidRDefault="0075555C" w:rsidP="00B9336B">
            <w:pPr>
              <w:pStyle w:val="RIMCellSubHeading"/>
            </w:pPr>
            <w:r>
              <w:t>Room</w:t>
            </w:r>
          </w:p>
        </w:tc>
        <w:tc>
          <w:tcPr>
            <w:tcW w:w="4680" w:type="dxa"/>
            <w:shd w:val="clear" w:color="auto" w:fill="E6E6E6"/>
          </w:tcPr>
          <w:p w14:paraId="29DF6E1F" w14:textId="77777777" w:rsidR="0075555C" w:rsidRPr="00F56B89" w:rsidRDefault="0075555C" w:rsidP="00B9336B">
            <w:pPr>
              <w:pStyle w:val="RIMCellSubHeading"/>
            </w:pPr>
            <w:r>
              <w:t>Duration</w:t>
            </w:r>
          </w:p>
        </w:tc>
      </w:tr>
      <w:tr w:rsidR="0075555C" w:rsidRPr="00F56B89" w14:paraId="2C69D94C" w14:textId="77777777" w:rsidTr="004B69B3">
        <w:trPr>
          <w:trHeight w:val="418"/>
        </w:trPr>
        <w:tc>
          <w:tcPr>
            <w:tcW w:w="1980" w:type="dxa"/>
            <w:shd w:val="clear" w:color="auto" w:fill="auto"/>
          </w:tcPr>
          <w:p w14:paraId="6F791D29" w14:textId="6512A5F8" w:rsidR="0075555C" w:rsidRPr="0075555C" w:rsidRDefault="00841889" w:rsidP="00254790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25</w:t>
            </w:r>
            <w:r w:rsidR="00A539FC">
              <w:rPr>
                <w:b w:val="0"/>
              </w:rPr>
              <w:t>/0</w:t>
            </w:r>
            <w:r w:rsidR="009F4372">
              <w:rPr>
                <w:b w:val="0"/>
              </w:rPr>
              <w:t>3</w:t>
            </w:r>
            <w:r w:rsidR="00A539FC">
              <w:rPr>
                <w:b w:val="0"/>
              </w:rPr>
              <w:t>/2019</w:t>
            </w:r>
          </w:p>
        </w:tc>
        <w:tc>
          <w:tcPr>
            <w:tcW w:w="2835" w:type="dxa"/>
            <w:shd w:val="clear" w:color="auto" w:fill="auto"/>
          </w:tcPr>
          <w:p w14:paraId="14608EA1" w14:textId="772C7A05" w:rsidR="0075555C" w:rsidRPr="0075555C" w:rsidRDefault="00A539FC" w:rsidP="00344FD5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517</w:t>
            </w:r>
          </w:p>
        </w:tc>
        <w:tc>
          <w:tcPr>
            <w:tcW w:w="4680" w:type="dxa"/>
            <w:shd w:val="clear" w:color="auto" w:fill="auto"/>
          </w:tcPr>
          <w:p w14:paraId="574C7D25" w14:textId="208F9B5C" w:rsidR="0075555C" w:rsidRPr="0075555C" w:rsidRDefault="00A539FC" w:rsidP="00F343DF">
            <w:pPr>
              <w:pStyle w:val="RIMCellSubHeading"/>
              <w:rPr>
                <w:b w:val="0"/>
              </w:rPr>
            </w:pPr>
            <w:r>
              <w:rPr>
                <w:b w:val="0"/>
              </w:rPr>
              <w:t>1 hour</w:t>
            </w:r>
          </w:p>
        </w:tc>
      </w:tr>
    </w:tbl>
    <w:p w14:paraId="73C1FED0" w14:textId="77777777" w:rsidR="0075555C" w:rsidRDefault="0075555C" w:rsidP="005A3E2E">
      <w:pPr>
        <w:pStyle w:val="RIMBody"/>
        <w:sectPr w:rsidR="0075555C" w:rsidSect="00511C94">
          <w:headerReference w:type="even" r:id="rId11"/>
          <w:headerReference w:type="default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1440" w:bottom="1080" w:left="1440" w:header="720" w:footer="720" w:gutter="0"/>
          <w:cols w:space="708"/>
          <w:titlePg/>
          <w:docGrid w:linePitch="360"/>
        </w:sectPr>
      </w:pPr>
    </w:p>
    <w:p w14:paraId="74597954" w14:textId="77777777" w:rsidR="0017424A" w:rsidRPr="002A03F9" w:rsidRDefault="0017424A" w:rsidP="0025080B">
      <w:pPr>
        <w:pStyle w:val="RIMBody"/>
      </w:pPr>
    </w:p>
    <w:sectPr w:rsidR="0017424A" w:rsidRPr="002A03F9" w:rsidSect="00511C94">
      <w:pgSz w:w="15840" w:h="12240" w:orient="landscape" w:code="1"/>
      <w:pgMar w:top="1440" w:right="1080" w:bottom="1440" w:left="1080" w:header="720" w:footer="72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82A4AD" w14:textId="77777777" w:rsidR="00B96BA7" w:rsidRDefault="00B96BA7">
      <w:r>
        <w:separator/>
      </w:r>
    </w:p>
  </w:endnote>
  <w:endnote w:type="continuationSeparator" w:id="0">
    <w:p w14:paraId="770AACD9" w14:textId="77777777" w:rsidR="00B96BA7" w:rsidRDefault="00B96B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ED10C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3</w:t>
    </w:r>
    <w:r>
      <w:rPr>
        <w:noProof/>
      </w:rPr>
      <w:fldChar w:fldCharType="end"/>
    </w:r>
  </w:p>
  <w:p w14:paraId="2E869EE4" w14:textId="77DF0A0B" w:rsidR="0063295B" w:rsidRDefault="0063295B">
    <w:pPr>
      <w:pStyle w:val="RIMFooterRevisedDate"/>
    </w:pPr>
    <w:r>
      <w:t xml:space="preserve">Revised </w:t>
    </w:r>
    <w:r>
      <w:fldChar w:fldCharType="begin"/>
    </w:r>
    <w:r>
      <w:instrText xml:space="preserve"> SAVEDATE \@ "dd-MMM-yyyy" \* MERGEFORMAT </w:instrText>
    </w:r>
    <w:r>
      <w:fldChar w:fldCharType="separate"/>
    </w:r>
    <w:r w:rsidR="009376FA">
      <w:rPr>
        <w:noProof/>
      </w:rPr>
      <w:t>14-Apr-2019</w:t>
    </w:r>
    <w:r>
      <w:rPr>
        <w:noProof/>
      </w:rPr>
      <w:fldChar w:fldCharType="end"/>
    </w:r>
  </w:p>
  <w:p w14:paraId="7D8A6006" w14:textId="77777777" w:rsidR="0063295B" w:rsidRDefault="0063295B">
    <w:pPr>
      <w:pStyle w:val="RIMFooterLegal"/>
      <w:spacing w:before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03C76D" w14:textId="77777777" w:rsidR="0063295B" w:rsidRDefault="0063295B" w:rsidP="00511C94">
    <w:pPr>
      <w:pStyle w:val="RIMFooterPageNumber"/>
    </w:pPr>
    <w:r>
      <w:fldChar w:fldCharType="begin"/>
    </w:r>
    <w:r>
      <w:instrText xml:space="preserve"> PAGE </w:instrText>
    </w:r>
    <w:r>
      <w:fldChar w:fldCharType="separate"/>
    </w:r>
    <w:r w:rsidR="0025080B">
      <w:rPr>
        <w:noProof/>
      </w:rPr>
      <w:t>1</w:t>
    </w:r>
    <w:r>
      <w:rPr>
        <w:noProof/>
      </w:rPr>
      <w:fldChar w:fldCharType="end"/>
    </w:r>
  </w:p>
  <w:p w14:paraId="73068A8B" w14:textId="77777777" w:rsidR="0063295B" w:rsidRDefault="0063295B" w:rsidP="0025080B">
    <w:pPr>
      <w:pStyle w:val="RIMFooterRevisedDate"/>
    </w:pPr>
    <w:r>
      <w:t xml:space="preserve">Revised </w:t>
    </w:r>
    <w:r w:rsidR="0025080B">
      <w:t>Jan 16, 2019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B500ED" w14:textId="77777777" w:rsidR="00B96BA7" w:rsidRDefault="00B96BA7">
      <w:r>
        <w:separator/>
      </w:r>
    </w:p>
  </w:footnote>
  <w:footnote w:type="continuationSeparator" w:id="0">
    <w:p w14:paraId="2C352E50" w14:textId="77777777" w:rsidR="00B96BA7" w:rsidRDefault="00B96B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0B3E0D" w14:textId="77777777" w:rsidR="0063295B" w:rsidRDefault="0063295B">
    <w:r>
      <w:rPr>
        <w:noProof/>
      </w:rPr>
      <w:drawing>
        <wp:anchor distT="0" distB="0" distL="114300" distR="114300" simplePos="0" relativeHeight="251657216" behindDoc="1" locked="0" layoutInCell="0" allowOverlap="1" wp14:anchorId="70EC2F08" wp14:editId="2FD53EC4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3935095" cy="3602990"/>
          <wp:effectExtent l="0" t="0" r="8255" b="0"/>
          <wp:wrapNone/>
          <wp:docPr id="30" name="Picture 30" descr="Front_Page_Graphic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0" descr="Front_Page_Graphic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935095" cy="36029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B96BA7">
      <w:rPr>
        <w:noProof/>
        <w:lang w:val="en-CA" w:eastAsia="en-CA"/>
      </w:rPr>
      <w:pict w14:anchorId="22D5BE9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8" o:spid="_x0000_s2069" type="#_x0000_t75" style="position:absolute;margin-left:0;margin-top:0;width:431.9pt;height:395.45pt;z-index:-251658240;mso-position-horizontal:center;mso-position-horizontal-relative:margin;mso-position-vertical:center;mso-position-vertical-relative:margin" o:allowincell="f">
          <v:imagedata r:id="rId2" o:title="Front_Page_Graphic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78D19C" w14:textId="77777777" w:rsidR="0063295B" w:rsidRDefault="0063295B">
    <w:pPr>
      <w:pStyle w:val="RIMHeaderLogo"/>
    </w:pPr>
  </w:p>
  <w:p w14:paraId="600E2483" w14:textId="27DA1DCA" w:rsidR="0063295B" w:rsidRDefault="00591C18" w:rsidP="00511C94">
    <w:pPr>
      <w:pStyle w:val="RIMHeaderDocTitle"/>
      <w:rPr>
        <w:noProof/>
      </w:rPr>
    </w:pPr>
    <w:r>
      <w:rPr>
        <w:noProof/>
      </w:rPr>
      <w:fldChar w:fldCharType="begin"/>
    </w:r>
    <w:r>
      <w:rPr>
        <w:noProof/>
      </w:rPr>
      <w:instrText xml:space="preserve"> STYLEREF  RIM_HeadingTitle </w:instrText>
    </w:r>
    <w:r>
      <w:rPr>
        <w:noProof/>
      </w:rPr>
      <w:fldChar w:fldCharType="separate"/>
    </w:r>
    <w:r w:rsidR="009376FA">
      <w:rPr>
        <w:noProof/>
      </w:rPr>
      <w:t>INFO-6068 Status Meeting Minutes</w:t>
    </w:r>
    <w:r>
      <w:rPr>
        <w:noProof/>
      </w:rPr>
      <w:fldChar w:fldCharType="end"/>
    </w:r>
  </w:p>
  <w:p w14:paraId="199BA370" w14:textId="77777777" w:rsidR="0063295B" w:rsidRDefault="0063295B" w:rsidP="00511C94">
    <w:pPr>
      <w:pStyle w:val="RIMHeaderDocTitl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C8CFA9" w14:textId="77777777" w:rsidR="0063295B" w:rsidRDefault="0063295B">
    <w:pPr>
      <w:pStyle w:val="RIMHeaderLogo"/>
    </w:pPr>
  </w:p>
  <w:p w14:paraId="07D36C27" w14:textId="77777777" w:rsidR="0063295B" w:rsidRDefault="0063295B">
    <w:pPr>
      <w:pStyle w:val="RIMHeaderLogo"/>
    </w:pPr>
  </w:p>
  <w:p w14:paraId="54E8BAE8" w14:textId="77777777" w:rsidR="0063295B" w:rsidRDefault="0063295B">
    <w:pPr>
      <w:pStyle w:val="RIMHeaderLogo"/>
    </w:pPr>
  </w:p>
  <w:p w14:paraId="7F572C98" w14:textId="77777777" w:rsidR="0063295B" w:rsidRDefault="0063295B">
    <w:pPr>
      <w:pStyle w:val="RIMHeaderLog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FEB040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183C0A22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E74B05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F1AA96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8A2A20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02C41AC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CE6CE8E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4468A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AEC268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14A25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507A9F"/>
    <w:multiLevelType w:val="hybridMultilevel"/>
    <w:tmpl w:val="D6DE88AC"/>
    <w:lvl w:ilvl="0" w:tplc="3E90AB74">
      <w:start w:val="1"/>
      <w:numFmt w:val="bullet"/>
      <w:pStyle w:val="RIMBulleted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84255D8"/>
    <w:multiLevelType w:val="multilevel"/>
    <w:tmpl w:val="CF5A2A5A"/>
    <w:lvl w:ilvl="0">
      <w:start w:val="1"/>
      <w:numFmt w:val="decimal"/>
      <w:pStyle w:val="Heading1"/>
      <w:lvlText w:val="%1"/>
      <w:lvlJc w:val="left"/>
      <w:pPr>
        <w:tabs>
          <w:tab w:val="num" w:pos="576"/>
        </w:tabs>
        <w:ind w:left="0" w:hanging="576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864"/>
        </w:tabs>
        <w:ind w:left="0" w:hanging="86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  <w:rPr>
        <w:rFonts w:hint="default"/>
      </w:rPr>
    </w:lvl>
  </w:abstractNum>
  <w:abstractNum w:abstractNumId="12" w15:restartNumberingAfterBreak="0">
    <w:nsid w:val="1C1A46DB"/>
    <w:multiLevelType w:val="hybridMultilevel"/>
    <w:tmpl w:val="EFDA3CA6"/>
    <w:lvl w:ilvl="0" w:tplc="86588296">
      <w:start w:val="1"/>
      <w:numFmt w:val="lowerLetter"/>
      <w:pStyle w:val="RIMCellNumbereda"/>
      <w:lvlText w:val="%1)"/>
      <w:lvlJc w:val="left"/>
      <w:pPr>
        <w:tabs>
          <w:tab w:val="num" w:pos="576"/>
        </w:tabs>
        <w:ind w:left="576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F76276B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4" w15:restartNumberingAfterBreak="0">
    <w:nsid w:val="20533EAB"/>
    <w:multiLevelType w:val="hybridMultilevel"/>
    <w:tmpl w:val="E3BC28FA"/>
    <w:lvl w:ilvl="0" w:tplc="56AEC9B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0612C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A2A81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4CD75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48CBAC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E38D07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6AEFCE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48B43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534289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EB51A73"/>
    <w:multiLevelType w:val="hybridMultilevel"/>
    <w:tmpl w:val="BCC67F1A"/>
    <w:lvl w:ilvl="0" w:tplc="8346B6F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2E59B2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C02F7C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02A0E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DE956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386799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D5C72A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834B74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E0B2F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A0198A"/>
    <w:multiLevelType w:val="hybridMultilevel"/>
    <w:tmpl w:val="EF1A6FB6"/>
    <w:lvl w:ilvl="0" w:tplc="84FC58B8">
      <w:start w:val="1"/>
      <w:numFmt w:val="bullet"/>
      <w:pStyle w:val="RIMCellBulleted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893189F"/>
    <w:multiLevelType w:val="hybridMultilevel"/>
    <w:tmpl w:val="49B62C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B77F9B"/>
    <w:multiLevelType w:val="hybridMultilevel"/>
    <w:tmpl w:val="6B1EB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A17194D"/>
    <w:multiLevelType w:val="hybridMultilevel"/>
    <w:tmpl w:val="C8248044"/>
    <w:lvl w:ilvl="0" w:tplc="3D1EF05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2182DD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EA8F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AE20E4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D42A0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8EE11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836F3C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7BC76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C887E0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AED2755"/>
    <w:multiLevelType w:val="hybridMultilevel"/>
    <w:tmpl w:val="2F622E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9E142D"/>
    <w:multiLevelType w:val="hybridMultilevel"/>
    <w:tmpl w:val="6E121A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5450217"/>
    <w:multiLevelType w:val="hybridMultilevel"/>
    <w:tmpl w:val="A358D168"/>
    <w:lvl w:ilvl="0" w:tplc="1A4C2DC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E02845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5AE6A9A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94A8284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5262D36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6B41B44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0A64410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D34852C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00C02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0D75E3"/>
    <w:multiLevelType w:val="hybridMultilevel"/>
    <w:tmpl w:val="7DACCC9C"/>
    <w:lvl w:ilvl="0" w:tplc="51CA3FFE">
      <w:start w:val="1"/>
      <w:numFmt w:val="lowerLetter"/>
      <w:pStyle w:val="RIMNumbereda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0915D94"/>
    <w:multiLevelType w:val="hybridMultilevel"/>
    <w:tmpl w:val="A58EE858"/>
    <w:lvl w:ilvl="0" w:tplc="3068740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26C3FF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156CA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D8BC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A6108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EF0009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FE2C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DC071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BE4F2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6657CA7"/>
    <w:multiLevelType w:val="hybridMultilevel"/>
    <w:tmpl w:val="EFC05DDC"/>
    <w:lvl w:ilvl="0" w:tplc="537A0944">
      <w:start w:val="1"/>
      <w:numFmt w:val="bullet"/>
      <w:lvlText w:val=""/>
      <w:lvlJc w:val="left"/>
      <w:pPr>
        <w:tabs>
          <w:tab w:val="num" w:pos="288"/>
        </w:tabs>
        <w:ind w:left="288" w:hanging="288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6E401FA"/>
    <w:multiLevelType w:val="hybridMultilevel"/>
    <w:tmpl w:val="E1CCD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7073264"/>
    <w:multiLevelType w:val="hybridMultilevel"/>
    <w:tmpl w:val="D00ABA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BE02CFB"/>
    <w:multiLevelType w:val="hybridMultilevel"/>
    <w:tmpl w:val="C52A7EF2"/>
    <w:lvl w:ilvl="0" w:tplc="787472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7F2B28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82676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42ACE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F5A643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66065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CBCCB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16C49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DB455A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B64EF2"/>
    <w:multiLevelType w:val="hybridMultilevel"/>
    <w:tmpl w:val="D8DC19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4232C2"/>
    <w:multiLevelType w:val="hybridMultilevel"/>
    <w:tmpl w:val="F9A83CF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4DB4C47"/>
    <w:multiLevelType w:val="hybridMultilevel"/>
    <w:tmpl w:val="27147BE0"/>
    <w:lvl w:ilvl="0" w:tplc="BB5C5E6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1320B2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AF06A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2F686A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2E082F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568713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4CE9A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28566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246CC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91A30EE"/>
    <w:multiLevelType w:val="hybridMultilevel"/>
    <w:tmpl w:val="3CC26E20"/>
    <w:lvl w:ilvl="0" w:tplc="19ECCEDA">
      <w:start w:val="1"/>
      <w:numFmt w:val="decimal"/>
      <w:pStyle w:val="RIMNumbered"/>
      <w:lvlText w:val="%1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/>
        <w:i w:val="0"/>
        <w:sz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 w15:restartNumberingAfterBreak="0">
    <w:nsid w:val="7AB65CFB"/>
    <w:multiLevelType w:val="hybridMultilevel"/>
    <w:tmpl w:val="996E9C6C"/>
    <w:lvl w:ilvl="0" w:tplc="062C207E">
      <w:start w:val="1"/>
      <w:numFmt w:val="decimal"/>
      <w:pStyle w:val="RIMCellNumbered"/>
      <w:lvlText w:val="%1"/>
      <w:lvlJc w:val="left"/>
      <w:pPr>
        <w:tabs>
          <w:tab w:val="num" w:pos="288"/>
        </w:tabs>
        <w:ind w:left="288" w:hanging="288"/>
      </w:pPr>
      <w:rPr>
        <w:rFonts w:ascii="Arial" w:hAnsi="Arial"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 w15:restartNumberingAfterBreak="0">
    <w:nsid w:val="7B3335A4"/>
    <w:multiLevelType w:val="hybridMultilevel"/>
    <w:tmpl w:val="FF5C2B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1"/>
  </w:num>
  <w:num w:numId="13">
    <w:abstractNumId w:val="32"/>
  </w:num>
  <w:num w:numId="14">
    <w:abstractNumId w:val="23"/>
  </w:num>
  <w:num w:numId="15">
    <w:abstractNumId w:val="10"/>
  </w:num>
  <w:num w:numId="16">
    <w:abstractNumId w:val="16"/>
  </w:num>
  <w:num w:numId="17">
    <w:abstractNumId w:val="12"/>
  </w:num>
  <w:num w:numId="18">
    <w:abstractNumId w:val="33"/>
  </w:num>
  <w:num w:numId="19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25"/>
  </w:num>
  <w:num w:numId="22">
    <w:abstractNumId w:val="29"/>
  </w:num>
  <w:num w:numId="23">
    <w:abstractNumId w:val="27"/>
  </w:num>
  <w:num w:numId="24">
    <w:abstractNumId w:val="30"/>
  </w:num>
  <w:num w:numId="25">
    <w:abstractNumId w:val="20"/>
  </w:num>
  <w:num w:numId="26">
    <w:abstractNumId w:val="19"/>
  </w:num>
  <w:num w:numId="27">
    <w:abstractNumId w:val="15"/>
  </w:num>
  <w:num w:numId="28">
    <w:abstractNumId w:val="22"/>
  </w:num>
  <w:num w:numId="29">
    <w:abstractNumId w:val="33"/>
    <w:lvlOverride w:ilvl="0">
      <w:startOverride w:val="1"/>
    </w:lvlOverride>
  </w:num>
  <w:num w:numId="30">
    <w:abstractNumId w:val="31"/>
  </w:num>
  <w:num w:numId="31">
    <w:abstractNumId w:val="14"/>
  </w:num>
  <w:num w:numId="32">
    <w:abstractNumId w:val="24"/>
  </w:num>
  <w:num w:numId="33">
    <w:abstractNumId w:val="28"/>
  </w:num>
  <w:num w:numId="34">
    <w:abstractNumId w:val="21"/>
  </w:num>
  <w:num w:numId="35">
    <w:abstractNumId w:val="26"/>
  </w:num>
  <w:num w:numId="36">
    <w:abstractNumId w:val="33"/>
    <w:lvlOverride w:ilvl="0">
      <w:startOverride w:val="1"/>
    </w:lvlOverride>
  </w:num>
  <w:num w:numId="37">
    <w:abstractNumId w:val="34"/>
  </w:num>
  <w:num w:numId="38">
    <w:abstractNumId w:val="33"/>
  </w:num>
  <w:num w:numId="39">
    <w:abstractNumId w:val="33"/>
  </w:num>
  <w:num w:numId="40">
    <w:abstractNumId w:val="33"/>
  </w:num>
  <w:num w:numId="41">
    <w:abstractNumId w:val="17"/>
  </w:num>
  <w:num w:numId="42">
    <w:abstractNumId w:val="18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en-US" w:vendorID="64" w:dllVersion="5" w:nlCheck="1" w:checkStyle="1"/>
  <w:activeWritingStyle w:appName="MSWord" w:lang="en-CA" w:vendorID="64" w:dllVersion="5" w:nlCheck="1" w:checkStyle="1"/>
  <w:activeWritingStyle w:appName="MSWord" w:lang="en-US" w:vendorID="64" w:dllVersion="6" w:nlCheck="1" w:checkStyle="1"/>
  <w:activeWritingStyle w:appName="MSWord" w:lang="en-CA" w:vendorID="64" w:dllVersion="6" w:nlCheck="1" w:checkStyle="1"/>
  <w:activeWritingStyle w:appName="MSWord" w:lang="fr-CA" w:vendorID="64" w:dllVersion="6" w:nlCheck="1" w:checkStyle="1"/>
  <w:activeWritingStyle w:appName="MSWord" w:lang="en-US" w:vendorID="64" w:dllVersion="0" w:nlCheck="1" w:checkStyle="0"/>
  <w:proofState w:spelling="clean" w:grammar="clean"/>
  <w:attachedTemplate r:id="rId1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20"/>
  <w:clickAndTypeStyle w:val="HTMLBeginExpandingSection"/>
  <w:drawingGridHorizontalSpacing w:val="120"/>
  <w:drawingGridVerticalSpacing w:val="187"/>
  <w:displayHorizontalDrawingGridEvery w:val="2"/>
  <w:doNotShadeFormData/>
  <w:noPunctuationKerning/>
  <w:characterSpacingControl w:val="doNotCompress"/>
  <w:hdr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77E5"/>
    <w:rsid w:val="00002A98"/>
    <w:rsid w:val="000051DE"/>
    <w:rsid w:val="00006F9A"/>
    <w:rsid w:val="00010B59"/>
    <w:rsid w:val="0001264E"/>
    <w:rsid w:val="00012E51"/>
    <w:rsid w:val="00013786"/>
    <w:rsid w:val="0002507A"/>
    <w:rsid w:val="00035EB3"/>
    <w:rsid w:val="00036EA1"/>
    <w:rsid w:val="000406EB"/>
    <w:rsid w:val="00041932"/>
    <w:rsid w:val="00043B48"/>
    <w:rsid w:val="00043DA8"/>
    <w:rsid w:val="00044D92"/>
    <w:rsid w:val="00046937"/>
    <w:rsid w:val="000509A8"/>
    <w:rsid w:val="00051301"/>
    <w:rsid w:val="000525DC"/>
    <w:rsid w:val="00053A5E"/>
    <w:rsid w:val="00054336"/>
    <w:rsid w:val="000545D5"/>
    <w:rsid w:val="000561D5"/>
    <w:rsid w:val="000567D8"/>
    <w:rsid w:val="00057358"/>
    <w:rsid w:val="00060ACA"/>
    <w:rsid w:val="00060F78"/>
    <w:rsid w:val="0006191E"/>
    <w:rsid w:val="000650A2"/>
    <w:rsid w:val="00066930"/>
    <w:rsid w:val="000714E4"/>
    <w:rsid w:val="000739E7"/>
    <w:rsid w:val="00074515"/>
    <w:rsid w:val="00075096"/>
    <w:rsid w:val="000756FA"/>
    <w:rsid w:val="00076FF7"/>
    <w:rsid w:val="00077339"/>
    <w:rsid w:val="00077DE7"/>
    <w:rsid w:val="00081225"/>
    <w:rsid w:val="00082506"/>
    <w:rsid w:val="00083170"/>
    <w:rsid w:val="000901BD"/>
    <w:rsid w:val="000909FB"/>
    <w:rsid w:val="00091650"/>
    <w:rsid w:val="00091A9C"/>
    <w:rsid w:val="00092489"/>
    <w:rsid w:val="000941F3"/>
    <w:rsid w:val="00094CA8"/>
    <w:rsid w:val="00095F9D"/>
    <w:rsid w:val="000979BE"/>
    <w:rsid w:val="000A204D"/>
    <w:rsid w:val="000A3585"/>
    <w:rsid w:val="000A56A9"/>
    <w:rsid w:val="000B01CD"/>
    <w:rsid w:val="000B203C"/>
    <w:rsid w:val="000B295C"/>
    <w:rsid w:val="000B321E"/>
    <w:rsid w:val="000B35FA"/>
    <w:rsid w:val="000B5875"/>
    <w:rsid w:val="000B7ACA"/>
    <w:rsid w:val="000C01C3"/>
    <w:rsid w:val="000C2653"/>
    <w:rsid w:val="000C4788"/>
    <w:rsid w:val="000C6909"/>
    <w:rsid w:val="000C716C"/>
    <w:rsid w:val="000C7C6A"/>
    <w:rsid w:val="000D3243"/>
    <w:rsid w:val="000D45F3"/>
    <w:rsid w:val="000D5DB7"/>
    <w:rsid w:val="000E03B0"/>
    <w:rsid w:val="000E29ED"/>
    <w:rsid w:val="000E334C"/>
    <w:rsid w:val="000E33F2"/>
    <w:rsid w:val="000E514A"/>
    <w:rsid w:val="000F1EA7"/>
    <w:rsid w:val="000F2328"/>
    <w:rsid w:val="000F23D3"/>
    <w:rsid w:val="000F419D"/>
    <w:rsid w:val="000F5FFA"/>
    <w:rsid w:val="000F690B"/>
    <w:rsid w:val="000F77D8"/>
    <w:rsid w:val="001001DD"/>
    <w:rsid w:val="00103467"/>
    <w:rsid w:val="0010492E"/>
    <w:rsid w:val="001056BD"/>
    <w:rsid w:val="00106A77"/>
    <w:rsid w:val="00110993"/>
    <w:rsid w:val="0011148C"/>
    <w:rsid w:val="00111A4D"/>
    <w:rsid w:val="00112BDF"/>
    <w:rsid w:val="00122F23"/>
    <w:rsid w:val="0012713E"/>
    <w:rsid w:val="00127987"/>
    <w:rsid w:val="001326F4"/>
    <w:rsid w:val="00136B05"/>
    <w:rsid w:val="001412D5"/>
    <w:rsid w:val="00141F1C"/>
    <w:rsid w:val="00142159"/>
    <w:rsid w:val="00145998"/>
    <w:rsid w:val="0014710B"/>
    <w:rsid w:val="00147FF5"/>
    <w:rsid w:val="00150044"/>
    <w:rsid w:val="0015482A"/>
    <w:rsid w:val="00154939"/>
    <w:rsid w:val="00166AB0"/>
    <w:rsid w:val="00166FE9"/>
    <w:rsid w:val="001706E8"/>
    <w:rsid w:val="00170CEB"/>
    <w:rsid w:val="00171218"/>
    <w:rsid w:val="00173EBD"/>
    <w:rsid w:val="0017424A"/>
    <w:rsid w:val="00177C0A"/>
    <w:rsid w:val="001875D3"/>
    <w:rsid w:val="001875D7"/>
    <w:rsid w:val="0019430A"/>
    <w:rsid w:val="00194C5C"/>
    <w:rsid w:val="00197C9B"/>
    <w:rsid w:val="001A19BF"/>
    <w:rsid w:val="001A4849"/>
    <w:rsid w:val="001A606F"/>
    <w:rsid w:val="001A7C95"/>
    <w:rsid w:val="001B17A7"/>
    <w:rsid w:val="001B3E0D"/>
    <w:rsid w:val="001C4C91"/>
    <w:rsid w:val="001D0670"/>
    <w:rsid w:val="001E28B8"/>
    <w:rsid w:val="001E68C9"/>
    <w:rsid w:val="001F0CF4"/>
    <w:rsid w:val="001F113F"/>
    <w:rsid w:val="001F52E9"/>
    <w:rsid w:val="00200D3F"/>
    <w:rsid w:val="00202689"/>
    <w:rsid w:val="0020285A"/>
    <w:rsid w:val="00202940"/>
    <w:rsid w:val="00204C06"/>
    <w:rsid w:val="00206449"/>
    <w:rsid w:val="00207006"/>
    <w:rsid w:val="00210D90"/>
    <w:rsid w:val="00210E0D"/>
    <w:rsid w:val="002120BA"/>
    <w:rsid w:val="0021435E"/>
    <w:rsid w:val="00214D34"/>
    <w:rsid w:val="002158BC"/>
    <w:rsid w:val="00221393"/>
    <w:rsid w:val="00221739"/>
    <w:rsid w:val="002218F0"/>
    <w:rsid w:val="002245DE"/>
    <w:rsid w:val="0022685E"/>
    <w:rsid w:val="00226F57"/>
    <w:rsid w:val="002273FC"/>
    <w:rsid w:val="00230B9A"/>
    <w:rsid w:val="00232824"/>
    <w:rsid w:val="00233615"/>
    <w:rsid w:val="002407F2"/>
    <w:rsid w:val="00240B76"/>
    <w:rsid w:val="00242437"/>
    <w:rsid w:val="00247F2D"/>
    <w:rsid w:val="0025080B"/>
    <w:rsid w:val="00254790"/>
    <w:rsid w:val="00254CED"/>
    <w:rsid w:val="002573FF"/>
    <w:rsid w:val="00262B98"/>
    <w:rsid w:val="00264A51"/>
    <w:rsid w:val="00266C93"/>
    <w:rsid w:val="0026765E"/>
    <w:rsid w:val="0026794E"/>
    <w:rsid w:val="0027150C"/>
    <w:rsid w:val="00271E92"/>
    <w:rsid w:val="00276A94"/>
    <w:rsid w:val="00282274"/>
    <w:rsid w:val="00283DEF"/>
    <w:rsid w:val="0028458E"/>
    <w:rsid w:val="0028514A"/>
    <w:rsid w:val="00285577"/>
    <w:rsid w:val="00285CCD"/>
    <w:rsid w:val="00291861"/>
    <w:rsid w:val="00292E40"/>
    <w:rsid w:val="00296788"/>
    <w:rsid w:val="00296C83"/>
    <w:rsid w:val="00297099"/>
    <w:rsid w:val="002A03A6"/>
    <w:rsid w:val="002A03F9"/>
    <w:rsid w:val="002A459B"/>
    <w:rsid w:val="002A7D60"/>
    <w:rsid w:val="002B266E"/>
    <w:rsid w:val="002B2E90"/>
    <w:rsid w:val="002B2FF9"/>
    <w:rsid w:val="002B439F"/>
    <w:rsid w:val="002B7C2C"/>
    <w:rsid w:val="002C0D0C"/>
    <w:rsid w:val="002C212B"/>
    <w:rsid w:val="002C2C43"/>
    <w:rsid w:val="002C3C70"/>
    <w:rsid w:val="002C49F7"/>
    <w:rsid w:val="002C512C"/>
    <w:rsid w:val="002D31DE"/>
    <w:rsid w:val="002D4C0E"/>
    <w:rsid w:val="002D5D6B"/>
    <w:rsid w:val="002E073A"/>
    <w:rsid w:val="002E2769"/>
    <w:rsid w:val="002E38CF"/>
    <w:rsid w:val="002E4844"/>
    <w:rsid w:val="002E4B4C"/>
    <w:rsid w:val="002E546A"/>
    <w:rsid w:val="002E727B"/>
    <w:rsid w:val="002E74B3"/>
    <w:rsid w:val="002E7676"/>
    <w:rsid w:val="002E7D31"/>
    <w:rsid w:val="002F1CF4"/>
    <w:rsid w:val="002F1F9D"/>
    <w:rsid w:val="002F7A76"/>
    <w:rsid w:val="00300276"/>
    <w:rsid w:val="00305C33"/>
    <w:rsid w:val="00310189"/>
    <w:rsid w:val="00310DE5"/>
    <w:rsid w:val="00312CAF"/>
    <w:rsid w:val="00312F61"/>
    <w:rsid w:val="003206DD"/>
    <w:rsid w:val="00322475"/>
    <w:rsid w:val="003252AA"/>
    <w:rsid w:val="003264E0"/>
    <w:rsid w:val="003265DE"/>
    <w:rsid w:val="00326B59"/>
    <w:rsid w:val="003300C8"/>
    <w:rsid w:val="00332758"/>
    <w:rsid w:val="00332FD9"/>
    <w:rsid w:val="0033776E"/>
    <w:rsid w:val="00340275"/>
    <w:rsid w:val="00344FD5"/>
    <w:rsid w:val="0035054F"/>
    <w:rsid w:val="00351BBA"/>
    <w:rsid w:val="00352656"/>
    <w:rsid w:val="00352A48"/>
    <w:rsid w:val="0035317A"/>
    <w:rsid w:val="00355A69"/>
    <w:rsid w:val="0036150E"/>
    <w:rsid w:val="003641F6"/>
    <w:rsid w:val="00370A28"/>
    <w:rsid w:val="00371380"/>
    <w:rsid w:val="00372673"/>
    <w:rsid w:val="003757AE"/>
    <w:rsid w:val="00375926"/>
    <w:rsid w:val="00376BDC"/>
    <w:rsid w:val="0037729F"/>
    <w:rsid w:val="00384266"/>
    <w:rsid w:val="00386979"/>
    <w:rsid w:val="00391EF2"/>
    <w:rsid w:val="00392950"/>
    <w:rsid w:val="00393AB6"/>
    <w:rsid w:val="0039713E"/>
    <w:rsid w:val="003A0445"/>
    <w:rsid w:val="003A2333"/>
    <w:rsid w:val="003A2AD1"/>
    <w:rsid w:val="003A36CD"/>
    <w:rsid w:val="003A7575"/>
    <w:rsid w:val="003B113E"/>
    <w:rsid w:val="003B1336"/>
    <w:rsid w:val="003B20B6"/>
    <w:rsid w:val="003B36EF"/>
    <w:rsid w:val="003B755D"/>
    <w:rsid w:val="003C3EC5"/>
    <w:rsid w:val="003C401B"/>
    <w:rsid w:val="003D479B"/>
    <w:rsid w:val="003D4BFE"/>
    <w:rsid w:val="003D5D5F"/>
    <w:rsid w:val="003D75A9"/>
    <w:rsid w:val="003E1259"/>
    <w:rsid w:val="003E1D28"/>
    <w:rsid w:val="003E2503"/>
    <w:rsid w:val="003E42C8"/>
    <w:rsid w:val="003F0022"/>
    <w:rsid w:val="003F0288"/>
    <w:rsid w:val="003F0924"/>
    <w:rsid w:val="003F152F"/>
    <w:rsid w:val="003F3BC2"/>
    <w:rsid w:val="003F5D1F"/>
    <w:rsid w:val="003F6804"/>
    <w:rsid w:val="00400988"/>
    <w:rsid w:val="004029FF"/>
    <w:rsid w:val="00405236"/>
    <w:rsid w:val="00410E67"/>
    <w:rsid w:val="00411EC8"/>
    <w:rsid w:val="00412F5A"/>
    <w:rsid w:val="00417774"/>
    <w:rsid w:val="00417B26"/>
    <w:rsid w:val="00420951"/>
    <w:rsid w:val="00420C13"/>
    <w:rsid w:val="00423F32"/>
    <w:rsid w:val="00424013"/>
    <w:rsid w:val="00426425"/>
    <w:rsid w:val="004270E2"/>
    <w:rsid w:val="00431BE0"/>
    <w:rsid w:val="00431D68"/>
    <w:rsid w:val="004412EE"/>
    <w:rsid w:val="00441F15"/>
    <w:rsid w:val="00445400"/>
    <w:rsid w:val="004457E0"/>
    <w:rsid w:val="0045292A"/>
    <w:rsid w:val="00453244"/>
    <w:rsid w:val="004535C3"/>
    <w:rsid w:val="00453F74"/>
    <w:rsid w:val="00457BD3"/>
    <w:rsid w:val="00462358"/>
    <w:rsid w:val="00466300"/>
    <w:rsid w:val="00467C31"/>
    <w:rsid w:val="00467F9D"/>
    <w:rsid w:val="004701B6"/>
    <w:rsid w:val="004715B8"/>
    <w:rsid w:val="004722AE"/>
    <w:rsid w:val="004737D0"/>
    <w:rsid w:val="00473B47"/>
    <w:rsid w:val="004754FE"/>
    <w:rsid w:val="0047604B"/>
    <w:rsid w:val="00477215"/>
    <w:rsid w:val="00480CA0"/>
    <w:rsid w:val="00483197"/>
    <w:rsid w:val="00484A8D"/>
    <w:rsid w:val="00484F5F"/>
    <w:rsid w:val="004851D4"/>
    <w:rsid w:val="004853B7"/>
    <w:rsid w:val="00485589"/>
    <w:rsid w:val="00485FBE"/>
    <w:rsid w:val="004902FF"/>
    <w:rsid w:val="004906CA"/>
    <w:rsid w:val="00493EEF"/>
    <w:rsid w:val="00494C4E"/>
    <w:rsid w:val="00496D66"/>
    <w:rsid w:val="00497A44"/>
    <w:rsid w:val="004A31C7"/>
    <w:rsid w:val="004A44E5"/>
    <w:rsid w:val="004A535E"/>
    <w:rsid w:val="004B58B7"/>
    <w:rsid w:val="004B69B3"/>
    <w:rsid w:val="004C0B1B"/>
    <w:rsid w:val="004C258E"/>
    <w:rsid w:val="004C542C"/>
    <w:rsid w:val="004C59D3"/>
    <w:rsid w:val="004D40A0"/>
    <w:rsid w:val="004E0A02"/>
    <w:rsid w:val="004E1E2D"/>
    <w:rsid w:val="004E266A"/>
    <w:rsid w:val="004E38F7"/>
    <w:rsid w:val="004E5D27"/>
    <w:rsid w:val="004F0A80"/>
    <w:rsid w:val="004F3524"/>
    <w:rsid w:val="004F53AD"/>
    <w:rsid w:val="00501642"/>
    <w:rsid w:val="00502572"/>
    <w:rsid w:val="00503F25"/>
    <w:rsid w:val="0050444C"/>
    <w:rsid w:val="005055B9"/>
    <w:rsid w:val="00511C94"/>
    <w:rsid w:val="005165C8"/>
    <w:rsid w:val="005224B2"/>
    <w:rsid w:val="0052333A"/>
    <w:rsid w:val="00523807"/>
    <w:rsid w:val="0052431D"/>
    <w:rsid w:val="0052442E"/>
    <w:rsid w:val="005268F7"/>
    <w:rsid w:val="005307EF"/>
    <w:rsid w:val="00531C8A"/>
    <w:rsid w:val="00531E43"/>
    <w:rsid w:val="00532791"/>
    <w:rsid w:val="0053433A"/>
    <w:rsid w:val="00534356"/>
    <w:rsid w:val="00534BB5"/>
    <w:rsid w:val="0053738A"/>
    <w:rsid w:val="005374F5"/>
    <w:rsid w:val="005407EC"/>
    <w:rsid w:val="00541AF3"/>
    <w:rsid w:val="00544AC7"/>
    <w:rsid w:val="00545851"/>
    <w:rsid w:val="00545B47"/>
    <w:rsid w:val="00551A32"/>
    <w:rsid w:val="00552F57"/>
    <w:rsid w:val="00555874"/>
    <w:rsid w:val="00561BA6"/>
    <w:rsid w:val="00561CFB"/>
    <w:rsid w:val="00564867"/>
    <w:rsid w:val="005675CB"/>
    <w:rsid w:val="005675F0"/>
    <w:rsid w:val="00567E4D"/>
    <w:rsid w:val="005710AE"/>
    <w:rsid w:val="0057275D"/>
    <w:rsid w:val="005730A9"/>
    <w:rsid w:val="00573E12"/>
    <w:rsid w:val="00576990"/>
    <w:rsid w:val="005812A5"/>
    <w:rsid w:val="00581679"/>
    <w:rsid w:val="005834CA"/>
    <w:rsid w:val="00583BE9"/>
    <w:rsid w:val="0059005D"/>
    <w:rsid w:val="00590BBD"/>
    <w:rsid w:val="00590EAA"/>
    <w:rsid w:val="00591C18"/>
    <w:rsid w:val="005926FF"/>
    <w:rsid w:val="00593AB9"/>
    <w:rsid w:val="0059555F"/>
    <w:rsid w:val="00596851"/>
    <w:rsid w:val="005A0DA3"/>
    <w:rsid w:val="005A106C"/>
    <w:rsid w:val="005A374B"/>
    <w:rsid w:val="005A3E2E"/>
    <w:rsid w:val="005A4CC8"/>
    <w:rsid w:val="005A525D"/>
    <w:rsid w:val="005A52D9"/>
    <w:rsid w:val="005A686A"/>
    <w:rsid w:val="005A731E"/>
    <w:rsid w:val="005A742D"/>
    <w:rsid w:val="005A789C"/>
    <w:rsid w:val="005B3EAA"/>
    <w:rsid w:val="005B649B"/>
    <w:rsid w:val="005C1942"/>
    <w:rsid w:val="005C279C"/>
    <w:rsid w:val="005C41AA"/>
    <w:rsid w:val="005C7EB8"/>
    <w:rsid w:val="005D1122"/>
    <w:rsid w:val="005D2758"/>
    <w:rsid w:val="005D28E0"/>
    <w:rsid w:val="005D53EA"/>
    <w:rsid w:val="005D5E7B"/>
    <w:rsid w:val="005E0FF9"/>
    <w:rsid w:val="005E15B0"/>
    <w:rsid w:val="005E1A9D"/>
    <w:rsid w:val="005E28F0"/>
    <w:rsid w:val="005E31EF"/>
    <w:rsid w:val="005E6B88"/>
    <w:rsid w:val="005F0856"/>
    <w:rsid w:val="005F20B4"/>
    <w:rsid w:val="005F47A3"/>
    <w:rsid w:val="005F597A"/>
    <w:rsid w:val="005F687D"/>
    <w:rsid w:val="005F6AB6"/>
    <w:rsid w:val="005F7A84"/>
    <w:rsid w:val="006003F8"/>
    <w:rsid w:val="00604E21"/>
    <w:rsid w:val="00606960"/>
    <w:rsid w:val="00610504"/>
    <w:rsid w:val="006114F7"/>
    <w:rsid w:val="00611AEF"/>
    <w:rsid w:val="00611CEF"/>
    <w:rsid w:val="00611D70"/>
    <w:rsid w:val="00613632"/>
    <w:rsid w:val="00613645"/>
    <w:rsid w:val="00614AE6"/>
    <w:rsid w:val="00614C69"/>
    <w:rsid w:val="00614D9B"/>
    <w:rsid w:val="00614FBC"/>
    <w:rsid w:val="00616767"/>
    <w:rsid w:val="00616771"/>
    <w:rsid w:val="0062072D"/>
    <w:rsid w:val="00621A0D"/>
    <w:rsid w:val="006237BF"/>
    <w:rsid w:val="00625837"/>
    <w:rsid w:val="00626707"/>
    <w:rsid w:val="0063043A"/>
    <w:rsid w:val="0063295B"/>
    <w:rsid w:val="00640642"/>
    <w:rsid w:val="00641543"/>
    <w:rsid w:val="00642C80"/>
    <w:rsid w:val="00643F88"/>
    <w:rsid w:val="006441B7"/>
    <w:rsid w:val="00646DD3"/>
    <w:rsid w:val="00652571"/>
    <w:rsid w:val="00652F5F"/>
    <w:rsid w:val="00653053"/>
    <w:rsid w:val="0065372A"/>
    <w:rsid w:val="00653797"/>
    <w:rsid w:val="0065386C"/>
    <w:rsid w:val="00653CC1"/>
    <w:rsid w:val="00654E8A"/>
    <w:rsid w:val="00656166"/>
    <w:rsid w:val="0066188E"/>
    <w:rsid w:val="00663A62"/>
    <w:rsid w:val="00664C7B"/>
    <w:rsid w:val="0066561F"/>
    <w:rsid w:val="006658B3"/>
    <w:rsid w:val="00666A16"/>
    <w:rsid w:val="00670571"/>
    <w:rsid w:val="006711C7"/>
    <w:rsid w:val="00672E88"/>
    <w:rsid w:val="00673327"/>
    <w:rsid w:val="00673D09"/>
    <w:rsid w:val="006748C2"/>
    <w:rsid w:val="00675E63"/>
    <w:rsid w:val="00681A81"/>
    <w:rsid w:val="00682AB8"/>
    <w:rsid w:val="00683AE9"/>
    <w:rsid w:val="00685224"/>
    <w:rsid w:val="0069000D"/>
    <w:rsid w:val="00691F9C"/>
    <w:rsid w:val="00692D7B"/>
    <w:rsid w:val="00693FF4"/>
    <w:rsid w:val="006A1CA0"/>
    <w:rsid w:val="006A7E54"/>
    <w:rsid w:val="006B0211"/>
    <w:rsid w:val="006B0D64"/>
    <w:rsid w:val="006B1BE2"/>
    <w:rsid w:val="006B1EAC"/>
    <w:rsid w:val="006B28E7"/>
    <w:rsid w:val="006B2D0B"/>
    <w:rsid w:val="006B424B"/>
    <w:rsid w:val="006B6912"/>
    <w:rsid w:val="006C44C5"/>
    <w:rsid w:val="006D105A"/>
    <w:rsid w:val="006D253C"/>
    <w:rsid w:val="006D25E0"/>
    <w:rsid w:val="006D72C7"/>
    <w:rsid w:val="006E073B"/>
    <w:rsid w:val="006E12F9"/>
    <w:rsid w:val="006E472E"/>
    <w:rsid w:val="006E5140"/>
    <w:rsid w:val="006E53F1"/>
    <w:rsid w:val="006E6B7E"/>
    <w:rsid w:val="006E7C72"/>
    <w:rsid w:val="006F12D0"/>
    <w:rsid w:val="006F1429"/>
    <w:rsid w:val="006F4FA6"/>
    <w:rsid w:val="006F59B4"/>
    <w:rsid w:val="006F5F9D"/>
    <w:rsid w:val="006F7A78"/>
    <w:rsid w:val="00700026"/>
    <w:rsid w:val="0070022C"/>
    <w:rsid w:val="007006A1"/>
    <w:rsid w:val="007032D5"/>
    <w:rsid w:val="0070625B"/>
    <w:rsid w:val="00706944"/>
    <w:rsid w:val="00707661"/>
    <w:rsid w:val="007077CB"/>
    <w:rsid w:val="00710065"/>
    <w:rsid w:val="00710FA4"/>
    <w:rsid w:val="00712BB8"/>
    <w:rsid w:val="00716E9E"/>
    <w:rsid w:val="007211D0"/>
    <w:rsid w:val="0072472C"/>
    <w:rsid w:val="00724946"/>
    <w:rsid w:val="00724DDB"/>
    <w:rsid w:val="00725CB7"/>
    <w:rsid w:val="007260F5"/>
    <w:rsid w:val="007276B9"/>
    <w:rsid w:val="00735C14"/>
    <w:rsid w:val="00740474"/>
    <w:rsid w:val="007404E5"/>
    <w:rsid w:val="00741DF1"/>
    <w:rsid w:val="00742F24"/>
    <w:rsid w:val="007432E0"/>
    <w:rsid w:val="00743DC0"/>
    <w:rsid w:val="0074434B"/>
    <w:rsid w:val="007453AB"/>
    <w:rsid w:val="0074780C"/>
    <w:rsid w:val="00747C3A"/>
    <w:rsid w:val="00747E4A"/>
    <w:rsid w:val="0075177F"/>
    <w:rsid w:val="007526E7"/>
    <w:rsid w:val="00752C36"/>
    <w:rsid w:val="00753A68"/>
    <w:rsid w:val="00754702"/>
    <w:rsid w:val="0075555C"/>
    <w:rsid w:val="007564A7"/>
    <w:rsid w:val="00757CF5"/>
    <w:rsid w:val="00762DCD"/>
    <w:rsid w:val="00762E2A"/>
    <w:rsid w:val="00763A1B"/>
    <w:rsid w:val="00763AAA"/>
    <w:rsid w:val="007661E8"/>
    <w:rsid w:val="00767720"/>
    <w:rsid w:val="00770129"/>
    <w:rsid w:val="00771770"/>
    <w:rsid w:val="007739E8"/>
    <w:rsid w:val="00775001"/>
    <w:rsid w:val="007758BB"/>
    <w:rsid w:val="00775F7D"/>
    <w:rsid w:val="0077634A"/>
    <w:rsid w:val="00777863"/>
    <w:rsid w:val="007834DA"/>
    <w:rsid w:val="007858C2"/>
    <w:rsid w:val="00786384"/>
    <w:rsid w:val="00787543"/>
    <w:rsid w:val="007906BA"/>
    <w:rsid w:val="0079081C"/>
    <w:rsid w:val="0079542C"/>
    <w:rsid w:val="007A0E26"/>
    <w:rsid w:val="007A2AAE"/>
    <w:rsid w:val="007A610E"/>
    <w:rsid w:val="007A7F10"/>
    <w:rsid w:val="007B0DDE"/>
    <w:rsid w:val="007B24F0"/>
    <w:rsid w:val="007B3274"/>
    <w:rsid w:val="007B32CC"/>
    <w:rsid w:val="007B3CBF"/>
    <w:rsid w:val="007B448E"/>
    <w:rsid w:val="007B6437"/>
    <w:rsid w:val="007C216F"/>
    <w:rsid w:val="007C39A7"/>
    <w:rsid w:val="007C56BF"/>
    <w:rsid w:val="007D2264"/>
    <w:rsid w:val="007D36B5"/>
    <w:rsid w:val="007D7125"/>
    <w:rsid w:val="007E4BD4"/>
    <w:rsid w:val="007E52B0"/>
    <w:rsid w:val="007E5CA5"/>
    <w:rsid w:val="007E7FE3"/>
    <w:rsid w:val="007F0799"/>
    <w:rsid w:val="007F304A"/>
    <w:rsid w:val="007F3298"/>
    <w:rsid w:val="007F39EC"/>
    <w:rsid w:val="007F63B9"/>
    <w:rsid w:val="007F78F5"/>
    <w:rsid w:val="0080144E"/>
    <w:rsid w:val="0080410A"/>
    <w:rsid w:val="00806EC2"/>
    <w:rsid w:val="0081075D"/>
    <w:rsid w:val="008115A1"/>
    <w:rsid w:val="00813DB7"/>
    <w:rsid w:val="00815D6B"/>
    <w:rsid w:val="00821B71"/>
    <w:rsid w:val="00822CD4"/>
    <w:rsid w:val="00822F57"/>
    <w:rsid w:val="00824B98"/>
    <w:rsid w:val="00824D16"/>
    <w:rsid w:val="008261E6"/>
    <w:rsid w:val="00826EB3"/>
    <w:rsid w:val="00827197"/>
    <w:rsid w:val="00830860"/>
    <w:rsid w:val="00833933"/>
    <w:rsid w:val="00840D4C"/>
    <w:rsid w:val="00841889"/>
    <w:rsid w:val="008424F3"/>
    <w:rsid w:val="008440F4"/>
    <w:rsid w:val="00853241"/>
    <w:rsid w:val="00853D07"/>
    <w:rsid w:val="00853ECB"/>
    <w:rsid w:val="00855F69"/>
    <w:rsid w:val="008574A1"/>
    <w:rsid w:val="00860447"/>
    <w:rsid w:val="00864F02"/>
    <w:rsid w:val="00865996"/>
    <w:rsid w:val="00867438"/>
    <w:rsid w:val="00867873"/>
    <w:rsid w:val="008736B3"/>
    <w:rsid w:val="00873BBC"/>
    <w:rsid w:val="00877153"/>
    <w:rsid w:val="00882CA8"/>
    <w:rsid w:val="00884D2B"/>
    <w:rsid w:val="00885469"/>
    <w:rsid w:val="00885FDB"/>
    <w:rsid w:val="00886391"/>
    <w:rsid w:val="00887748"/>
    <w:rsid w:val="00887AD0"/>
    <w:rsid w:val="00887E57"/>
    <w:rsid w:val="0089346A"/>
    <w:rsid w:val="0089379D"/>
    <w:rsid w:val="0089451B"/>
    <w:rsid w:val="00894933"/>
    <w:rsid w:val="00895A40"/>
    <w:rsid w:val="008A4574"/>
    <w:rsid w:val="008A6F96"/>
    <w:rsid w:val="008B0DFF"/>
    <w:rsid w:val="008B1630"/>
    <w:rsid w:val="008B1ED9"/>
    <w:rsid w:val="008B43F1"/>
    <w:rsid w:val="008B725D"/>
    <w:rsid w:val="008C0157"/>
    <w:rsid w:val="008C0670"/>
    <w:rsid w:val="008C0A42"/>
    <w:rsid w:val="008C0DE7"/>
    <w:rsid w:val="008C1D1F"/>
    <w:rsid w:val="008C64C3"/>
    <w:rsid w:val="008C6F72"/>
    <w:rsid w:val="008D1FE5"/>
    <w:rsid w:val="008D372C"/>
    <w:rsid w:val="008D5FC6"/>
    <w:rsid w:val="008D71C7"/>
    <w:rsid w:val="008E2061"/>
    <w:rsid w:val="008E3B5C"/>
    <w:rsid w:val="008E3F7E"/>
    <w:rsid w:val="008E55F2"/>
    <w:rsid w:val="008E67C0"/>
    <w:rsid w:val="008F4A99"/>
    <w:rsid w:val="008F4AEE"/>
    <w:rsid w:val="008F659C"/>
    <w:rsid w:val="008F7C73"/>
    <w:rsid w:val="009000F4"/>
    <w:rsid w:val="00900A5F"/>
    <w:rsid w:val="009019A2"/>
    <w:rsid w:val="00902435"/>
    <w:rsid w:val="00906292"/>
    <w:rsid w:val="00914A9F"/>
    <w:rsid w:val="0091506D"/>
    <w:rsid w:val="00915F9A"/>
    <w:rsid w:val="0092193D"/>
    <w:rsid w:val="00922CDB"/>
    <w:rsid w:val="00925412"/>
    <w:rsid w:val="00925B10"/>
    <w:rsid w:val="00926D68"/>
    <w:rsid w:val="009316BD"/>
    <w:rsid w:val="00933718"/>
    <w:rsid w:val="00934C39"/>
    <w:rsid w:val="009376FA"/>
    <w:rsid w:val="0094516B"/>
    <w:rsid w:val="00947E18"/>
    <w:rsid w:val="00947E98"/>
    <w:rsid w:val="00951E59"/>
    <w:rsid w:val="009533A9"/>
    <w:rsid w:val="0095356F"/>
    <w:rsid w:val="00954DA9"/>
    <w:rsid w:val="00956FD0"/>
    <w:rsid w:val="00957211"/>
    <w:rsid w:val="00960422"/>
    <w:rsid w:val="00960883"/>
    <w:rsid w:val="00960BF3"/>
    <w:rsid w:val="009618D9"/>
    <w:rsid w:val="009643C9"/>
    <w:rsid w:val="00964782"/>
    <w:rsid w:val="00965F98"/>
    <w:rsid w:val="009667A8"/>
    <w:rsid w:val="00970C7A"/>
    <w:rsid w:val="0097326A"/>
    <w:rsid w:val="00973FFE"/>
    <w:rsid w:val="00975685"/>
    <w:rsid w:val="00975A30"/>
    <w:rsid w:val="00976A72"/>
    <w:rsid w:val="00977A9F"/>
    <w:rsid w:val="0098132E"/>
    <w:rsid w:val="0098151F"/>
    <w:rsid w:val="009818BD"/>
    <w:rsid w:val="00984CA1"/>
    <w:rsid w:val="009857BA"/>
    <w:rsid w:val="00985BF2"/>
    <w:rsid w:val="009865D5"/>
    <w:rsid w:val="009929A4"/>
    <w:rsid w:val="0099342B"/>
    <w:rsid w:val="00995627"/>
    <w:rsid w:val="00996346"/>
    <w:rsid w:val="009A1ABA"/>
    <w:rsid w:val="009A1B35"/>
    <w:rsid w:val="009A4AFB"/>
    <w:rsid w:val="009A62A5"/>
    <w:rsid w:val="009A7BB5"/>
    <w:rsid w:val="009B0BC9"/>
    <w:rsid w:val="009B29A7"/>
    <w:rsid w:val="009B468C"/>
    <w:rsid w:val="009B493F"/>
    <w:rsid w:val="009B6278"/>
    <w:rsid w:val="009B723B"/>
    <w:rsid w:val="009B777A"/>
    <w:rsid w:val="009B7AC9"/>
    <w:rsid w:val="009C21FB"/>
    <w:rsid w:val="009C2D99"/>
    <w:rsid w:val="009C3957"/>
    <w:rsid w:val="009C3CAE"/>
    <w:rsid w:val="009C43BC"/>
    <w:rsid w:val="009C588E"/>
    <w:rsid w:val="009D03C4"/>
    <w:rsid w:val="009D1193"/>
    <w:rsid w:val="009D4381"/>
    <w:rsid w:val="009D4C6B"/>
    <w:rsid w:val="009D4D43"/>
    <w:rsid w:val="009D6515"/>
    <w:rsid w:val="009E1AB7"/>
    <w:rsid w:val="009E2B78"/>
    <w:rsid w:val="009E3389"/>
    <w:rsid w:val="009E4F67"/>
    <w:rsid w:val="009E53F6"/>
    <w:rsid w:val="009F1DCB"/>
    <w:rsid w:val="009F4372"/>
    <w:rsid w:val="00A00072"/>
    <w:rsid w:val="00A00BE0"/>
    <w:rsid w:val="00A02021"/>
    <w:rsid w:val="00A0294D"/>
    <w:rsid w:val="00A07750"/>
    <w:rsid w:val="00A10208"/>
    <w:rsid w:val="00A11377"/>
    <w:rsid w:val="00A14CB3"/>
    <w:rsid w:val="00A17F65"/>
    <w:rsid w:val="00A20997"/>
    <w:rsid w:val="00A23A57"/>
    <w:rsid w:val="00A24CBB"/>
    <w:rsid w:val="00A24D0A"/>
    <w:rsid w:val="00A2617F"/>
    <w:rsid w:val="00A2710D"/>
    <w:rsid w:val="00A272DF"/>
    <w:rsid w:val="00A27516"/>
    <w:rsid w:val="00A27E78"/>
    <w:rsid w:val="00A30140"/>
    <w:rsid w:val="00A304AA"/>
    <w:rsid w:val="00A31559"/>
    <w:rsid w:val="00A32891"/>
    <w:rsid w:val="00A36ECC"/>
    <w:rsid w:val="00A37CCC"/>
    <w:rsid w:val="00A409B0"/>
    <w:rsid w:val="00A43415"/>
    <w:rsid w:val="00A47DB3"/>
    <w:rsid w:val="00A52D75"/>
    <w:rsid w:val="00A539FC"/>
    <w:rsid w:val="00A54EE3"/>
    <w:rsid w:val="00A60779"/>
    <w:rsid w:val="00A6439F"/>
    <w:rsid w:val="00A66017"/>
    <w:rsid w:val="00A70085"/>
    <w:rsid w:val="00A71A3F"/>
    <w:rsid w:val="00A71C06"/>
    <w:rsid w:val="00A74CC1"/>
    <w:rsid w:val="00A76198"/>
    <w:rsid w:val="00A82AD8"/>
    <w:rsid w:val="00A83B58"/>
    <w:rsid w:val="00A85DDA"/>
    <w:rsid w:val="00A87529"/>
    <w:rsid w:val="00A941A3"/>
    <w:rsid w:val="00AA093D"/>
    <w:rsid w:val="00AA2557"/>
    <w:rsid w:val="00AA3833"/>
    <w:rsid w:val="00AA3D36"/>
    <w:rsid w:val="00AB067F"/>
    <w:rsid w:val="00AB088C"/>
    <w:rsid w:val="00AB147D"/>
    <w:rsid w:val="00AB23AC"/>
    <w:rsid w:val="00AB24F1"/>
    <w:rsid w:val="00AB5DB9"/>
    <w:rsid w:val="00AB774D"/>
    <w:rsid w:val="00AC19F2"/>
    <w:rsid w:val="00AC1EC2"/>
    <w:rsid w:val="00AC4DE1"/>
    <w:rsid w:val="00AD1E0F"/>
    <w:rsid w:val="00AD1F41"/>
    <w:rsid w:val="00AD421E"/>
    <w:rsid w:val="00AD6D63"/>
    <w:rsid w:val="00AD7458"/>
    <w:rsid w:val="00AE154B"/>
    <w:rsid w:val="00AE235C"/>
    <w:rsid w:val="00AE2685"/>
    <w:rsid w:val="00AE3149"/>
    <w:rsid w:val="00AE64E4"/>
    <w:rsid w:val="00AE70A4"/>
    <w:rsid w:val="00AE719C"/>
    <w:rsid w:val="00AF0490"/>
    <w:rsid w:val="00AF0BBE"/>
    <w:rsid w:val="00AF0D2C"/>
    <w:rsid w:val="00AF468E"/>
    <w:rsid w:val="00AF7860"/>
    <w:rsid w:val="00B018D9"/>
    <w:rsid w:val="00B02E6B"/>
    <w:rsid w:val="00B03E51"/>
    <w:rsid w:val="00B070BC"/>
    <w:rsid w:val="00B13A31"/>
    <w:rsid w:val="00B151B0"/>
    <w:rsid w:val="00B164C5"/>
    <w:rsid w:val="00B20763"/>
    <w:rsid w:val="00B21EF7"/>
    <w:rsid w:val="00B22D2A"/>
    <w:rsid w:val="00B278B0"/>
    <w:rsid w:val="00B30F75"/>
    <w:rsid w:val="00B33F34"/>
    <w:rsid w:val="00B35C8F"/>
    <w:rsid w:val="00B3680F"/>
    <w:rsid w:val="00B36DBA"/>
    <w:rsid w:val="00B40574"/>
    <w:rsid w:val="00B40A18"/>
    <w:rsid w:val="00B42C1C"/>
    <w:rsid w:val="00B43F4A"/>
    <w:rsid w:val="00B44561"/>
    <w:rsid w:val="00B4633C"/>
    <w:rsid w:val="00B476AC"/>
    <w:rsid w:val="00B47D8B"/>
    <w:rsid w:val="00B56FA9"/>
    <w:rsid w:val="00B60571"/>
    <w:rsid w:val="00B6309E"/>
    <w:rsid w:val="00B63459"/>
    <w:rsid w:val="00B674A1"/>
    <w:rsid w:val="00B716C4"/>
    <w:rsid w:val="00B7263E"/>
    <w:rsid w:val="00B72904"/>
    <w:rsid w:val="00B753EE"/>
    <w:rsid w:val="00B75716"/>
    <w:rsid w:val="00B76B2E"/>
    <w:rsid w:val="00B76EA7"/>
    <w:rsid w:val="00B77CA1"/>
    <w:rsid w:val="00B81205"/>
    <w:rsid w:val="00B814DD"/>
    <w:rsid w:val="00B84009"/>
    <w:rsid w:val="00B9072E"/>
    <w:rsid w:val="00B9336B"/>
    <w:rsid w:val="00B9388E"/>
    <w:rsid w:val="00B9507E"/>
    <w:rsid w:val="00B96BA7"/>
    <w:rsid w:val="00B96EBE"/>
    <w:rsid w:val="00BA03D5"/>
    <w:rsid w:val="00BA0B90"/>
    <w:rsid w:val="00BA2FAC"/>
    <w:rsid w:val="00BA5A44"/>
    <w:rsid w:val="00BA65CE"/>
    <w:rsid w:val="00BA6AE8"/>
    <w:rsid w:val="00BA714A"/>
    <w:rsid w:val="00BB0064"/>
    <w:rsid w:val="00BB1D73"/>
    <w:rsid w:val="00BB2006"/>
    <w:rsid w:val="00BB20EA"/>
    <w:rsid w:val="00BB2635"/>
    <w:rsid w:val="00BB2848"/>
    <w:rsid w:val="00BB328D"/>
    <w:rsid w:val="00BB54CA"/>
    <w:rsid w:val="00BB55D0"/>
    <w:rsid w:val="00BB6A6C"/>
    <w:rsid w:val="00BC1BAF"/>
    <w:rsid w:val="00BC3107"/>
    <w:rsid w:val="00BC61D6"/>
    <w:rsid w:val="00BC6726"/>
    <w:rsid w:val="00BC73FD"/>
    <w:rsid w:val="00BC7E39"/>
    <w:rsid w:val="00BC7F3D"/>
    <w:rsid w:val="00BD0EF1"/>
    <w:rsid w:val="00BE1842"/>
    <w:rsid w:val="00BE7190"/>
    <w:rsid w:val="00BF6795"/>
    <w:rsid w:val="00C004FB"/>
    <w:rsid w:val="00C063EC"/>
    <w:rsid w:val="00C065A6"/>
    <w:rsid w:val="00C106A5"/>
    <w:rsid w:val="00C10EE3"/>
    <w:rsid w:val="00C13168"/>
    <w:rsid w:val="00C17717"/>
    <w:rsid w:val="00C24496"/>
    <w:rsid w:val="00C26848"/>
    <w:rsid w:val="00C309F0"/>
    <w:rsid w:val="00C30F0B"/>
    <w:rsid w:val="00C352DA"/>
    <w:rsid w:val="00C36A4E"/>
    <w:rsid w:val="00C4082C"/>
    <w:rsid w:val="00C41F5F"/>
    <w:rsid w:val="00C479E5"/>
    <w:rsid w:val="00C47A1C"/>
    <w:rsid w:val="00C50F0D"/>
    <w:rsid w:val="00C5178D"/>
    <w:rsid w:val="00C52E8E"/>
    <w:rsid w:val="00C53439"/>
    <w:rsid w:val="00C54BC1"/>
    <w:rsid w:val="00C55519"/>
    <w:rsid w:val="00C6111A"/>
    <w:rsid w:val="00C632C7"/>
    <w:rsid w:val="00C63AB6"/>
    <w:rsid w:val="00C652A3"/>
    <w:rsid w:val="00C65499"/>
    <w:rsid w:val="00C665F4"/>
    <w:rsid w:val="00C669E1"/>
    <w:rsid w:val="00C67F6F"/>
    <w:rsid w:val="00C70398"/>
    <w:rsid w:val="00C70F78"/>
    <w:rsid w:val="00C72A9E"/>
    <w:rsid w:val="00C73C5B"/>
    <w:rsid w:val="00C74872"/>
    <w:rsid w:val="00C74C7A"/>
    <w:rsid w:val="00C74E45"/>
    <w:rsid w:val="00C7516D"/>
    <w:rsid w:val="00C75256"/>
    <w:rsid w:val="00C76757"/>
    <w:rsid w:val="00C87C29"/>
    <w:rsid w:val="00C9168E"/>
    <w:rsid w:val="00C93785"/>
    <w:rsid w:val="00C93EED"/>
    <w:rsid w:val="00C9464B"/>
    <w:rsid w:val="00C95500"/>
    <w:rsid w:val="00C95B39"/>
    <w:rsid w:val="00C978D9"/>
    <w:rsid w:val="00CA11EE"/>
    <w:rsid w:val="00CA1A48"/>
    <w:rsid w:val="00CA46D6"/>
    <w:rsid w:val="00CB188F"/>
    <w:rsid w:val="00CB2781"/>
    <w:rsid w:val="00CB512D"/>
    <w:rsid w:val="00CB5396"/>
    <w:rsid w:val="00CC192E"/>
    <w:rsid w:val="00CC2363"/>
    <w:rsid w:val="00CC335B"/>
    <w:rsid w:val="00CC6EE8"/>
    <w:rsid w:val="00CD117D"/>
    <w:rsid w:val="00CD3B84"/>
    <w:rsid w:val="00CD43C4"/>
    <w:rsid w:val="00CD6F28"/>
    <w:rsid w:val="00CE3419"/>
    <w:rsid w:val="00CE3B86"/>
    <w:rsid w:val="00CE458F"/>
    <w:rsid w:val="00CF02B2"/>
    <w:rsid w:val="00CF1666"/>
    <w:rsid w:val="00CF1D40"/>
    <w:rsid w:val="00CF1E5C"/>
    <w:rsid w:val="00CF2225"/>
    <w:rsid w:val="00D0029F"/>
    <w:rsid w:val="00D027EE"/>
    <w:rsid w:val="00D03166"/>
    <w:rsid w:val="00D07431"/>
    <w:rsid w:val="00D07CDA"/>
    <w:rsid w:val="00D1167C"/>
    <w:rsid w:val="00D138ED"/>
    <w:rsid w:val="00D13F90"/>
    <w:rsid w:val="00D148E1"/>
    <w:rsid w:val="00D20982"/>
    <w:rsid w:val="00D24681"/>
    <w:rsid w:val="00D246BB"/>
    <w:rsid w:val="00D24D82"/>
    <w:rsid w:val="00D25E7C"/>
    <w:rsid w:val="00D30620"/>
    <w:rsid w:val="00D351FA"/>
    <w:rsid w:val="00D35900"/>
    <w:rsid w:val="00D35AFE"/>
    <w:rsid w:val="00D417A5"/>
    <w:rsid w:val="00D46F84"/>
    <w:rsid w:val="00D478F5"/>
    <w:rsid w:val="00D47EED"/>
    <w:rsid w:val="00D50263"/>
    <w:rsid w:val="00D50BDE"/>
    <w:rsid w:val="00D519AF"/>
    <w:rsid w:val="00D52630"/>
    <w:rsid w:val="00D534E5"/>
    <w:rsid w:val="00D541B2"/>
    <w:rsid w:val="00D55CD3"/>
    <w:rsid w:val="00D618BA"/>
    <w:rsid w:val="00D62243"/>
    <w:rsid w:val="00D62EC8"/>
    <w:rsid w:val="00D660A2"/>
    <w:rsid w:val="00D66CDF"/>
    <w:rsid w:val="00D66EE4"/>
    <w:rsid w:val="00D71B81"/>
    <w:rsid w:val="00D737F5"/>
    <w:rsid w:val="00D74871"/>
    <w:rsid w:val="00D75ECE"/>
    <w:rsid w:val="00D81500"/>
    <w:rsid w:val="00D82782"/>
    <w:rsid w:val="00D82AC7"/>
    <w:rsid w:val="00D83446"/>
    <w:rsid w:val="00D84BC0"/>
    <w:rsid w:val="00D8719C"/>
    <w:rsid w:val="00D8729F"/>
    <w:rsid w:val="00D900E6"/>
    <w:rsid w:val="00D905E9"/>
    <w:rsid w:val="00D93B75"/>
    <w:rsid w:val="00D93CE2"/>
    <w:rsid w:val="00D944F2"/>
    <w:rsid w:val="00D97E3B"/>
    <w:rsid w:val="00DA259A"/>
    <w:rsid w:val="00DA2C29"/>
    <w:rsid w:val="00DA4ABA"/>
    <w:rsid w:val="00DA4D70"/>
    <w:rsid w:val="00DA543A"/>
    <w:rsid w:val="00DA552F"/>
    <w:rsid w:val="00DB062F"/>
    <w:rsid w:val="00DB0DF2"/>
    <w:rsid w:val="00DB14AD"/>
    <w:rsid w:val="00DB3081"/>
    <w:rsid w:val="00DB5094"/>
    <w:rsid w:val="00DB7C61"/>
    <w:rsid w:val="00DC092A"/>
    <w:rsid w:val="00DC0B5E"/>
    <w:rsid w:val="00DC13A6"/>
    <w:rsid w:val="00DC1739"/>
    <w:rsid w:val="00DC3355"/>
    <w:rsid w:val="00DC628A"/>
    <w:rsid w:val="00DD1BA1"/>
    <w:rsid w:val="00DD1E9C"/>
    <w:rsid w:val="00DD2212"/>
    <w:rsid w:val="00DD2A3D"/>
    <w:rsid w:val="00DD3D61"/>
    <w:rsid w:val="00DD4650"/>
    <w:rsid w:val="00DD53E0"/>
    <w:rsid w:val="00DD68BC"/>
    <w:rsid w:val="00DD749E"/>
    <w:rsid w:val="00DE13C6"/>
    <w:rsid w:val="00DE2B02"/>
    <w:rsid w:val="00DE3AA5"/>
    <w:rsid w:val="00DE43F3"/>
    <w:rsid w:val="00DE5E6B"/>
    <w:rsid w:val="00DE6259"/>
    <w:rsid w:val="00DE6724"/>
    <w:rsid w:val="00DF39A9"/>
    <w:rsid w:val="00DF4CBE"/>
    <w:rsid w:val="00DF5021"/>
    <w:rsid w:val="00DF56BE"/>
    <w:rsid w:val="00DF6B6B"/>
    <w:rsid w:val="00E008FD"/>
    <w:rsid w:val="00E02853"/>
    <w:rsid w:val="00E028C0"/>
    <w:rsid w:val="00E033AB"/>
    <w:rsid w:val="00E06967"/>
    <w:rsid w:val="00E10815"/>
    <w:rsid w:val="00E114C0"/>
    <w:rsid w:val="00E13695"/>
    <w:rsid w:val="00E15BB1"/>
    <w:rsid w:val="00E15BD6"/>
    <w:rsid w:val="00E23CF3"/>
    <w:rsid w:val="00E24044"/>
    <w:rsid w:val="00E256A4"/>
    <w:rsid w:val="00E2739F"/>
    <w:rsid w:val="00E3126F"/>
    <w:rsid w:val="00E317C4"/>
    <w:rsid w:val="00E32268"/>
    <w:rsid w:val="00E34313"/>
    <w:rsid w:val="00E41611"/>
    <w:rsid w:val="00E44A58"/>
    <w:rsid w:val="00E47D98"/>
    <w:rsid w:val="00E509DC"/>
    <w:rsid w:val="00E5220B"/>
    <w:rsid w:val="00E522FC"/>
    <w:rsid w:val="00E55A0B"/>
    <w:rsid w:val="00E55E02"/>
    <w:rsid w:val="00E5692B"/>
    <w:rsid w:val="00E614CA"/>
    <w:rsid w:val="00E66987"/>
    <w:rsid w:val="00E723DE"/>
    <w:rsid w:val="00E82E30"/>
    <w:rsid w:val="00E84EE7"/>
    <w:rsid w:val="00E86D13"/>
    <w:rsid w:val="00E87519"/>
    <w:rsid w:val="00E87D4E"/>
    <w:rsid w:val="00E953F2"/>
    <w:rsid w:val="00E95AC6"/>
    <w:rsid w:val="00E965B9"/>
    <w:rsid w:val="00EA0C70"/>
    <w:rsid w:val="00EA337D"/>
    <w:rsid w:val="00EA4D51"/>
    <w:rsid w:val="00EA4E67"/>
    <w:rsid w:val="00EA7984"/>
    <w:rsid w:val="00EB1263"/>
    <w:rsid w:val="00EB3EFC"/>
    <w:rsid w:val="00EB6E04"/>
    <w:rsid w:val="00EB6E7E"/>
    <w:rsid w:val="00EB6F96"/>
    <w:rsid w:val="00EB77E5"/>
    <w:rsid w:val="00EC0193"/>
    <w:rsid w:val="00EC0B6C"/>
    <w:rsid w:val="00EC2715"/>
    <w:rsid w:val="00EC7D65"/>
    <w:rsid w:val="00ED2086"/>
    <w:rsid w:val="00ED2ABE"/>
    <w:rsid w:val="00ED3C66"/>
    <w:rsid w:val="00ED534F"/>
    <w:rsid w:val="00ED5E10"/>
    <w:rsid w:val="00EE07CF"/>
    <w:rsid w:val="00EE1FC1"/>
    <w:rsid w:val="00EE4160"/>
    <w:rsid w:val="00EE511F"/>
    <w:rsid w:val="00EE5BD3"/>
    <w:rsid w:val="00EF4619"/>
    <w:rsid w:val="00EF79A1"/>
    <w:rsid w:val="00F013E4"/>
    <w:rsid w:val="00F055AB"/>
    <w:rsid w:val="00F05AE9"/>
    <w:rsid w:val="00F05E79"/>
    <w:rsid w:val="00F078A2"/>
    <w:rsid w:val="00F100E6"/>
    <w:rsid w:val="00F15926"/>
    <w:rsid w:val="00F16416"/>
    <w:rsid w:val="00F16AB3"/>
    <w:rsid w:val="00F17D53"/>
    <w:rsid w:val="00F21239"/>
    <w:rsid w:val="00F22B94"/>
    <w:rsid w:val="00F24603"/>
    <w:rsid w:val="00F262FC"/>
    <w:rsid w:val="00F265EA"/>
    <w:rsid w:val="00F30025"/>
    <w:rsid w:val="00F31069"/>
    <w:rsid w:val="00F31EF3"/>
    <w:rsid w:val="00F329BA"/>
    <w:rsid w:val="00F32D57"/>
    <w:rsid w:val="00F3355A"/>
    <w:rsid w:val="00F343DF"/>
    <w:rsid w:val="00F34FBD"/>
    <w:rsid w:val="00F35A6E"/>
    <w:rsid w:val="00F3728A"/>
    <w:rsid w:val="00F418F3"/>
    <w:rsid w:val="00F42BAB"/>
    <w:rsid w:val="00F433D0"/>
    <w:rsid w:val="00F43B97"/>
    <w:rsid w:val="00F44ED3"/>
    <w:rsid w:val="00F453C2"/>
    <w:rsid w:val="00F457A8"/>
    <w:rsid w:val="00F46D73"/>
    <w:rsid w:val="00F5097D"/>
    <w:rsid w:val="00F51116"/>
    <w:rsid w:val="00F5153A"/>
    <w:rsid w:val="00F5191E"/>
    <w:rsid w:val="00F537DA"/>
    <w:rsid w:val="00F53CDD"/>
    <w:rsid w:val="00F53D58"/>
    <w:rsid w:val="00F568D2"/>
    <w:rsid w:val="00F56B89"/>
    <w:rsid w:val="00F60B89"/>
    <w:rsid w:val="00F6367E"/>
    <w:rsid w:val="00F67837"/>
    <w:rsid w:val="00F707B3"/>
    <w:rsid w:val="00F70B85"/>
    <w:rsid w:val="00F70EB1"/>
    <w:rsid w:val="00F71330"/>
    <w:rsid w:val="00F7162F"/>
    <w:rsid w:val="00F733F6"/>
    <w:rsid w:val="00F75C76"/>
    <w:rsid w:val="00F75CBD"/>
    <w:rsid w:val="00F75D9B"/>
    <w:rsid w:val="00F80383"/>
    <w:rsid w:val="00F81097"/>
    <w:rsid w:val="00F81A9A"/>
    <w:rsid w:val="00F81FC5"/>
    <w:rsid w:val="00F823DE"/>
    <w:rsid w:val="00F841D0"/>
    <w:rsid w:val="00F85DF7"/>
    <w:rsid w:val="00F91A4E"/>
    <w:rsid w:val="00F922FB"/>
    <w:rsid w:val="00F944DD"/>
    <w:rsid w:val="00F958CE"/>
    <w:rsid w:val="00F9611B"/>
    <w:rsid w:val="00F9661D"/>
    <w:rsid w:val="00FA5582"/>
    <w:rsid w:val="00FB01A7"/>
    <w:rsid w:val="00FB3678"/>
    <w:rsid w:val="00FB47D6"/>
    <w:rsid w:val="00FB52B5"/>
    <w:rsid w:val="00FC04A0"/>
    <w:rsid w:val="00FC1803"/>
    <w:rsid w:val="00FC1A61"/>
    <w:rsid w:val="00FC527C"/>
    <w:rsid w:val="00FC7E6B"/>
    <w:rsid w:val="00FD2028"/>
    <w:rsid w:val="00FE25AB"/>
    <w:rsid w:val="00FE338B"/>
    <w:rsid w:val="00FE3FF7"/>
    <w:rsid w:val="00FE4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70" o:allowoverlap="f" fill="f" fillcolor="white" stroke="f">
      <v:fill color="white" on="f"/>
      <v:stroke on="f"/>
      <o:colormru v:ext="edit" colors="#9c3,#8cb811"/>
    </o:shapedefaults>
    <o:shapelayout v:ext="edit">
      <o:idmap v:ext="edit" data="1"/>
    </o:shapelayout>
  </w:shapeDefaults>
  <w:decimalSymbol w:val="."/>
  <w:listSeparator w:val=","/>
  <w14:docId w14:val="2841302B"/>
  <w15:docId w15:val="{45681A7D-207D-4F2E-A0E3-D70D48162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DB5094"/>
    <w:rPr>
      <w:sz w:val="24"/>
      <w:szCs w:val="24"/>
    </w:rPr>
  </w:style>
  <w:style w:type="paragraph" w:styleId="Heading1">
    <w:name w:val="heading 1"/>
    <w:aliases w:val="RIM_Heading1Numbered,H1"/>
    <w:next w:val="RIMBody"/>
    <w:qFormat/>
    <w:rsid w:val="00951E59"/>
    <w:pPr>
      <w:keepNext/>
      <w:numPr>
        <w:numId w:val="12"/>
      </w:numPr>
      <w:tabs>
        <w:tab w:val="left" w:pos="0"/>
      </w:tabs>
      <w:spacing w:before="480" w:after="120" w:line="440" w:lineRule="atLeast"/>
      <w:outlineLvl w:val="0"/>
    </w:pPr>
    <w:rPr>
      <w:rFonts w:ascii="Arial" w:hAnsi="Arial"/>
      <w:b/>
      <w:snapToGrid w:val="0"/>
      <w:kern w:val="28"/>
      <w:sz w:val="40"/>
      <w:szCs w:val="24"/>
    </w:rPr>
  </w:style>
  <w:style w:type="paragraph" w:styleId="Heading2">
    <w:name w:val="heading 2"/>
    <w:aliases w:val="RIM_Heading2Numbered"/>
    <w:basedOn w:val="Heading1"/>
    <w:next w:val="RIMBody"/>
    <w:qFormat/>
    <w:rsid w:val="00951E59"/>
    <w:pPr>
      <w:numPr>
        <w:ilvl w:val="1"/>
      </w:numPr>
      <w:spacing w:before="360" w:line="360" w:lineRule="atLeast"/>
      <w:outlineLvl w:val="1"/>
    </w:pPr>
    <w:rPr>
      <w:sz w:val="32"/>
    </w:rPr>
  </w:style>
  <w:style w:type="paragraph" w:styleId="Heading3">
    <w:name w:val="heading 3"/>
    <w:aliases w:val="RIM_Heading3Numbered"/>
    <w:basedOn w:val="Heading1"/>
    <w:next w:val="RIMBody"/>
    <w:qFormat/>
    <w:rsid w:val="00951E59"/>
    <w:pPr>
      <w:numPr>
        <w:ilvl w:val="2"/>
      </w:numPr>
      <w:spacing w:before="320" w:line="320" w:lineRule="atLeast"/>
      <w:outlineLvl w:val="2"/>
    </w:pPr>
    <w:rPr>
      <w:sz w:val="24"/>
    </w:rPr>
  </w:style>
  <w:style w:type="paragraph" w:styleId="Heading4">
    <w:name w:val="heading 4"/>
    <w:basedOn w:val="Normal"/>
    <w:next w:val="Normal"/>
    <w:qFormat/>
    <w:rsid w:val="00951E59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rsid w:val="00951E59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aliases w:val="RIM_Heading4"/>
    <w:basedOn w:val="Heading7"/>
    <w:next w:val="RIMBody"/>
    <w:qFormat/>
    <w:rsid w:val="00951E59"/>
    <w:pPr>
      <w:spacing w:before="240" w:line="240" w:lineRule="atLeast"/>
      <w:outlineLvl w:val="5"/>
    </w:pPr>
    <w:rPr>
      <w:sz w:val="22"/>
      <w:szCs w:val="24"/>
    </w:rPr>
  </w:style>
  <w:style w:type="paragraph" w:styleId="Heading7">
    <w:name w:val="heading 7"/>
    <w:aliases w:val="RIM_Heading3"/>
    <w:basedOn w:val="Heading8"/>
    <w:next w:val="RIMBody"/>
    <w:qFormat/>
    <w:rsid w:val="00951E59"/>
    <w:pPr>
      <w:spacing w:before="320" w:line="320" w:lineRule="atLeast"/>
      <w:outlineLvl w:val="6"/>
    </w:pPr>
    <w:rPr>
      <w:sz w:val="24"/>
      <w:szCs w:val="28"/>
    </w:rPr>
  </w:style>
  <w:style w:type="paragraph" w:styleId="Heading8">
    <w:name w:val="heading 8"/>
    <w:aliases w:val="RIM_Heading2"/>
    <w:basedOn w:val="Heading9"/>
    <w:next w:val="RIMBody"/>
    <w:qFormat/>
    <w:rsid w:val="00951E59"/>
    <w:pPr>
      <w:spacing w:before="360" w:line="400" w:lineRule="atLeast"/>
      <w:outlineLvl w:val="7"/>
    </w:pPr>
    <w:rPr>
      <w:sz w:val="32"/>
      <w:szCs w:val="36"/>
    </w:rPr>
  </w:style>
  <w:style w:type="paragraph" w:styleId="Heading9">
    <w:name w:val="heading 9"/>
    <w:aliases w:val="RIM_Heading1"/>
    <w:next w:val="RIMBody"/>
    <w:qFormat/>
    <w:rsid w:val="00951E59"/>
    <w:pPr>
      <w:keepNext/>
      <w:suppressAutoHyphens/>
      <w:spacing w:before="480" w:after="120" w:line="480" w:lineRule="atLeast"/>
      <w:outlineLvl w:val="8"/>
    </w:pPr>
    <w:rPr>
      <w:rFonts w:ascii="Arial" w:hAnsi="Arial"/>
      <w:b/>
      <w:snapToGrid w:val="0"/>
      <w:sz w:val="4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TMLBeginExpandingSection">
    <w:name w:val="HTMLBeginExpandingSection"/>
    <w:basedOn w:val="Heading7"/>
    <w:next w:val="RIMBody"/>
    <w:rsid w:val="00951E59"/>
  </w:style>
  <w:style w:type="paragraph" w:customStyle="1" w:styleId="HTMLEndExpandingSection">
    <w:name w:val="HTMLEndExpandingSection"/>
    <w:next w:val="RIMBody"/>
    <w:rsid w:val="00951E59"/>
    <w:pPr>
      <w:spacing w:line="20" w:lineRule="exact"/>
      <w:ind w:left="-360"/>
    </w:pPr>
    <w:rPr>
      <w:rFonts w:ascii="Palatino Linotype" w:hAnsi="Palatino Linotype"/>
      <w:b/>
      <w:color w:val="FF0000"/>
      <w:sz w:val="2"/>
      <w:szCs w:val="24"/>
    </w:rPr>
  </w:style>
  <w:style w:type="paragraph" w:styleId="Header">
    <w:name w:val="head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2">
    <w:name w:val="toc 2"/>
    <w:aliases w:val="RIM_TOCNumbered2"/>
    <w:basedOn w:val="TOC1"/>
    <w:uiPriority w:val="39"/>
    <w:rsid w:val="00951E59"/>
    <w:pPr>
      <w:spacing w:before="240"/>
      <w:ind w:left="1152" w:right="360"/>
    </w:pPr>
    <w:rPr>
      <w:sz w:val="24"/>
    </w:rPr>
  </w:style>
  <w:style w:type="paragraph" w:styleId="TOC1">
    <w:name w:val="toc 1"/>
    <w:aliases w:val="RIM_TOCNumbered1"/>
    <w:uiPriority w:val="39"/>
    <w:rsid w:val="00951E59"/>
    <w:pPr>
      <w:tabs>
        <w:tab w:val="left" w:pos="576"/>
        <w:tab w:val="right" w:leader="dot" w:pos="9360"/>
      </w:tabs>
      <w:spacing w:before="320" w:after="80"/>
      <w:ind w:left="576" w:hanging="576"/>
    </w:pPr>
    <w:rPr>
      <w:rFonts w:ascii="Arial" w:hAnsi="Arial"/>
      <w:b/>
      <w:sz w:val="28"/>
      <w:szCs w:val="28"/>
    </w:rPr>
  </w:style>
  <w:style w:type="paragraph" w:styleId="TOC3">
    <w:name w:val="toc 3"/>
    <w:aliases w:val="RIM_TOCNumbered3"/>
    <w:basedOn w:val="TOC2"/>
    <w:uiPriority w:val="39"/>
    <w:rsid w:val="00951E59"/>
    <w:pPr>
      <w:tabs>
        <w:tab w:val="clear" w:pos="576"/>
      </w:tabs>
      <w:spacing w:before="80"/>
      <w:ind w:left="1872" w:hanging="720"/>
    </w:pPr>
    <w:rPr>
      <w:b w:val="0"/>
      <w:sz w:val="20"/>
    </w:rPr>
  </w:style>
  <w:style w:type="paragraph" w:styleId="TOC5">
    <w:name w:val="toc 5"/>
    <w:aliases w:val="RIM_TOC2"/>
    <w:basedOn w:val="TOC2"/>
    <w:semiHidden/>
    <w:rsid w:val="00951E59"/>
    <w:pPr>
      <w:spacing w:line="280" w:lineRule="atLeast"/>
      <w:ind w:left="576" w:firstLine="0"/>
    </w:pPr>
  </w:style>
  <w:style w:type="paragraph" w:styleId="TOC4">
    <w:name w:val="toc 4"/>
    <w:aliases w:val="RIM_TOC1"/>
    <w:basedOn w:val="TOC1"/>
    <w:semiHidden/>
    <w:rsid w:val="00951E59"/>
    <w:pPr>
      <w:ind w:left="0" w:firstLine="0"/>
    </w:pPr>
  </w:style>
  <w:style w:type="paragraph" w:styleId="Index1">
    <w:name w:val="index 1"/>
    <w:aliases w:val="BB_Index1,RIM_Index1"/>
    <w:basedOn w:val="Normal"/>
    <w:uiPriority w:val="99"/>
    <w:semiHidden/>
    <w:rsid w:val="00951E59"/>
    <w:pPr>
      <w:spacing w:before="120" w:line="260" w:lineRule="atLeast"/>
      <w:ind w:left="288" w:hanging="288"/>
    </w:pPr>
    <w:rPr>
      <w:rFonts w:ascii="Palatino Linotype" w:hAnsi="Palatino Linotype"/>
      <w:sz w:val="22"/>
    </w:rPr>
  </w:style>
  <w:style w:type="paragraph" w:styleId="IndexHeading">
    <w:name w:val="index heading"/>
    <w:aliases w:val="BB_HeadingIndex"/>
    <w:basedOn w:val="Normal"/>
    <w:next w:val="Index1"/>
    <w:semiHidden/>
    <w:rsid w:val="00951E59"/>
    <w:rPr>
      <w:rFonts w:ascii="Arial" w:hAnsi="Arial" w:cs="Arial"/>
      <w:b/>
      <w:bCs/>
    </w:rPr>
  </w:style>
  <w:style w:type="paragraph" w:styleId="Index2">
    <w:name w:val="index 2"/>
    <w:aliases w:val="BB_Index2,RIM_Index2"/>
    <w:basedOn w:val="Index1"/>
    <w:uiPriority w:val="99"/>
    <w:semiHidden/>
    <w:rsid w:val="00951E59"/>
    <w:pPr>
      <w:spacing w:before="40"/>
      <w:ind w:left="576"/>
    </w:pPr>
  </w:style>
  <w:style w:type="table" w:styleId="TableGrid">
    <w:name w:val="Table Grid"/>
    <w:basedOn w:val="TableNormal"/>
    <w:semiHidden/>
    <w:rsid w:val="00951E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semiHidden/>
    <w:rsid w:val="00951E59"/>
    <w:pPr>
      <w:tabs>
        <w:tab w:val="center" w:pos="4320"/>
        <w:tab w:val="right" w:pos="8640"/>
      </w:tabs>
    </w:pPr>
  </w:style>
  <w:style w:type="paragraph" w:styleId="TOC6">
    <w:name w:val="toc 6"/>
    <w:aliases w:val="RIM_TOC3"/>
    <w:basedOn w:val="TOC5"/>
    <w:semiHidden/>
    <w:rsid w:val="00951E59"/>
    <w:pPr>
      <w:spacing w:line="240" w:lineRule="atLeast"/>
    </w:pPr>
    <w:rPr>
      <w:rFonts w:ascii="Palatino Linotype" w:hAnsi="Palatino Linotype"/>
      <w:b w:val="0"/>
      <w:sz w:val="20"/>
      <w:szCs w:val="20"/>
    </w:rPr>
  </w:style>
  <w:style w:type="character" w:styleId="FollowedHyperlink">
    <w:name w:val="FollowedHyperlink"/>
    <w:basedOn w:val="DefaultParagraphFont"/>
    <w:semiHidden/>
    <w:rsid w:val="005A3E2E"/>
    <w:rPr>
      <w:color w:val="800080"/>
      <w:u w:val="single"/>
    </w:rPr>
  </w:style>
  <w:style w:type="paragraph" w:styleId="TOC7">
    <w:name w:val="toc 7"/>
    <w:aliases w:val="RIM_TOC4"/>
    <w:basedOn w:val="TOC6"/>
    <w:semiHidden/>
    <w:rsid w:val="00951E59"/>
  </w:style>
  <w:style w:type="paragraph" w:styleId="BalloonText">
    <w:name w:val="Balloon Text"/>
    <w:basedOn w:val="Normal"/>
    <w:semiHidden/>
    <w:rsid w:val="00951E59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qFormat/>
    <w:rsid w:val="00951E59"/>
    <w:rPr>
      <w:b/>
      <w:bCs/>
      <w:sz w:val="20"/>
      <w:szCs w:val="20"/>
    </w:rPr>
  </w:style>
  <w:style w:type="character" w:styleId="CommentReference">
    <w:name w:val="annotation reference"/>
    <w:basedOn w:val="DefaultParagraphFont"/>
    <w:semiHidden/>
    <w:rsid w:val="00951E59"/>
    <w:rPr>
      <w:sz w:val="16"/>
      <w:szCs w:val="16"/>
    </w:rPr>
  </w:style>
  <w:style w:type="paragraph" w:styleId="CommentText">
    <w:name w:val="annotation text"/>
    <w:basedOn w:val="RIMCell"/>
    <w:semiHidden/>
    <w:rsid w:val="00951E59"/>
    <w:rPr>
      <w:szCs w:val="20"/>
    </w:rPr>
  </w:style>
  <w:style w:type="paragraph" w:styleId="CommentSubject">
    <w:name w:val="annotation subject"/>
    <w:basedOn w:val="CommentText"/>
    <w:next w:val="CommentText"/>
    <w:semiHidden/>
    <w:rsid w:val="00951E59"/>
    <w:rPr>
      <w:b/>
      <w:bCs/>
    </w:rPr>
  </w:style>
  <w:style w:type="paragraph" w:styleId="DocumentMap">
    <w:name w:val="Document Map"/>
    <w:basedOn w:val="Normal"/>
    <w:semiHidden/>
    <w:rsid w:val="00951E59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EndnoteReference">
    <w:name w:val="endnote reference"/>
    <w:basedOn w:val="DefaultParagraphFont"/>
    <w:semiHidden/>
    <w:rsid w:val="00951E59"/>
    <w:rPr>
      <w:vertAlign w:val="superscript"/>
    </w:rPr>
  </w:style>
  <w:style w:type="paragraph" w:styleId="EndnoteText">
    <w:name w:val="endnote text"/>
    <w:basedOn w:val="Normal"/>
    <w:semiHidden/>
    <w:rsid w:val="00951E59"/>
    <w:rPr>
      <w:sz w:val="20"/>
      <w:szCs w:val="20"/>
    </w:rPr>
  </w:style>
  <w:style w:type="character" w:styleId="FootnoteReference">
    <w:name w:val="footnote reference"/>
    <w:basedOn w:val="DefaultParagraphFont"/>
    <w:semiHidden/>
    <w:rsid w:val="00951E59"/>
    <w:rPr>
      <w:vertAlign w:val="superscript"/>
    </w:rPr>
  </w:style>
  <w:style w:type="paragraph" w:styleId="FootnoteText">
    <w:name w:val="footnote text"/>
    <w:basedOn w:val="RIMCell"/>
    <w:semiHidden/>
    <w:rsid w:val="00951E59"/>
    <w:rPr>
      <w:sz w:val="20"/>
      <w:szCs w:val="20"/>
    </w:rPr>
  </w:style>
  <w:style w:type="paragraph" w:styleId="Index3">
    <w:name w:val="index 3"/>
    <w:basedOn w:val="Normal"/>
    <w:next w:val="Normal"/>
    <w:autoRedefine/>
    <w:semiHidden/>
    <w:rsid w:val="00951E59"/>
    <w:pPr>
      <w:ind w:left="720" w:hanging="240"/>
    </w:pPr>
  </w:style>
  <w:style w:type="paragraph" w:styleId="Index4">
    <w:name w:val="index 4"/>
    <w:basedOn w:val="Normal"/>
    <w:next w:val="Normal"/>
    <w:autoRedefine/>
    <w:semiHidden/>
    <w:rsid w:val="00951E59"/>
    <w:pPr>
      <w:ind w:left="960" w:hanging="240"/>
    </w:pPr>
  </w:style>
  <w:style w:type="paragraph" w:styleId="Index5">
    <w:name w:val="index 5"/>
    <w:basedOn w:val="Normal"/>
    <w:next w:val="Normal"/>
    <w:autoRedefine/>
    <w:semiHidden/>
    <w:rsid w:val="00951E59"/>
    <w:pPr>
      <w:ind w:left="1200" w:hanging="240"/>
    </w:pPr>
  </w:style>
  <w:style w:type="paragraph" w:styleId="Index6">
    <w:name w:val="index 6"/>
    <w:basedOn w:val="Normal"/>
    <w:next w:val="Normal"/>
    <w:autoRedefine/>
    <w:semiHidden/>
    <w:rsid w:val="00951E59"/>
    <w:pPr>
      <w:ind w:left="1440" w:hanging="240"/>
    </w:pPr>
  </w:style>
  <w:style w:type="paragraph" w:styleId="Index7">
    <w:name w:val="index 7"/>
    <w:basedOn w:val="Normal"/>
    <w:next w:val="Normal"/>
    <w:autoRedefine/>
    <w:semiHidden/>
    <w:rsid w:val="00951E59"/>
    <w:pPr>
      <w:ind w:left="1680" w:hanging="240"/>
    </w:pPr>
  </w:style>
  <w:style w:type="paragraph" w:styleId="Index8">
    <w:name w:val="index 8"/>
    <w:basedOn w:val="Normal"/>
    <w:next w:val="Normal"/>
    <w:autoRedefine/>
    <w:semiHidden/>
    <w:rsid w:val="00951E59"/>
    <w:pPr>
      <w:ind w:left="1920" w:hanging="240"/>
    </w:pPr>
  </w:style>
  <w:style w:type="paragraph" w:styleId="Index9">
    <w:name w:val="index 9"/>
    <w:basedOn w:val="Normal"/>
    <w:next w:val="Normal"/>
    <w:autoRedefine/>
    <w:semiHidden/>
    <w:rsid w:val="00951E59"/>
    <w:pPr>
      <w:ind w:left="2160" w:hanging="240"/>
    </w:pPr>
  </w:style>
  <w:style w:type="paragraph" w:styleId="MacroText">
    <w:name w:val="macro"/>
    <w:semiHidden/>
    <w:rsid w:val="00951E59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semiHidden/>
    <w:rsid w:val="00951E59"/>
    <w:pPr>
      <w:ind w:left="240" w:hanging="240"/>
    </w:pPr>
  </w:style>
  <w:style w:type="paragraph" w:styleId="TableofFigures">
    <w:name w:val="table of figures"/>
    <w:basedOn w:val="Normal"/>
    <w:next w:val="Normal"/>
    <w:semiHidden/>
    <w:rsid w:val="00951E59"/>
  </w:style>
  <w:style w:type="paragraph" w:styleId="TOAHeading">
    <w:name w:val="toa heading"/>
    <w:basedOn w:val="Normal"/>
    <w:next w:val="Normal"/>
    <w:semiHidden/>
    <w:rsid w:val="00951E59"/>
    <w:pPr>
      <w:spacing w:before="120"/>
    </w:pPr>
    <w:rPr>
      <w:rFonts w:ascii="Arial" w:hAnsi="Arial" w:cs="Arial"/>
      <w:b/>
      <w:bCs/>
    </w:rPr>
  </w:style>
  <w:style w:type="paragraph" w:styleId="TOC8">
    <w:name w:val="toc 8"/>
    <w:basedOn w:val="Normal"/>
    <w:next w:val="Normal"/>
    <w:autoRedefine/>
    <w:semiHidden/>
    <w:rsid w:val="00951E59"/>
    <w:pPr>
      <w:ind w:left="1680"/>
    </w:pPr>
  </w:style>
  <w:style w:type="paragraph" w:styleId="TOC9">
    <w:name w:val="toc 9"/>
    <w:basedOn w:val="Normal"/>
    <w:next w:val="Normal"/>
    <w:autoRedefine/>
    <w:semiHidden/>
    <w:rsid w:val="00951E59"/>
    <w:pPr>
      <w:ind w:left="1920"/>
    </w:pPr>
  </w:style>
  <w:style w:type="character" w:styleId="Hyperlink">
    <w:name w:val="Hyperlink"/>
    <w:basedOn w:val="DefaultParagraphFont"/>
    <w:uiPriority w:val="99"/>
    <w:rsid w:val="00951E59"/>
    <w:rPr>
      <w:color w:val="0000FF"/>
      <w:u w:val="single"/>
    </w:rPr>
  </w:style>
  <w:style w:type="paragraph" w:customStyle="1" w:styleId="RIMBody">
    <w:name w:val="RIM_Body"/>
    <w:rsid w:val="00951E59"/>
    <w:pPr>
      <w:spacing w:before="120" w:after="120" w:line="260" w:lineRule="atLeast"/>
    </w:pPr>
    <w:rPr>
      <w:rFonts w:ascii="Palatino Linotype" w:hAnsi="Palatino Linotype"/>
      <w:sz w:val="22"/>
      <w:szCs w:val="24"/>
    </w:rPr>
  </w:style>
  <w:style w:type="paragraph" w:customStyle="1" w:styleId="RIMBodyAfter">
    <w:name w:val="RIM_BodyAfter"/>
    <w:basedOn w:val="RIMBody"/>
    <w:next w:val="RIMBody"/>
    <w:rsid w:val="00951E59"/>
    <w:pPr>
      <w:spacing w:before="240"/>
    </w:pPr>
  </w:style>
  <w:style w:type="paragraph" w:customStyle="1" w:styleId="RIMBodyLegal">
    <w:name w:val="RIM_BodyLegal"/>
    <w:basedOn w:val="RIMBody"/>
    <w:next w:val="RIMBody"/>
    <w:rsid w:val="00951E59"/>
    <w:rPr>
      <w:sz w:val="16"/>
    </w:rPr>
  </w:style>
  <w:style w:type="character" w:customStyle="1" w:styleId="RIMBold">
    <w:name w:val="RIM_Bold"/>
    <w:rsid w:val="00951E59"/>
    <w:rPr>
      <w:b/>
    </w:rPr>
  </w:style>
  <w:style w:type="paragraph" w:customStyle="1" w:styleId="RIMBulleted">
    <w:name w:val="RIM_Bulleted"/>
    <w:basedOn w:val="RIMBody"/>
    <w:rsid w:val="00951E59"/>
    <w:pPr>
      <w:numPr>
        <w:numId w:val="15"/>
      </w:numPr>
    </w:pPr>
  </w:style>
  <w:style w:type="paragraph" w:customStyle="1" w:styleId="RIMBulletedAfter">
    <w:name w:val="RIM_BulletedAfter"/>
    <w:basedOn w:val="RIMBulleted"/>
    <w:next w:val="RIMBulleted"/>
    <w:rsid w:val="00951E59"/>
    <w:pPr>
      <w:spacing w:before="240"/>
    </w:pPr>
  </w:style>
  <w:style w:type="paragraph" w:customStyle="1" w:styleId="RIMBulletedIndent">
    <w:name w:val="RIM_BulletedIndent"/>
    <w:basedOn w:val="RIMBulleted"/>
    <w:rsid w:val="00951E59"/>
    <w:pPr>
      <w:ind w:left="720"/>
    </w:pPr>
  </w:style>
  <w:style w:type="paragraph" w:customStyle="1" w:styleId="RIMBulletedIndent2">
    <w:name w:val="RIM_BulletedIndent2"/>
    <w:basedOn w:val="RIMBulleted"/>
    <w:rsid w:val="00951E59"/>
    <w:pPr>
      <w:ind w:left="1080"/>
    </w:pPr>
  </w:style>
  <w:style w:type="paragraph" w:customStyle="1" w:styleId="RIMBulletedIndent2After">
    <w:name w:val="RIM_BulletedIndent2After"/>
    <w:basedOn w:val="RIMBulletedIndent2"/>
    <w:next w:val="RIMBulletedIndent2"/>
    <w:rsid w:val="00951E59"/>
    <w:pPr>
      <w:spacing w:before="240"/>
    </w:pPr>
  </w:style>
  <w:style w:type="paragraph" w:customStyle="1" w:styleId="RIMBulletedIndentAfter">
    <w:name w:val="RIM_BulletedIndentAfter"/>
    <w:basedOn w:val="RIMBulletedIndent"/>
    <w:next w:val="RIMBulletedIndent"/>
    <w:rsid w:val="00951E59"/>
    <w:pPr>
      <w:spacing w:before="240"/>
    </w:pPr>
  </w:style>
  <w:style w:type="paragraph" w:customStyle="1" w:styleId="RIMCell">
    <w:name w:val="RIM_Cell"/>
    <w:rsid w:val="00951E59"/>
    <w:pPr>
      <w:spacing w:before="80" w:after="80"/>
      <w:ind w:right="72"/>
    </w:pPr>
    <w:rPr>
      <w:rFonts w:ascii="Arial" w:hAnsi="Arial"/>
      <w:sz w:val="18"/>
      <w:szCs w:val="24"/>
    </w:rPr>
  </w:style>
  <w:style w:type="paragraph" w:customStyle="1" w:styleId="RIMCellAfter">
    <w:name w:val="RIM_CellAfter"/>
    <w:basedOn w:val="RIMCell"/>
    <w:next w:val="RIMCell"/>
    <w:rsid w:val="00951E59"/>
    <w:pPr>
      <w:spacing w:before="160"/>
    </w:pPr>
  </w:style>
  <w:style w:type="paragraph" w:customStyle="1" w:styleId="RIMCellBulleted">
    <w:name w:val="RIM_CellBulleted"/>
    <w:basedOn w:val="RIMCell"/>
    <w:rsid w:val="00951E59"/>
    <w:pPr>
      <w:numPr>
        <w:numId w:val="16"/>
      </w:numPr>
    </w:pPr>
  </w:style>
  <w:style w:type="paragraph" w:customStyle="1" w:styleId="RIMCellBulletedAfter">
    <w:name w:val="RIM_CellBulletedAfter"/>
    <w:basedOn w:val="RIMCellBulleted"/>
    <w:next w:val="RIMCellBulleted"/>
    <w:rsid w:val="00951E59"/>
    <w:pPr>
      <w:spacing w:before="160"/>
    </w:pPr>
  </w:style>
  <w:style w:type="paragraph" w:customStyle="1" w:styleId="RIMCellBulletedIndent">
    <w:name w:val="RIM_CellBulletedIndent"/>
    <w:basedOn w:val="RIMCellBulleted"/>
    <w:rsid w:val="00951E59"/>
    <w:pPr>
      <w:ind w:left="576"/>
    </w:pPr>
  </w:style>
  <w:style w:type="paragraph" w:customStyle="1" w:styleId="RIMCellBulletedIndent2">
    <w:name w:val="RIM_CellBulletedIndent2"/>
    <w:basedOn w:val="RIMCellBulleted"/>
    <w:rsid w:val="00951E59"/>
    <w:pPr>
      <w:tabs>
        <w:tab w:val="clear" w:pos="288"/>
        <w:tab w:val="left" w:pos="864"/>
      </w:tabs>
      <w:ind w:left="864"/>
    </w:pPr>
  </w:style>
  <w:style w:type="paragraph" w:customStyle="1" w:styleId="RIMCellBulletedIndent2After">
    <w:name w:val="RIM_CellBulletedIndent2After"/>
    <w:basedOn w:val="RIMCellBulletedIndent2"/>
    <w:next w:val="RIMCellBulletedIndent2"/>
    <w:rsid w:val="00951E59"/>
    <w:pPr>
      <w:spacing w:before="160"/>
    </w:pPr>
  </w:style>
  <w:style w:type="paragraph" w:customStyle="1" w:styleId="RIMCellBulletedIndentAfter">
    <w:name w:val="RIM_CellBulletedIndentAfter"/>
    <w:basedOn w:val="RIMCellBulletedIndent"/>
    <w:next w:val="RIMCellBulletedIndent"/>
    <w:rsid w:val="00951E59"/>
    <w:pPr>
      <w:spacing w:before="160"/>
    </w:pPr>
  </w:style>
  <w:style w:type="paragraph" w:customStyle="1" w:styleId="RIMCellCommand">
    <w:name w:val="RIM_CellCommand"/>
    <w:basedOn w:val="RIMCell"/>
    <w:rsid w:val="00951E59"/>
    <w:rPr>
      <w:rFonts w:ascii="Courier New" w:hAnsi="Courier New"/>
    </w:rPr>
  </w:style>
  <w:style w:type="paragraph" w:customStyle="1" w:styleId="RIMCellCommandIndent">
    <w:name w:val="RIM_CellCommandIndent"/>
    <w:basedOn w:val="RIMCellCommand"/>
    <w:rsid w:val="00951E59"/>
    <w:pPr>
      <w:ind w:left="288"/>
    </w:pPr>
  </w:style>
  <w:style w:type="paragraph" w:customStyle="1" w:styleId="RIMCellHeading">
    <w:name w:val="RIM_CellHeading"/>
    <w:basedOn w:val="RIMCell"/>
    <w:next w:val="RIMCell"/>
    <w:rsid w:val="00951E59"/>
    <w:pPr>
      <w:keepNext/>
      <w:spacing w:before="40" w:after="40"/>
    </w:pPr>
    <w:rPr>
      <w:b/>
      <w:color w:val="FFFFFF"/>
      <w:sz w:val="20"/>
    </w:rPr>
  </w:style>
  <w:style w:type="paragraph" w:customStyle="1" w:styleId="RIMCellImage">
    <w:name w:val="RIM_CellImage"/>
    <w:basedOn w:val="RIMCell"/>
    <w:next w:val="RIMCell"/>
    <w:rsid w:val="00951E59"/>
    <w:pPr>
      <w:spacing w:before="120"/>
    </w:pPr>
  </w:style>
  <w:style w:type="paragraph" w:customStyle="1" w:styleId="RIMCellIndent">
    <w:name w:val="RIM_CellIndent"/>
    <w:basedOn w:val="RIMCell"/>
    <w:rsid w:val="00951E59"/>
    <w:pPr>
      <w:ind w:left="288"/>
    </w:pPr>
  </w:style>
  <w:style w:type="paragraph" w:customStyle="1" w:styleId="RIMCellImageIndent">
    <w:name w:val="RIM_CellImageIndent"/>
    <w:basedOn w:val="RIMCellIndent"/>
    <w:next w:val="RIMCell"/>
    <w:rsid w:val="00951E59"/>
    <w:pPr>
      <w:spacing w:before="160"/>
    </w:pPr>
  </w:style>
  <w:style w:type="paragraph" w:customStyle="1" w:styleId="RIMCellImageIndent2">
    <w:name w:val="RIM_CellImageIndent2"/>
    <w:basedOn w:val="RIMCellImageIndent"/>
    <w:next w:val="RIMCell"/>
    <w:rsid w:val="00951E59"/>
    <w:pPr>
      <w:ind w:left="576"/>
    </w:pPr>
  </w:style>
  <w:style w:type="paragraph" w:customStyle="1" w:styleId="RIMCellIndent2">
    <w:name w:val="RIM_CellIndent2"/>
    <w:basedOn w:val="RIMCell"/>
    <w:rsid w:val="00951E59"/>
    <w:pPr>
      <w:ind w:left="576"/>
    </w:pPr>
  </w:style>
  <w:style w:type="paragraph" w:customStyle="1" w:styleId="RIMCellIndent2After">
    <w:name w:val="RIM_CellIndent2After"/>
    <w:basedOn w:val="RIMCellIndent2"/>
    <w:rsid w:val="00951E59"/>
    <w:pPr>
      <w:spacing w:before="160"/>
    </w:pPr>
  </w:style>
  <w:style w:type="paragraph" w:customStyle="1" w:styleId="RIMCellIndentAfter">
    <w:name w:val="RIM_CellIndentAfter"/>
    <w:basedOn w:val="RIMCellIndent"/>
    <w:rsid w:val="00951E59"/>
    <w:pPr>
      <w:spacing w:before="160"/>
    </w:pPr>
  </w:style>
  <w:style w:type="paragraph" w:customStyle="1" w:styleId="RIMCellNote">
    <w:name w:val="RIM_CellNote"/>
    <w:basedOn w:val="RIMCell"/>
    <w:rsid w:val="00951E59"/>
  </w:style>
  <w:style w:type="character" w:customStyle="1" w:styleId="RIMCellNoteBold">
    <w:name w:val="RIM_CellNoteBold"/>
    <w:basedOn w:val="RIMBold"/>
    <w:rsid w:val="00951E59"/>
    <w:rPr>
      <w:rFonts w:ascii="Arial" w:hAnsi="Arial"/>
      <w:b/>
      <w:color w:val="0072A6"/>
    </w:rPr>
  </w:style>
  <w:style w:type="paragraph" w:customStyle="1" w:styleId="RIMCellNoteIndent">
    <w:name w:val="RIM_CellNoteIndent"/>
    <w:basedOn w:val="RIMCellIndent"/>
    <w:rsid w:val="00951E59"/>
  </w:style>
  <w:style w:type="paragraph" w:customStyle="1" w:styleId="RIMCellNoteIndent2">
    <w:name w:val="RIM_CellNoteIndent2"/>
    <w:basedOn w:val="RIMCellIndent2"/>
    <w:rsid w:val="00951E59"/>
  </w:style>
  <w:style w:type="paragraph" w:customStyle="1" w:styleId="RIMCellNumbered">
    <w:name w:val="RIM_CellNumbered"/>
    <w:basedOn w:val="RIMCell"/>
    <w:rsid w:val="00951E59"/>
    <w:pPr>
      <w:numPr>
        <w:numId w:val="18"/>
      </w:numPr>
    </w:pPr>
  </w:style>
  <w:style w:type="paragraph" w:customStyle="1" w:styleId="RIMCellNumberedFC">
    <w:name w:val="RIM_CellNumbered_FC"/>
    <w:basedOn w:val="RIMCell"/>
    <w:next w:val="RIMCell"/>
    <w:semiHidden/>
    <w:rsid w:val="00951E59"/>
    <w:pPr>
      <w:ind w:left="288" w:hanging="288"/>
    </w:pPr>
  </w:style>
  <w:style w:type="paragraph" w:customStyle="1" w:styleId="RIMCellNumbereda">
    <w:name w:val="RIM_CellNumbereda"/>
    <w:basedOn w:val="RIMCell"/>
    <w:rsid w:val="00951E59"/>
    <w:pPr>
      <w:numPr>
        <w:numId w:val="17"/>
      </w:numPr>
    </w:pPr>
  </w:style>
  <w:style w:type="paragraph" w:customStyle="1" w:styleId="RIMCellNumberedaFC">
    <w:name w:val="RIM_CellNumbereda_FC"/>
    <w:basedOn w:val="RIMCell"/>
    <w:next w:val="RIMCell"/>
    <w:semiHidden/>
    <w:rsid w:val="00951E59"/>
    <w:pPr>
      <w:ind w:left="576" w:hanging="288"/>
    </w:pPr>
  </w:style>
  <w:style w:type="paragraph" w:customStyle="1" w:styleId="RIMCellNumberedaAfter">
    <w:name w:val="RIM_CellNumberedaAfter"/>
    <w:basedOn w:val="RIMCellNumbereda"/>
    <w:next w:val="RIMCellNumbereda"/>
    <w:rsid w:val="00951E59"/>
    <w:pPr>
      <w:spacing w:before="160"/>
    </w:pPr>
  </w:style>
  <w:style w:type="paragraph" w:customStyle="1" w:styleId="RIMCellNumberedaAfterFC">
    <w:name w:val="RIM_CellNumberedaAfter_FC"/>
    <w:basedOn w:val="RIMCellNumberedaFC"/>
    <w:next w:val="RIMCell"/>
    <w:semiHidden/>
    <w:rsid w:val="00951E59"/>
    <w:pPr>
      <w:spacing w:before="160"/>
    </w:pPr>
  </w:style>
  <w:style w:type="paragraph" w:customStyle="1" w:styleId="RIMCellNumberedAfter">
    <w:name w:val="RIM_CellNumberedAfter"/>
    <w:basedOn w:val="RIMCellNumbered"/>
    <w:next w:val="RIMCellNumbered"/>
    <w:rsid w:val="00951E59"/>
    <w:pPr>
      <w:spacing w:before="160"/>
    </w:pPr>
  </w:style>
  <w:style w:type="paragraph" w:customStyle="1" w:styleId="RIMCellNumberedAfterFC">
    <w:name w:val="RIM_CellNumberedAfter_FC"/>
    <w:basedOn w:val="RIMCellNumberedFC"/>
    <w:next w:val="RIMCell"/>
    <w:semiHidden/>
    <w:rsid w:val="00951E59"/>
    <w:pPr>
      <w:spacing w:before="160"/>
    </w:pPr>
  </w:style>
  <w:style w:type="paragraph" w:customStyle="1" w:styleId="RIMCellSubHeading">
    <w:name w:val="RIM_CellSubHeading"/>
    <w:basedOn w:val="RIMCellHeading"/>
    <w:next w:val="RIMCell"/>
    <w:rsid w:val="00951E59"/>
    <w:rPr>
      <w:color w:val="000000"/>
    </w:rPr>
  </w:style>
  <w:style w:type="paragraph" w:customStyle="1" w:styleId="RIMCommand">
    <w:name w:val="RIM_Command"/>
    <w:basedOn w:val="RIMBody"/>
    <w:rsid w:val="00951E59"/>
    <w:pPr>
      <w:spacing w:line="240" w:lineRule="atLeast"/>
      <w:ind w:left="360"/>
    </w:pPr>
    <w:rPr>
      <w:rFonts w:ascii="Courier New" w:hAnsi="Courier New"/>
      <w:sz w:val="20"/>
      <w:szCs w:val="20"/>
    </w:rPr>
  </w:style>
  <w:style w:type="paragraph" w:customStyle="1" w:styleId="RIMCommandExample">
    <w:name w:val="RIM_CommandExample"/>
    <w:basedOn w:val="RIMCommand"/>
    <w:rsid w:val="00951E59"/>
    <w:pPr>
      <w:pBdr>
        <w:top w:val="single" w:sz="4" w:space="4" w:color="0072A6"/>
        <w:left w:val="single" w:sz="4" w:space="4" w:color="0072A6"/>
        <w:bottom w:val="single" w:sz="4" w:space="4" w:color="0072A6"/>
        <w:right w:val="single" w:sz="4" w:space="4" w:color="0072A6"/>
      </w:pBdr>
      <w:tabs>
        <w:tab w:val="left" w:pos="360"/>
      </w:tabs>
      <w:spacing w:line="220" w:lineRule="atLeast"/>
      <w:ind w:left="115" w:right="115"/>
    </w:pPr>
    <w:rPr>
      <w:sz w:val="18"/>
    </w:rPr>
  </w:style>
  <w:style w:type="paragraph" w:customStyle="1" w:styleId="RIMCommandExampleIndent">
    <w:name w:val="RIM_CommandExampleIndent"/>
    <w:basedOn w:val="RIMCommandExample"/>
    <w:rsid w:val="00951E59"/>
    <w:pPr>
      <w:ind w:left="475"/>
    </w:pPr>
  </w:style>
  <w:style w:type="paragraph" w:customStyle="1" w:styleId="RIMCommandIndent">
    <w:name w:val="RIM_CommandIndent"/>
    <w:basedOn w:val="RIMCommand"/>
    <w:rsid w:val="00951E59"/>
    <w:pPr>
      <w:ind w:left="720"/>
    </w:pPr>
  </w:style>
  <w:style w:type="paragraph" w:customStyle="1" w:styleId="RIMCommandIndent2">
    <w:name w:val="RIM_CommandIndent2"/>
    <w:basedOn w:val="RIMCommandIndent"/>
    <w:rsid w:val="00951E59"/>
    <w:pPr>
      <w:ind w:left="1080"/>
    </w:pPr>
  </w:style>
  <w:style w:type="character" w:customStyle="1" w:styleId="RIMCourier">
    <w:name w:val="RIM_Courier"/>
    <w:rsid w:val="00951E59"/>
    <w:rPr>
      <w:rFonts w:ascii="Courier" w:hAnsi="Courier"/>
    </w:rPr>
  </w:style>
  <w:style w:type="paragraph" w:customStyle="1" w:styleId="RIMDocInfoTableSpacer">
    <w:name w:val="RIM_DocInfoTableSpacer"/>
    <w:semiHidden/>
    <w:rsid w:val="00951E59"/>
    <w:rPr>
      <w:rFonts w:ascii="Palatino Linotype" w:hAnsi="Palatino Linotype"/>
      <w:sz w:val="12"/>
      <w:szCs w:val="22"/>
    </w:rPr>
  </w:style>
  <w:style w:type="paragraph" w:customStyle="1" w:styleId="RIMFooterLegal">
    <w:name w:val="RIM_FooterLegal"/>
    <w:semiHidden/>
    <w:rsid w:val="00951E59"/>
    <w:pPr>
      <w:spacing w:line="200" w:lineRule="atLeast"/>
    </w:pPr>
    <w:rPr>
      <w:rFonts w:ascii="Arial" w:hAnsi="Arial"/>
      <w:color w:val="808080"/>
      <w:sz w:val="16"/>
      <w:szCs w:val="24"/>
    </w:rPr>
  </w:style>
  <w:style w:type="paragraph" w:customStyle="1" w:styleId="RIMFooterLine">
    <w:name w:val="RIM_FooterLine"/>
    <w:semiHidden/>
    <w:rsid w:val="00951E59"/>
    <w:pPr>
      <w:pBdr>
        <w:top w:val="single" w:sz="12" w:space="1" w:color="0072A6"/>
      </w:pBdr>
      <w:spacing w:before="80"/>
    </w:pPr>
    <w:rPr>
      <w:rFonts w:ascii="Arial" w:hAnsi="Arial"/>
      <w:b/>
      <w:color w:val="FFFFFF"/>
      <w:sz w:val="2"/>
      <w:szCs w:val="24"/>
    </w:rPr>
  </w:style>
  <w:style w:type="paragraph" w:customStyle="1" w:styleId="RIMFooterPageNumber">
    <w:name w:val="RIM_FooterPageNumber"/>
    <w:semiHidden/>
    <w:rsid w:val="00951E59"/>
    <w:pPr>
      <w:spacing w:before="120"/>
      <w:jc w:val="right"/>
    </w:pPr>
    <w:rPr>
      <w:rFonts w:ascii="Arial" w:hAnsi="Arial"/>
      <w:b/>
      <w:color w:val="808080"/>
      <w:sz w:val="18"/>
      <w:szCs w:val="4"/>
    </w:rPr>
  </w:style>
  <w:style w:type="paragraph" w:customStyle="1" w:styleId="RIMFooterRevisedDate">
    <w:name w:val="RIM_FooterRevisedDate"/>
    <w:next w:val="RIMBody"/>
    <w:semiHidden/>
    <w:rsid w:val="00951E59"/>
    <w:pPr>
      <w:shd w:val="clear" w:color="00468C" w:fill="auto"/>
      <w:tabs>
        <w:tab w:val="right" w:pos="9360"/>
      </w:tabs>
      <w:spacing w:after="80" w:line="180" w:lineRule="atLeast"/>
    </w:pPr>
    <w:rPr>
      <w:rFonts w:ascii="Arial" w:hAnsi="Arial"/>
      <w:b/>
      <w:color w:val="808080"/>
      <w:sz w:val="18"/>
      <w:szCs w:val="24"/>
    </w:rPr>
  </w:style>
  <w:style w:type="paragraph" w:customStyle="1" w:styleId="RIMFootnote">
    <w:name w:val="RIM_Footnote"/>
    <w:basedOn w:val="RIMBody"/>
    <w:rsid w:val="00951E59"/>
    <w:pPr>
      <w:spacing w:line="240" w:lineRule="atLeast"/>
    </w:pPr>
    <w:rPr>
      <w:sz w:val="20"/>
    </w:rPr>
  </w:style>
  <w:style w:type="character" w:customStyle="1" w:styleId="RIMFootnoteReference">
    <w:name w:val="RIM_FootnoteReference"/>
    <w:basedOn w:val="DefaultParagraphFont"/>
    <w:rsid w:val="00951E59"/>
    <w:rPr>
      <w:rFonts w:ascii="Arial" w:hAnsi="Arial"/>
      <w:sz w:val="20"/>
      <w:vertAlign w:val="superscript"/>
      <w:lang w:val="en-US"/>
    </w:rPr>
  </w:style>
  <w:style w:type="paragraph" w:customStyle="1" w:styleId="RIMHeaderDocInfo">
    <w:name w:val="RIM_HeaderDocInfo"/>
    <w:semiHidden/>
    <w:rsid w:val="00951E59"/>
    <w:pPr>
      <w:jc w:val="right"/>
    </w:pPr>
    <w:rPr>
      <w:rFonts w:ascii="Arial" w:hAnsi="Arial"/>
      <w:b/>
      <w:color w:val="808080"/>
      <w:sz w:val="16"/>
      <w:szCs w:val="18"/>
    </w:rPr>
  </w:style>
  <w:style w:type="paragraph" w:customStyle="1" w:styleId="RIMHeaderDocTitle">
    <w:name w:val="RIM_HeaderDocTitle"/>
    <w:semiHidden/>
    <w:rsid w:val="00951E59"/>
    <w:pPr>
      <w:shd w:val="clear" w:color="00468C" w:fill="auto"/>
      <w:spacing w:before="80"/>
      <w:jc w:val="right"/>
    </w:pPr>
    <w:rPr>
      <w:rFonts w:ascii="Arial" w:hAnsi="Arial"/>
      <w:b/>
      <w:color w:val="808080"/>
      <w:szCs w:val="24"/>
    </w:rPr>
  </w:style>
  <w:style w:type="paragraph" w:customStyle="1" w:styleId="RIMHeaderFirstPageLine">
    <w:name w:val="RIM_HeaderFirstPageLine"/>
    <w:semiHidden/>
    <w:rsid w:val="00951E59"/>
    <w:pPr>
      <w:pBdr>
        <w:bottom w:val="single" w:sz="12" w:space="1" w:color="0072A6"/>
      </w:pBdr>
      <w:spacing w:before="280" w:after="120"/>
    </w:pPr>
    <w:rPr>
      <w:rFonts w:ascii="Arial" w:hAnsi="Arial"/>
      <w:sz w:val="2"/>
      <w:szCs w:val="24"/>
    </w:rPr>
  </w:style>
  <w:style w:type="paragraph" w:customStyle="1" w:styleId="RIMHeaderLogo">
    <w:name w:val="RIM_HeaderLogo"/>
    <w:semiHidden/>
    <w:rsid w:val="00951E59"/>
    <w:pPr>
      <w:ind w:left="-72"/>
    </w:pPr>
    <w:rPr>
      <w:rFonts w:ascii="Arial" w:hAnsi="Arial"/>
      <w:b/>
      <w:sz w:val="4"/>
      <w:szCs w:val="24"/>
    </w:rPr>
  </w:style>
  <w:style w:type="paragraph" w:customStyle="1" w:styleId="RIMHeaderMainPageThinLine">
    <w:name w:val="RIM_HeaderMainPageThinLine"/>
    <w:semiHidden/>
    <w:rsid w:val="00951E59"/>
    <w:pPr>
      <w:pBdr>
        <w:bottom w:val="single" w:sz="12" w:space="1" w:color="0072A6"/>
      </w:pBdr>
      <w:spacing w:after="400"/>
    </w:pPr>
    <w:rPr>
      <w:rFonts w:ascii="Arial" w:hAnsi="Arial"/>
      <w:b/>
      <w:color w:val="FFFFFF"/>
      <w:sz w:val="2"/>
      <w:szCs w:val="24"/>
    </w:rPr>
  </w:style>
  <w:style w:type="paragraph" w:customStyle="1" w:styleId="RIMHeadingTitle">
    <w:name w:val="RIM_HeadingTitle"/>
    <w:next w:val="RIMHeadingTitleSub"/>
    <w:rsid w:val="00951E59"/>
    <w:pPr>
      <w:keepNext/>
      <w:spacing w:before="800" w:line="520" w:lineRule="atLeast"/>
    </w:pPr>
    <w:rPr>
      <w:rFonts w:ascii="Arial" w:hAnsi="Arial"/>
      <w:b/>
      <w:sz w:val="52"/>
      <w:szCs w:val="24"/>
    </w:rPr>
  </w:style>
  <w:style w:type="paragraph" w:customStyle="1" w:styleId="RIMHeadingContents">
    <w:name w:val="RIM_HeadingContents"/>
    <w:basedOn w:val="RIMHeadingTitle"/>
    <w:next w:val="RIMBody"/>
    <w:rsid w:val="00951E59"/>
    <w:pPr>
      <w:tabs>
        <w:tab w:val="center" w:pos="4320"/>
      </w:tabs>
      <w:spacing w:after="120"/>
    </w:pPr>
  </w:style>
  <w:style w:type="paragraph" w:customStyle="1" w:styleId="RIMHeadingDefinition">
    <w:name w:val="RIM_HeadingDefinition"/>
    <w:next w:val="RIMBody"/>
    <w:rsid w:val="00951E59"/>
    <w:pPr>
      <w:keepNext/>
      <w:spacing w:before="240" w:after="60" w:line="320" w:lineRule="atLeast"/>
    </w:pPr>
    <w:rPr>
      <w:rFonts w:ascii="Arial" w:hAnsi="Arial"/>
      <w:b/>
      <w:sz w:val="28"/>
      <w:szCs w:val="28"/>
    </w:rPr>
  </w:style>
  <w:style w:type="paragraph" w:customStyle="1" w:styleId="RIMHeadingTitleSub">
    <w:name w:val="RIM_HeadingTitleSub"/>
    <w:next w:val="RIMBody"/>
    <w:rsid w:val="00951E59"/>
    <w:pPr>
      <w:spacing w:before="120" w:after="480"/>
    </w:pPr>
    <w:rPr>
      <w:rFonts w:ascii="Arial" w:hAnsi="Arial"/>
      <w:b/>
      <w:sz w:val="24"/>
      <w:szCs w:val="28"/>
    </w:rPr>
  </w:style>
  <w:style w:type="character" w:customStyle="1" w:styleId="RIMHyperlink">
    <w:name w:val="RIM_Hyperlink"/>
    <w:rsid w:val="00951E59"/>
    <w:rPr>
      <w:color w:val="0072A6"/>
      <w:u w:val="single"/>
    </w:rPr>
  </w:style>
  <w:style w:type="paragraph" w:customStyle="1" w:styleId="RIMImage">
    <w:name w:val="RIM_Image"/>
    <w:basedOn w:val="RIMBody"/>
    <w:next w:val="RIMBody"/>
    <w:rsid w:val="00951E59"/>
    <w:pPr>
      <w:spacing w:before="160" w:line="240" w:lineRule="auto"/>
    </w:pPr>
  </w:style>
  <w:style w:type="paragraph" w:customStyle="1" w:styleId="RIMImageIndent">
    <w:name w:val="RIM_ImageIndent"/>
    <w:basedOn w:val="RIMImage"/>
    <w:next w:val="RIMBody"/>
    <w:rsid w:val="00951E59"/>
    <w:pPr>
      <w:ind w:left="360"/>
    </w:pPr>
  </w:style>
  <w:style w:type="paragraph" w:customStyle="1" w:styleId="RIMImageIndent2">
    <w:name w:val="RIM_ImageIndent2"/>
    <w:basedOn w:val="RIMImageIndent"/>
    <w:next w:val="RIMBody"/>
    <w:rsid w:val="00951E59"/>
    <w:pPr>
      <w:ind w:left="720"/>
    </w:pPr>
  </w:style>
  <w:style w:type="paragraph" w:customStyle="1" w:styleId="RIMIndent">
    <w:name w:val="RIM_Indent"/>
    <w:basedOn w:val="RIMBody"/>
    <w:rsid w:val="00951E59"/>
    <w:pPr>
      <w:ind w:left="360"/>
    </w:pPr>
  </w:style>
  <w:style w:type="paragraph" w:customStyle="1" w:styleId="RIMIndent2">
    <w:name w:val="RIM_Indent2"/>
    <w:basedOn w:val="RIMIndent"/>
    <w:rsid w:val="00951E59"/>
    <w:pPr>
      <w:ind w:left="720"/>
    </w:pPr>
  </w:style>
  <w:style w:type="paragraph" w:customStyle="1" w:styleId="RIMIndent2After">
    <w:name w:val="RIM_Indent2After"/>
    <w:basedOn w:val="RIMIndent2"/>
    <w:next w:val="RIMIndent2"/>
    <w:rsid w:val="00951E59"/>
    <w:pPr>
      <w:spacing w:before="240"/>
    </w:pPr>
  </w:style>
  <w:style w:type="paragraph" w:customStyle="1" w:styleId="RIMIndentAfter">
    <w:name w:val="RIM_IndentAfter"/>
    <w:basedOn w:val="RIMIndent"/>
    <w:next w:val="RIMIndent"/>
    <w:rsid w:val="00951E59"/>
    <w:pPr>
      <w:spacing w:before="240"/>
    </w:pPr>
  </w:style>
  <w:style w:type="character" w:customStyle="1" w:styleId="RIMInterfaceFont">
    <w:name w:val="RIM_InterfaceFont"/>
    <w:rsid w:val="00951E59"/>
    <w:rPr>
      <w:rFonts w:ascii="Arial" w:hAnsi="Arial"/>
      <w:b/>
      <w:color w:val="282828"/>
    </w:rPr>
  </w:style>
  <w:style w:type="character" w:customStyle="1" w:styleId="RIMItalics">
    <w:name w:val="RIM_Italics"/>
    <w:rsid w:val="00951E59"/>
    <w:rPr>
      <w:i/>
    </w:rPr>
  </w:style>
  <w:style w:type="character" w:customStyle="1" w:styleId="RIMKeyword">
    <w:name w:val="RIM_Keyword"/>
    <w:rsid w:val="00951E59"/>
  </w:style>
  <w:style w:type="paragraph" w:customStyle="1" w:styleId="RIMLeadIn">
    <w:name w:val="RIM_LeadIn"/>
    <w:basedOn w:val="RIMBody"/>
    <w:next w:val="RIMBody"/>
    <w:rsid w:val="00951E59"/>
    <w:pPr>
      <w:keepNext/>
      <w:spacing w:before="320"/>
    </w:pPr>
    <w:rPr>
      <w:b/>
    </w:rPr>
  </w:style>
  <w:style w:type="paragraph" w:customStyle="1" w:styleId="RIMNote">
    <w:name w:val="RIM_Note"/>
    <w:basedOn w:val="RIMBody"/>
    <w:rsid w:val="00951E59"/>
    <w:pPr>
      <w:pBdr>
        <w:top w:val="single" w:sz="4" w:space="3" w:color="0072A6"/>
        <w:left w:val="single" w:sz="12" w:space="4" w:color="0072A6"/>
        <w:bottom w:val="single" w:sz="12" w:space="4" w:color="0072A6"/>
        <w:right w:val="single" w:sz="4" w:space="4" w:color="0072A6"/>
      </w:pBdr>
      <w:spacing w:before="160" w:after="240"/>
      <w:ind w:left="130" w:right="115"/>
    </w:pPr>
  </w:style>
  <w:style w:type="paragraph" w:customStyle="1" w:styleId="RIMNoteIndent">
    <w:name w:val="RIM_NoteIndent"/>
    <w:basedOn w:val="RIMNote"/>
    <w:rsid w:val="00951E59"/>
    <w:pPr>
      <w:ind w:left="490"/>
    </w:pPr>
  </w:style>
  <w:style w:type="paragraph" w:customStyle="1" w:styleId="RIMNoteIndent2">
    <w:name w:val="RIM_NoteIndent2"/>
    <w:basedOn w:val="RIMNoteIndent"/>
    <w:rsid w:val="00951E59"/>
    <w:pPr>
      <w:ind w:left="835"/>
    </w:pPr>
  </w:style>
  <w:style w:type="paragraph" w:customStyle="1" w:styleId="RIMNumbered">
    <w:name w:val="RIM_Numbered"/>
    <w:basedOn w:val="RIMBody"/>
    <w:rsid w:val="00951E59"/>
    <w:pPr>
      <w:numPr>
        <w:numId w:val="13"/>
      </w:numPr>
    </w:pPr>
  </w:style>
  <w:style w:type="paragraph" w:customStyle="1" w:styleId="RIMNumberedFC">
    <w:name w:val="RIM_Numbered_FC"/>
    <w:basedOn w:val="RIMBody"/>
    <w:next w:val="RIMBody"/>
    <w:semiHidden/>
    <w:rsid w:val="00951E59"/>
    <w:pPr>
      <w:ind w:left="360" w:hanging="360"/>
    </w:pPr>
  </w:style>
  <w:style w:type="paragraph" w:customStyle="1" w:styleId="RIMNumbereda">
    <w:name w:val="RIM_Numbereda"/>
    <w:basedOn w:val="RIMBody"/>
    <w:rsid w:val="00951E59"/>
    <w:pPr>
      <w:numPr>
        <w:numId w:val="14"/>
      </w:numPr>
    </w:pPr>
  </w:style>
  <w:style w:type="paragraph" w:customStyle="1" w:styleId="RIMNumberedaFC">
    <w:name w:val="RIM_Numbereda_FC"/>
    <w:basedOn w:val="RIMBody"/>
    <w:next w:val="RIMBody"/>
    <w:semiHidden/>
    <w:rsid w:val="00951E59"/>
    <w:pPr>
      <w:ind w:left="720" w:hanging="360"/>
    </w:pPr>
  </w:style>
  <w:style w:type="paragraph" w:customStyle="1" w:styleId="RIMNumberedaAfter">
    <w:name w:val="RIM_NumberedaAfter"/>
    <w:basedOn w:val="RIMNumbereda"/>
    <w:next w:val="RIMNumbereda"/>
    <w:rsid w:val="00951E59"/>
    <w:pPr>
      <w:spacing w:before="240"/>
    </w:pPr>
  </w:style>
  <w:style w:type="paragraph" w:customStyle="1" w:styleId="RIMNumberedaAfterFC">
    <w:name w:val="RIM_NumberedaAfter_FC"/>
    <w:basedOn w:val="RIMBody"/>
    <w:next w:val="RIMBody"/>
    <w:semiHidden/>
    <w:rsid w:val="00951E59"/>
    <w:pPr>
      <w:spacing w:before="240"/>
      <w:ind w:left="720" w:hanging="360"/>
    </w:pPr>
  </w:style>
  <w:style w:type="paragraph" w:customStyle="1" w:styleId="RIMNumberedAfter">
    <w:name w:val="RIM_NumberedAfter"/>
    <w:basedOn w:val="RIMNumbered"/>
    <w:next w:val="RIMNumbered"/>
    <w:rsid w:val="00951E59"/>
    <w:pPr>
      <w:spacing w:before="240"/>
    </w:pPr>
  </w:style>
  <w:style w:type="paragraph" w:customStyle="1" w:styleId="RIMNumberedAfterFC">
    <w:name w:val="RIM_NumberedAfter_FC"/>
    <w:basedOn w:val="RIMBody"/>
    <w:next w:val="RIMBody"/>
    <w:semiHidden/>
    <w:rsid w:val="00951E59"/>
    <w:pPr>
      <w:spacing w:before="240"/>
      <w:ind w:left="360" w:hanging="360"/>
    </w:pPr>
  </w:style>
  <w:style w:type="table" w:customStyle="1" w:styleId="RIMTable">
    <w:name w:val="RIM_Table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rPr>
        <w:color w:val="auto"/>
      </w:rPr>
      <w:tblPr/>
      <w:trPr>
        <w:tblHeader/>
      </w:trPr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Borderless">
    <w:name w:val="RIM_TableBorderless"/>
    <w:basedOn w:val="TableGrid"/>
    <w:rsid w:val="00951E59"/>
    <w:tblPr>
      <w:tblInd w:w="115" w:type="dxa"/>
      <w:tblCellMar>
        <w:top w:w="58" w:type="dxa"/>
        <w:left w:w="115" w:type="dxa"/>
        <w:bottom w:w="58" w:type="dxa"/>
        <w:right w:w="0" w:type="dxa"/>
      </w:tblCellMar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BorderlessIndented">
    <w:name w:val="RIM_TableBorderlessIndented"/>
    <w:basedOn w:val="RIMTableBorderless"/>
    <w:rsid w:val="00951E59"/>
    <w:tblPr>
      <w:tblInd w:w="475" w:type="dxa"/>
    </w:tblPr>
    <w:tblStylePr w:type="fir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RIMTableIndented">
    <w:name w:val="RIM_TableIndented"/>
    <w:basedOn w:val="RIMTable"/>
    <w:rsid w:val="00951E59"/>
    <w:tblPr>
      <w:tblInd w:w="475" w:type="dxa"/>
    </w:tblPr>
    <w:tcPr>
      <w:shd w:val="clear" w:color="auto" w:fill="auto"/>
    </w:tcPr>
    <w:tblStylePr w:type="firstRow">
      <w:rPr>
        <w:color w:val="FFFFFF"/>
      </w:rPr>
      <w:tblPr/>
      <w:trPr>
        <w:tblHeader/>
      </w:trPr>
      <w:tcPr>
        <w:tcBorders>
          <w:top w:val="nil"/>
          <w:left w:val="nil"/>
          <w:bottom w:val="nil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0072A6"/>
      </w:tcPr>
    </w:tblStylePr>
  </w:style>
  <w:style w:type="table" w:customStyle="1" w:styleId="RIMTableNoHeader">
    <w:name w:val="RIM_TableNoHeader"/>
    <w:basedOn w:val="TableGrid"/>
    <w:rsid w:val="00951E59"/>
    <w:tblPr>
      <w:tblInd w:w="115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CellMar>
        <w:top w:w="58" w:type="dxa"/>
        <w:left w:w="115" w:type="dxa"/>
        <w:bottom w:w="58" w:type="dxa"/>
        <w:right w:w="0" w:type="dxa"/>
      </w:tblCellMar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table" w:customStyle="1" w:styleId="RIMTableNoHeaderIndented">
    <w:name w:val="RIM_TableNoHeaderIndented"/>
    <w:basedOn w:val="RIMTableNoHeader"/>
    <w:rsid w:val="00951E59"/>
    <w:tblPr>
      <w:tblInd w:w="475" w:type="dxa"/>
    </w:tblPr>
    <w:tcPr>
      <w:shd w:val="clear" w:color="auto" w:fill="auto"/>
    </w:tcPr>
    <w:tblStylePr w:type="fir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single" w:sz="4" w:space="0" w:color="auto"/>
          <w:tl2br w:val="nil"/>
          <w:tr2bl w:val="nil"/>
        </w:tcBorders>
      </w:tcPr>
    </w:tblStylePr>
    <w:tblStylePr w:type="lastRow"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single" w:sz="4" w:space="0" w:color="auto"/>
          <w:insideV w:val="single" w:sz="4" w:space="0" w:color="auto"/>
          <w:tl2br w:val="nil"/>
          <w:tr2bl w:val="nil"/>
        </w:tcBorders>
        <w:shd w:val="clear" w:color="auto" w:fill="auto"/>
      </w:tcPr>
    </w:tblStylePr>
  </w:style>
  <w:style w:type="paragraph" w:styleId="BlockText">
    <w:name w:val="Block Text"/>
    <w:basedOn w:val="Normal"/>
    <w:semiHidden/>
    <w:rsid w:val="00951E59"/>
    <w:pPr>
      <w:spacing w:after="120"/>
      <w:ind w:left="1440" w:right="1440"/>
    </w:pPr>
  </w:style>
  <w:style w:type="paragraph" w:styleId="BodyText">
    <w:name w:val="Body Text"/>
    <w:basedOn w:val="Normal"/>
    <w:semiHidden/>
    <w:rsid w:val="00951E59"/>
    <w:pPr>
      <w:spacing w:after="120"/>
    </w:pPr>
  </w:style>
  <w:style w:type="paragraph" w:styleId="BodyText2">
    <w:name w:val="Body Text 2"/>
    <w:basedOn w:val="Normal"/>
    <w:semiHidden/>
    <w:rsid w:val="00951E59"/>
    <w:pPr>
      <w:spacing w:after="120" w:line="480" w:lineRule="auto"/>
    </w:pPr>
  </w:style>
  <w:style w:type="paragraph" w:styleId="BodyText3">
    <w:name w:val="Body Text 3"/>
    <w:basedOn w:val="Normal"/>
    <w:semiHidden/>
    <w:rsid w:val="00951E59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951E59"/>
    <w:pPr>
      <w:ind w:firstLine="210"/>
    </w:pPr>
  </w:style>
  <w:style w:type="paragraph" w:styleId="BodyTextIndent">
    <w:name w:val="Body Text Indent"/>
    <w:basedOn w:val="Normal"/>
    <w:semiHidden/>
    <w:rsid w:val="00951E59"/>
    <w:pPr>
      <w:spacing w:after="120"/>
      <w:ind w:left="360"/>
    </w:pPr>
  </w:style>
  <w:style w:type="paragraph" w:styleId="BodyTextFirstIndent2">
    <w:name w:val="Body Text First Indent 2"/>
    <w:basedOn w:val="BodyTextIndent"/>
    <w:semiHidden/>
    <w:rsid w:val="00951E59"/>
    <w:pPr>
      <w:ind w:firstLine="210"/>
    </w:pPr>
  </w:style>
  <w:style w:type="paragraph" w:styleId="BodyTextIndent2">
    <w:name w:val="Body Text Indent 2"/>
    <w:basedOn w:val="Normal"/>
    <w:semiHidden/>
    <w:rsid w:val="00951E59"/>
    <w:pPr>
      <w:spacing w:after="120" w:line="480" w:lineRule="auto"/>
      <w:ind w:left="360"/>
    </w:pPr>
  </w:style>
  <w:style w:type="paragraph" w:styleId="BodyTextIndent3">
    <w:name w:val="Body Text Indent 3"/>
    <w:basedOn w:val="Normal"/>
    <w:semiHidden/>
    <w:rsid w:val="00951E59"/>
    <w:pPr>
      <w:spacing w:after="120"/>
      <w:ind w:left="360"/>
    </w:pPr>
    <w:rPr>
      <w:sz w:val="16"/>
      <w:szCs w:val="16"/>
    </w:rPr>
  </w:style>
  <w:style w:type="paragraph" w:styleId="Closing">
    <w:name w:val="Closing"/>
    <w:basedOn w:val="Normal"/>
    <w:semiHidden/>
    <w:rsid w:val="00951E59"/>
    <w:pPr>
      <w:ind w:left="4320"/>
    </w:pPr>
  </w:style>
  <w:style w:type="paragraph" w:styleId="Date">
    <w:name w:val="Date"/>
    <w:basedOn w:val="Normal"/>
    <w:next w:val="Normal"/>
    <w:semiHidden/>
    <w:rsid w:val="00951E59"/>
  </w:style>
  <w:style w:type="paragraph" w:styleId="E-mailSignature">
    <w:name w:val="E-mail Signature"/>
    <w:basedOn w:val="Normal"/>
    <w:semiHidden/>
    <w:rsid w:val="00951E59"/>
  </w:style>
  <w:style w:type="paragraph" w:styleId="EnvelopeAddress">
    <w:name w:val="envelope address"/>
    <w:basedOn w:val="Normal"/>
    <w:semiHidden/>
    <w:rsid w:val="00951E59"/>
    <w:pPr>
      <w:framePr w:w="7920" w:h="1980" w:hRule="exact" w:hSpace="180" w:wrap="auto" w:hAnchor="page" w:xAlign="center" w:yAlign="bottom"/>
      <w:ind w:left="2880"/>
    </w:pPr>
    <w:rPr>
      <w:rFonts w:ascii="Arial" w:hAnsi="Arial" w:cs="Arial"/>
    </w:rPr>
  </w:style>
  <w:style w:type="paragraph" w:styleId="EnvelopeReturn">
    <w:name w:val="envelope return"/>
    <w:basedOn w:val="Normal"/>
    <w:semiHidden/>
    <w:rsid w:val="00951E59"/>
    <w:rPr>
      <w:rFonts w:ascii="Arial" w:hAnsi="Arial" w:cs="Arial"/>
      <w:sz w:val="20"/>
      <w:szCs w:val="20"/>
    </w:rPr>
  </w:style>
  <w:style w:type="paragraph" w:styleId="HTMLAddress">
    <w:name w:val="HTML Address"/>
    <w:basedOn w:val="Normal"/>
    <w:semiHidden/>
    <w:rsid w:val="00951E59"/>
    <w:rPr>
      <w:i/>
      <w:iCs/>
    </w:rPr>
  </w:style>
  <w:style w:type="paragraph" w:styleId="HTMLPreformatted">
    <w:name w:val="HTML Preformatted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List">
    <w:name w:val="List"/>
    <w:basedOn w:val="Normal"/>
    <w:semiHidden/>
    <w:rsid w:val="00951E59"/>
    <w:pPr>
      <w:ind w:left="360" w:hanging="360"/>
    </w:pPr>
  </w:style>
  <w:style w:type="paragraph" w:styleId="List2">
    <w:name w:val="List 2"/>
    <w:basedOn w:val="Normal"/>
    <w:semiHidden/>
    <w:rsid w:val="00951E59"/>
    <w:pPr>
      <w:ind w:left="720" w:hanging="360"/>
    </w:pPr>
  </w:style>
  <w:style w:type="paragraph" w:styleId="List3">
    <w:name w:val="List 3"/>
    <w:basedOn w:val="Normal"/>
    <w:semiHidden/>
    <w:rsid w:val="00951E59"/>
    <w:pPr>
      <w:ind w:left="1080" w:hanging="360"/>
    </w:pPr>
  </w:style>
  <w:style w:type="paragraph" w:styleId="List4">
    <w:name w:val="List 4"/>
    <w:basedOn w:val="Normal"/>
    <w:semiHidden/>
    <w:rsid w:val="00951E59"/>
    <w:pPr>
      <w:ind w:left="1440" w:hanging="360"/>
    </w:pPr>
  </w:style>
  <w:style w:type="paragraph" w:styleId="List5">
    <w:name w:val="List 5"/>
    <w:basedOn w:val="Normal"/>
    <w:semiHidden/>
    <w:rsid w:val="00951E59"/>
    <w:pPr>
      <w:ind w:left="1800" w:hanging="360"/>
    </w:pPr>
  </w:style>
  <w:style w:type="paragraph" w:styleId="ListBullet">
    <w:name w:val="List Bullet"/>
    <w:basedOn w:val="Normal"/>
    <w:semiHidden/>
    <w:rsid w:val="00951E59"/>
    <w:pPr>
      <w:numPr>
        <w:numId w:val="1"/>
      </w:numPr>
    </w:pPr>
  </w:style>
  <w:style w:type="paragraph" w:styleId="ListBullet2">
    <w:name w:val="List Bullet 2"/>
    <w:basedOn w:val="Normal"/>
    <w:semiHidden/>
    <w:rsid w:val="00951E59"/>
    <w:pPr>
      <w:numPr>
        <w:numId w:val="2"/>
      </w:numPr>
    </w:pPr>
  </w:style>
  <w:style w:type="paragraph" w:styleId="ListBullet3">
    <w:name w:val="List Bullet 3"/>
    <w:basedOn w:val="Normal"/>
    <w:semiHidden/>
    <w:rsid w:val="00951E59"/>
    <w:pPr>
      <w:numPr>
        <w:numId w:val="3"/>
      </w:numPr>
    </w:pPr>
  </w:style>
  <w:style w:type="paragraph" w:styleId="ListBullet4">
    <w:name w:val="List Bullet 4"/>
    <w:basedOn w:val="Normal"/>
    <w:semiHidden/>
    <w:rsid w:val="00951E59"/>
    <w:pPr>
      <w:numPr>
        <w:numId w:val="4"/>
      </w:numPr>
    </w:pPr>
  </w:style>
  <w:style w:type="paragraph" w:styleId="ListBullet5">
    <w:name w:val="List Bullet 5"/>
    <w:basedOn w:val="Normal"/>
    <w:semiHidden/>
    <w:rsid w:val="00951E59"/>
    <w:pPr>
      <w:numPr>
        <w:numId w:val="5"/>
      </w:numPr>
    </w:pPr>
  </w:style>
  <w:style w:type="paragraph" w:styleId="ListContinue">
    <w:name w:val="List Continue"/>
    <w:basedOn w:val="Normal"/>
    <w:semiHidden/>
    <w:rsid w:val="00951E59"/>
    <w:pPr>
      <w:spacing w:after="120"/>
      <w:ind w:left="360"/>
    </w:pPr>
  </w:style>
  <w:style w:type="paragraph" w:styleId="ListContinue2">
    <w:name w:val="List Continue 2"/>
    <w:basedOn w:val="Normal"/>
    <w:semiHidden/>
    <w:rsid w:val="00951E59"/>
    <w:pPr>
      <w:spacing w:after="120"/>
      <w:ind w:left="720"/>
    </w:pPr>
  </w:style>
  <w:style w:type="paragraph" w:styleId="ListContinue3">
    <w:name w:val="List Continue 3"/>
    <w:basedOn w:val="Normal"/>
    <w:semiHidden/>
    <w:rsid w:val="00951E59"/>
    <w:pPr>
      <w:spacing w:after="120"/>
      <w:ind w:left="1080"/>
    </w:pPr>
  </w:style>
  <w:style w:type="paragraph" w:styleId="ListContinue4">
    <w:name w:val="List Continue 4"/>
    <w:basedOn w:val="Normal"/>
    <w:semiHidden/>
    <w:rsid w:val="00951E59"/>
    <w:pPr>
      <w:spacing w:after="120"/>
      <w:ind w:left="1440"/>
    </w:pPr>
  </w:style>
  <w:style w:type="paragraph" w:styleId="ListContinue5">
    <w:name w:val="List Continue 5"/>
    <w:basedOn w:val="Normal"/>
    <w:semiHidden/>
    <w:rsid w:val="00951E59"/>
    <w:pPr>
      <w:spacing w:after="120"/>
      <w:ind w:left="1800"/>
    </w:pPr>
  </w:style>
  <w:style w:type="paragraph" w:styleId="ListNumber">
    <w:name w:val="List Number"/>
    <w:basedOn w:val="Normal"/>
    <w:semiHidden/>
    <w:rsid w:val="00951E59"/>
    <w:pPr>
      <w:numPr>
        <w:numId w:val="6"/>
      </w:numPr>
    </w:pPr>
  </w:style>
  <w:style w:type="paragraph" w:styleId="ListNumber2">
    <w:name w:val="List Number 2"/>
    <w:basedOn w:val="Normal"/>
    <w:semiHidden/>
    <w:rsid w:val="00951E59"/>
    <w:pPr>
      <w:numPr>
        <w:numId w:val="7"/>
      </w:numPr>
    </w:pPr>
  </w:style>
  <w:style w:type="paragraph" w:styleId="ListNumber3">
    <w:name w:val="List Number 3"/>
    <w:basedOn w:val="Normal"/>
    <w:semiHidden/>
    <w:rsid w:val="00951E59"/>
    <w:pPr>
      <w:numPr>
        <w:numId w:val="8"/>
      </w:numPr>
    </w:pPr>
  </w:style>
  <w:style w:type="paragraph" w:styleId="ListNumber4">
    <w:name w:val="List Number 4"/>
    <w:basedOn w:val="Normal"/>
    <w:semiHidden/>
    <w:rsid w:val="00951E59"/>
    <w:pPr>
      <w:numPr>
        <w:numId w:val="9"/>
      </w:numPr>
    </w:pPr>
  </w:style>
  <w:style w:type="paragraph" w:styleId="ListNumber5">
    <w:name w:val="List Number 5"/>
    <w:basedOn w:val="Normal"/>
    <w:semiHidden/>
    <w:rsid w:val="00951E59"/>
    <w:pPr>
      <w:numPr>
        <w:numId w:val="10"/>
      </w:numPr>
    </w:pPr>
  </w:style>
  <w:style w:type="paragraph" w:styleId="MessageHeader">
    <w:name w:val="Message Header"/>
    <w:basedOn w:val="Normal"/>
    <w:semiHidden/>
    <w:rsid w:val="00951E59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="Arial" w:hAnsi="Arial" w:cs="Arial"/>
    </w:rPr>
  </w:style>
  <w:style w:type="paragraph" w:styleId="NormalWeb">
    <w:name w:val="Normal (Web)"/>
    <w:basedOn w:val="Normal"/>
    <w:semiHidden/>
    <w:rsid w:val="00951E59"/>
  </w:style>
  <w:style w:type="paragraph" w:styleId="NormalIndent">
    <w:name w:val="Normal Indent"/>
    <w:basedOn w:val="Normal"/>
    <w:semiHidden/>
    <w:rsid w:val="00951E59"/>
    <w:pPr>
      <w:ind w:left="720"/>
    </w:pPr>
  </w:style>
  <w:style w:type="paragraph" w:styleId="NoteHeading">
    <w:name w:val="Note Heading"/>
    <w:basedOn w:val="Normal"/>
    <w:next w:val="Normal"/>
    <w:semiHidden/>
    <w:rsid w:val="00951E59"/>
  </w:style>
  <w:style w:type="paragraph" w:styleId="PlainText">
    <w:name w:val="Plain Text"/>
    <w:basedOn w:val="Normal"/>
    <w:semiHidden/>
    <w:rsid w:val="00951E59"/>
    <w:rPr>
      <w:rFonts w:ascii="Courier New" w:hAnsi="Courier New" w:cs="Courier New"/>
      <w:sz w:val="20"/>
      <w:szCs w:val="20"/>
    </w:rPr>
  </w:style>
  <w:style w:type="paragraph" w:styleId="Salutation">
    <w:name w:val="Salutation"/>
    <w:basedOn w:val="Normal"/>
    <w:next w:val="Normal"/>
    <w:semiHidden/>
    <w:rsid w:val="00951E59"/>
  </w:style>
  <w:style w:type="paragraph" w:styleId="Signature">
    <w:name w:val="Signature"/>
    <w:basedOn w:val="Normal"/>
    <w:semiHidden/>
    <w:rsid w:val="00951E59"/>
    <w:pPr>
      <w:ind w:left="4320"/>
    </w:pPr>
  </w:style>
  <w:style w:type="paragraph" w:styleId="Subtitle">
    <w:name w:val="Subtitle"/>
    <w:basedOn w:val="Normal"/>
    <w:qFormat/>
    <w:rsid w:val="00951E59"/>
    <w:pPr>
      <w:spacing w:after="60"/>
      <w:jc w:val="center"/>
      <w:outlineLvl w:val="1"/>
    </w:pPr>
    <w:rPr>
      <w:rFonts w:ascii="Arial" w:hAnsi="Arial" w:cs="Arial"/>
    </w:rPr>
  </w:style>
  <w:style w:type="paragraph" w:styleId="Title">
    <w:name w:val="Title"/>
    <w:basedOn w:val="Normal"/>
    <w:qFormat/>
    <w:rsid w:val="00951E59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numbering" w:styleId="111111">
    <w:name w:val="Outline List 2"/>
    <w:basedOn w:val="NoList"/>
    <w:semiHidden/>
    <w:rsid w:val="00951E59"/>
    <w:pPr>
      <w:numPr>
        <w:numId w:val="11"/>
      </w:numPr>
    </w:pPr>
  </w:style>
  <w:style w:type="paragraph" w:customStyle="1" w:styleId="RIMImageCaption">
    <w:name w:val="RIM_ImageCaption"/>
    <w:next w:val="RIMBody"/>
    <w:rsid w:val="00951E59"/>
    <w:pPr>
      <w:spacing w:after="240"/>
    </w:pPr>
    <w:rPr>
      <w:rFonts w:ascii="Arial" w:hAnsi="Arial"/>
      <w:b/>
      <w:szCs w:val="24"/>
    </w:rPr>
  </w:style>
  <w:style w:type="paragraph" w:customStyle="1" w:styleId="RIMImageCaptionIndent">
    <w:name w:val="RIM_ImageCaptionIndent"/>
    <w:basedOn w:val="RIMImageCaption"/>
    <w:next w:val="RIMBody"/>
    <w:rsid w:val="00951E59"/>
    <w:pPr>
      <w:ind w:left="360"/>
    </w:pPr>
  </w:style>
  <w:style w:type="paragraph" w:customStyle="1" w:styleId="RIMImageCaptionIndent2">
    <w:name w:val="RIM_ImageCaptionIndent2"/>
    <w:basedOn w:val="RIMImageCaptionIndent"/>
    <w:next w:val="RIMBody"/>
    <w:rsid w:val="00951E59"/>
    <w:pPr>
      <w:ind w:left="720"/>
    </w:pPr>
  </w:style>
  <w:style w:type="paragraph" w:customStyle="1" w:styleId="RIMCellImageCaption">
    <w:name w:val="RIM_CellImageCaption"/>
    <w:next w:val="RIMCell"/>
    <w:rsid w:val="00951E59"/>
    <w:pPr>
      <w:spacing w:after="160"/>
    </w:pPr>
    <w:rPr>
      <w:rFonts w:ascii="Arial" w:hAnsi="Arial"/>
      <w:b/>
      <w:sz w:val="16"/>
      <w:szCs w:val="24"/>
    </w:rPr>
  </w:style>
  <w:style w:type="paragraph" w:customStyle="1" w:styleId="RIMCellImageCaptionIndent">
    <w:name w:val="RIM_CellImageCaptionIndent"/>
    <w:basedOn w:val="RIMCellImageCaption"/>
    <w:next w:val="RIMCell"/>
    <w:rsid w:val="00951E59"/>
    <w:pPr>
      <w:ind w:left="288"/>
    </w:pPr>
  </w:style>
  <w:style w:type="paragraph" w:customStyle="1" w:styleId="RIMCellImageCaptionIndent2">
    <w:name w:val="RIM_CellImageCaptionIndent2"/>
    <w:basedOn w:val="RIMCellImageCaptionIndent"/>
    <w:next w:val="RIMCell"/>
    <w:rsid w:val="00951E59"/>
    <w:pPr>
      <w:ind w:left="576"/>
    </w:pPr>
  </w:style>
  <w:style w:type="character" w:styleId="PlaceholderText">
    <w:name w:val="Placeholder Text"/>
    <w:basedOn w:val="DefaultParagraphFont"/>
    <w:uiPriority w:val="99"/>
    <w:semiHidden/>
    <w:rsid w:val="00242437"/>
    <w:rPr>
      <w:color w:val="808080"/>
    </w:rPr>
  </w:style>
  <w:style w:type="paragraph" w:styleId="ListParagraph">
    <w:name w:val="List Paragraph"/>
    <w:basedOn w:val="Normal"/>
    <w:uiPriority w:val="34"/>
    <w:qFormat/>
    <w:rsid w:val="00725CB7"/>
    <w:pPr>
      <w:ind w:left="720"/>
      <w:contextualSpacing/>
    </w:pPr>
  </w:style>
  <w:style w:type="character" w:customStyle="1" w:styleId="ms-sitemapdirectional">
    <w:name w:val="ms-sitemapdirectional"/>
    <w:basedOn w:val="DefaultParagraphFont"/>
    <w:rsid w:val="00B463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828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5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1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8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03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jsvetic\My%20Documents\Projects%20on%20the%20Go\IT_PMO\Template%20Updates%20-%20New\Drafts\Final\Project%20Meeting%20Minutes%20Template.dot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FC5232C7841E4E078C20D86756B1C3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5493A2-D22F-4FB6-A665-9001D120817E}"/>
      </w:docPartPr>
      <w:docPartBody>
        <w:p w:rsidR="00CA72AF" w:rsidRDefault="00E77FD9">
          <w:pPr>
            <w:pStyle w:val="FC5232C7841E4E078C20D86756B1C33E"/>
          </w:pPr>
          <w:r>
            <w:rPr>
              <w:rStyle w:val="PlaceholderText"/>
            </w:rPr>
            <w:t>&lt;Project Name&gt;</w:t>
          </w:r>
        </w:p>
      </w:docPartBody>
    </w:docPart>
    <w:docPart>
      <w:docPartPr>
        <w:name w:val="1E361215E6344CAABB447EC30ADA72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F2D235-A560-4813-AAD5-D41D218BC732}"/>
      </w:docPartPr>
      <w:docPartBody>
        <w:p w:rsidR="00CA72AF" w:rsidRDefault="00E77FD9">
          <w:pPr>
            <w:pStyle w:val="1E361215E6344CAABB447EC30ADA7285"/>
          </w:pPr>
          <w:r w:rsidRPr="00F75E8C">
            <w:rPr>
              <w:rStyle w:val="PlaceholderText"/>
            </w:rPr>
            <w:t>Click here to enter a date.</w:t>
          </w:r>
        </w:p>
      </w:docPartBody>
    </w:docPart>
    <w:docPart>
      <w:docPartPr>
        <w:name w:val="D870B2DD066D449A802876C7F4D562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83C274-0BCC-43B1-A46D-FD2B1A495011}"/>
      </w:docPartPr>
      <w:docPartBody>
        <w:p w:rsidR="00CA72AF" w:rsidRDefault="00E77FD9">
          <w:pPr>
            <w:pStyle w:val="D870B2DD066D449A802876C7F4D56213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521B2CFFC3A14C5D86CFF1181DA67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9B7C2-9355-4795-A1A7-B2F611B09AF0}"/>
      </w:docPartPr>
      <w:docPartBody>
        <w:p w:rsidR="00CA72AF" w:rsidRDefault="00E77FD9">
          <w:pPr>
            <w:pStyle w:val="521B2CFFC3A14C5D86CFF1181DA6707F"/>
          </w:pPr>
          <w:r w:rsidRPr="00F75E8C">
            <w:rPr>
              <w:rStyle w:val="PlaceholderText"/>
            </w:rPr>
            <w:t>Choose an item.</w:t>
          </w:r>
        </w:p>
      </w:docPartBody>
    </w:docPart>
    <w:docPart>
      <w:docPartPr>
        <w:name w:val="F35D11C0E2CB496CB07AAFDA37865D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F47FB-441E-4C65-9064-6DFBFDCAAA9C}"/>
      </w:docPartPr>
      <w:docPartBody>
        <w:p w:rsidR="00307DCA" w:rsidRDefault="00EF03CB" w:rsidP="00EF03CB">
          <w:pPr>
            <w:pStyle w:val="F35D11C0E2CB496CB07AAFDA37865DD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01967CAA88304E5ABA0372B2AA4D00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B96E8-BA92-46F3-A0B2-8E269675BAEF}"/>
      </w:docPartPr>
      <w:docPartBody>
        <w:p w:rsidR="00307DCA" w:rsidRDefault="00EF03CB" w:rsidP="00EF03CB">
          <w:pPr>
            <w:pStyle w:val="01967CAA88304E5ABA0372B2AA4D0066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5D8E0458B14495B60B6F47103D333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EA3917-6139-476B-B31A-D6AF933EDE43}"/>
      </w:docPartPr>
      <w:docPartBody>
        <w:p w:rsidR="00307DCA" w:rsidRDefault="00EF03CB" w:rsidP="00EF03CB">
          <w:pPr>
            <w:pStyle w:val="105D8E0458B14495B60B6F47103D3333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  <w:docPart>
      <w:docPartPr>
        <w:name w:val="102F58F15EAA42D8A9D739CE125681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4549E7-764B-4B13-9668-17F5A0D5129B}"/>
      </w:docPartPr>
      <w:docPartBody>
        <w:p w:rsidR="00307DCA" w:rsidRDefault="00EF03CB" w:rsidP="00EF03CB">
          <w:pPr>
            <w:pStyle w:val="102F58F15EAA42D8A9D739CE125681FA"/>
          </w:pPr>
          <w:r w:rsidRPr="00965F98">
            <w:rPr>
              <w:rStyle w:val="PlaceholderText"/>
            </w:rPr>
            <w:t>&lt;List the objective(s) of this meeting.&gt;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77FD9"/>
    <w:rsid w:val="00065097"/>
    <w:rsid w:val="000A47BD"/>
    <w:rsid w:val="000C72A2"/>
    <w:rsid w:val="000C7E70"/>
    <w:rsid w:val="000D0756"/>
    <w:rsid w:val="00127E79"/>
    <w:rsid w:val="00156CE4"/>
    <w:rsid w:val="00170E26"/>
    <w:rsid w:val="00175A0B"/>
    <w:rsid w:val="00196EBF"/>
    <w:rsid w:val="001C3D8A"/>
    <w:rsid w:val="001C79FB"/>
    <w:rsid w:val="001D3231"/>
    <w:rsid w:val="001D6038"/>
    <w:rsid w:val="001E6346"/>
    <w:rsid w:val="00245FE3"/>
    <w:rsid w:val="00252A29"/>
    <w:rsid w:val="00287944"/>
    <w:rsid w:val="002A107C"/>
    <w:rsid w:val="002E7F31"/>
    <w:rsid w:val="002F278F"/>
    <w:rsid w:val="002F7394"/>
    <w:rsid w:val="00303AD0"/>
    <w:rsid w:val="00307DCA"/>
    <w:rsid w:val="003220AC"/>
    <w:rsid w:val="00354639"/>
    <w:rsid w:val="003658EA"/>
    <w:rsid w:val="003B0B38"/>
    <w:rsid w:val="003C684D"/>
    <w:rsid w:val="00494F76"/>
    <w:rsid w:val="004B10B7"/>
    <w:rsid w:val="004F1069"/>
    <w:rsid w:val="004F2CE5"/>
    <w:rsid w:val="00535071"/>
    <w:rsid w:val="00587DAD"/>
    <w:rsid w:val="005A774A"/>
    <w:rsid w:val="005D7E28"/>
    <w:rsid w:val="005F6705"/>
    <w:rsid w:val="0061684C"/>
    <w:rsid w:val="00620634"/>
    <w:rsid w:val="00653518"/>
    <w:rsid w:val="00655A4E"/>
    <w:rsid w:val="00667CFE"/>
    <w:rsid w:val="0068740C"/>
    <w:rsid w:val="006A647F"/>
    <w:rsid w:val="006C6CD9"/>
    <w:rsid w:val="006D7037"/>
    <w:rsid w:val="006E498F"/>
    <w:rsid w:val="006F3A83"/>
    <w:rsid w:val="00700859"/>
    <w:rsid w:val="00731D2E"/>
    <w:rsid w:val="007407E5"/>
    <w:rsid w:val="00763D1D"/>
    <w:rsid w:val="00780245"/>
    <w:rsid w:val="007A391C"/>
    <w:rsid w:val="008838AA"/>
    <w:rsid w:val="00897E23"/>
    <w:rsid w:val="008C0125"/>
    <w:rsid w:val="008D0F58"/>
    <w:rsid w:val="008D4883"/>
    <w:rsid w:val="008F5F39"/>
    <w:rsid w:val="00900972"/>
    <w:rsid w:val="00956686"/>
    <w:rsid w:val="00975E9A"/>
    <w:rsid w:val="00A22811"/>
    <w:rsid w:val="00AA02D5"/>
    <w:rsid w:val="00B355AF"/>
    <w:rsid w:val="00B50A60"/>
    <w:rsid w:val="00BD0BA9"/>
    <w:rsid w:val="00BD79E2"/>
    <w:rsid w:val="00BE4F3B"/>
    <w:rsid w:val="00C6127A"/>
    <w:rsid w:val="00C734A5"/>
    <w:rsid w:val="00CA4928"/>
    <w:rsid w:val="00CA72AF"/>
    <w:rsid w:val="00DB2E9C"/>
    <w:rsid w:val="00E334D2"/>
    <w:rsid w:val="00E34B64"/>
    <w:rsid w:val="00E44011"/>
    <w:rsid w:val="00E674F6"/>
    <w:rsid w:val="00E77FD9"/>
    <w:rsid w:val="00E836C2"/>
    <w:rsid w:val="00E964F0"/>
    <w:rsid w:val="00E975B9"/>
    <w:rsid w:val="00EB580D"/>
    <w:rsid w:val="00ED4B05"/>
    <w:rsid w:val="00EF03CB"/>
    <w:rsid w:val="00F96FEF"/>
    <w:rsid w:val="00FC4A0E"/>
    <w:rsid w:val="00FF0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EF351D4762842A4A11739DF363E4D70">
    <w:name w:val="8EF351D4762842A4A11739DF363E4D70"/>
  </w:style>
  <w:style w:type="character" w:styleId="PlaceholderText">
    <w:name w:val="Placeholder Text"/>
    <w:basedOn w:val="DefaultParagraphFont"/>
    <w:uiPriority w:val="99"/>
    <w:semiHidden/>
    <w:rsid w:val="004B10B7"/>
    <w:rPr>
      <w:color w:val="808080"/>
    </w:rPr>
  </w:style>
  <w:style w:type="paragraph" w:customStyle="1" w:styleId="60935F8B072A45059F201475B2F0873E">
    <w:name w:val="60935F8B072A45059F201475B2F0873E"/>
  </w:style>
  <w:style w:type="paragraph" w:customStyle="1" w:styleId="9F034A3D8EE248099FC8CE874A1EC4DF">
    <w:name w:val="9F034A3D8EE248099FC8CE874A1EC4DF"/>
  </w:style>
  <w:style w:type="paragraph" w:customStyle="1" w:styleId="4EC79DB8B9444C0894D2F00274947A1D">
    <w:name w:val="4EC79DB8B9444C0894D2F00274947A1D"/>
  </w:style>
  <w:style w:type="paragraph" w:customStyle="1" w:styleId="FC5232C7841E4E078C20D86756B1C33E">
    <w:name w:val="FC5232C7841E4E078C20D86756B1C33E"/>
  </w:style>
  <w:style w:type="paragraph" w:customStyle="1" w:styleId="C0BF2D2D3EA74B9D83FD79B58E97F8F3">
    <w:name w:val="C0BF2D2D3EA74B9D83FD79B58E97F8F3"/>
  </w:style>
  <w:style w:type="paragraph" w:customStyle="1" w:styleId="C22D58162CC941078C0F9688109D365B">
    <w:name w:val="C22D58162CC941078C0F9688109D365B"/>
  </w:style>
  <w:style w:type="paragraph" w:customStyle="1" w:styleId="AC2B5242CC794A2CBB5FD4A353F5B04C">
    <w:name w:val="AC2B5242CC794A2CBB5FD4A353F5B04C"/>
  </w:style>
  <w:style w:type="paragraph" w:customStyle="1" w:styleId="1E361215E6344CAABB447EC30ADA7285">
    <w:name w:val="1E361215E6344CAABB447EC30ADA7285"/>
  </w:style>
  <w:style w:type="paragraph" w:customStyle="1" w:styleId="623045442C37471D9FFEACF73745B9B2">
    <w:name w:val="623045442C37471D9FFEACF73745B9B2"/>
  </w:style>
  <w:style w:type="paragraph" w:customStyle="1" w:styleId="347DC3B270E84A69A89B2B793C6DF2A4">
    <w:name w:val="347DC3B270E84A69A89B2B793C6DF2A4"/>
  </w:style>
  <w:style w:type="paragraph" w:customStyle="1" w:styleId="5CEF5FA1425D45BFA35CF9F04461027E">
    <w:name w:val="5CEF5FA1425D45BFA35CF9F04461027E"/>
  </w:style>
  <w:style w:type="paragraph" w:customStyle="1" w:styleId="3B4961023DFA453FB20E81059FD87445">
    <w:name w:val="3B4961023DFA453FB20E81059FD87445"/>
  </w:style>
  <w:style w:type="paragraph" w:customStyle="1" w:styleId="D870B2DD066D449A802876C7F4D56213">
    <w:name w:val="D870B2DD066D449A802876C7F4D56213"/>
  </w:style>
  <w:style w:type="paragraph" w:customStyle="1" w:styleId="521B2CFFC3A14C5D86CFF1181DA6707F">
    <w:name w:val="521B2CFFC3A14C5D86CFF1181DA6707F"/>
  </w:style>
  <w:style w:type="paragraph" w:customStyle="1" w:styleId="02021251F8D3487780F37EBB5446125D">
    <w:name w:val="02021251F8D3487780F37EBB5446125D"/>
  </w:style>
  <w:style w:type="paragraph" w:customStyle="1" w:styleId="091D900108824B79ACEF9E7459C8174D">
    <w:name w:val="091D900108824B79ACEF9E7459C8174D"/>
  </w:style>
  <w:style w:type="paragraph" w:customStyle="1" w:styleId="E1E31AF8A4B44E01AC49F5EA2BBC4701">
    <w:name w:val="E1E31AF8A4B44E01AC49F5EA2BBC4701"/>
  </w:style>
  <w:style w:type="paragraph" w:customStyle="1" w:styleId="1EBC6F91994842D9ABB89C151B2539E5">
    <w:name w:val="1EBC6F91994842D9ABB89C151B2539E5"/>
  </w:style>
  <w:style w:type="paragraph" w:customStyle="1" w:styleId="4BA5BF91F0DC4113BB62276F963AB57B">
    <w:name w:val="4BA5BF91F0DC4113BB62276F963AB57B"/>
  </w:style>
  <w:style w:type="paragraph" w:customStyle="1" w:styleId="F3534C5B0DD0404E9C223DA86822E85C">
    <w:name w:val="F3534C5B0DD0404E9C223DA86822E85C"/>
  </w:style>
  <w:style w:type="paragraph" w:customStyle="1" w:styleId="CA75F5F85A864DBDB67182D4F8386AB2">
    <w:name w:val="CA75F5F85A864DBDB67182D4F8386AB2"/>
  </w:style>
  <w:style w:type="paragraph" w:customStyle="1" w:styleId="933FD2444B04412989CDA31D7BD16AF4">
    <w:name w:val="933FD2444B04412989CDA31D7BD16AF4"/>
  </w:style>
  <w:style w:type="paragraph" w:customStyle="1" w:styleId="F8387CE1FE0947FC97DD86ED69721EB0">
    <w:name w:val="F8387CE1FE0947FC97DD86ED69721EB0"/>
  </w:style>
  <w:style w:type="paragraph" w:customStyle="1" w:styleId="AE3988D779EB43B9B592A10FCE636C7A">
    <w:name w:val="AE3988D779EB43B9B592A10FCE636C7A"/>
  </w:style>
  <w:style w:type="paragraph" w:customStyle="1" w:styleId="269E679337024A0DA857F0C30E6542F6">
    <w:name w:val="269E679337024A0DA857F0C30E6542F6"/>
  </w:style>
  <w:style w:type="paragraph" w:customStyle="1" w:styleId="C59C5A2EB0AE420F8842BA81E796FE35">
    <w:name w:val="C59C5A2EB0AE420F8842BA81E796FE35"/>
  </w:style>
  <w:style w:type="paragraph" w:customStyle="1" w:styleId="0DD98052552942D4864F1070CAC91965">
    <w:name w:val="0DD98052552942D4864F1070CAC91965"/>
  </w:style>
  <w:style w:type="paragraph" w:customStyle="1" w:styleId="EA71F9B6991A4DF18A7EA358557237AB">
    <w:name w:val="EA71F9B6991A4DF18A7EA358557237AB"/>
  </w:style>
  <w:style w:type="paragraph" w:customStyle="1" w:styleId="FD49C786D34A4CDCAFB06E3CA2C53A83">
    <w:name w:val="FD49C786D34A4CDCAFB06E3CA2C53A83"/>
  </w:style>
  <w:style w:type="paragraph" w:customStyle="1" w:styleId="814C7F647A5640329615D751A1AF3A7D">
    <w:name w:val="814C7F647A5640329615D751A1AF3A7D"/>
  </w:style>
  <w:style w:type="paragraph" w:customStyle="1" w:styleId="7D7C873949D548DCAD04527A1E941B2C">
    <w:name w:val="7D7C873949D548DCAD04527A1E941B2C"/>
  </w:style>
  <w:style w:type="paragraph" w:customStyle="1" w:styleId="7953374D377441F4BD42DCC9ED8A2E45">
    <w:name w:val="7953374D377441F4BD42DCC9ED8A2E45"/>
  </w:style>
  <w:style w:type="paragraph" w:customStyle="1" w:styleId="4943B48966FA4BEC987DE1640AE8AA6C">
    <w:name w:val="4943B48966FA4BEC987DE1640AE8AA6C"/>
  </w:style>
  <w:style w:type="paragraph" w:customStyle="1" w:styleId="2B95B2FEBDD64FCBA4FF0184049490BF">
    <w:name w:val="2B95B2FEBDD64FCBA4FF0184049490BF"/>
  </w:style>
  <w:style w:type="paragraph" w:customStyle="1" w:styleId="7E2F658DE10A455589AC2B91C0602390">
    <w:name w:val="7E2F658DE10A455589AC2B91C0602390"/>
  </w:style>
  <w:style w:type="paragraph" w:customStyle="1" w:styleId="F172976635884D11A6295DD7D07E0615">
    <w:name w:val="F172976635884D11A6295DD7D07E0615"/>
  </w:style>
  <w:style w:type="paragraph" w:customStyle="1" w:styleId="0953CED791094198A06EFD8A6E5E7506">
    <w:name w:val="0953CED791094198A06EFD8A6E5E7506"/>
  </w:style>
  <w:style w:type="paragraph" w:customStyle="1" w:styleId="76D644B55CB74FDB9D4B8D485DC12DCB">
    <w:name w:val="76D644B55CB74FDB9D4B8D485DC12DCB"/>
  </w:style>
  <w:style w:type="paragraph" w:customStyle="1" w:styleId="D20D3EAE38204A729B7E1699DF4EA949">
    <w:name w:val="D20D3EAE38204A729B7E1699DF4EA949"/>
  </w:style>
  <w:style w:type="paragraph" w:customStyle="1" w:styleId="54DDA1666A714280B2C1F8AB9E7DE88A">
    <w:name w:val="54DDA1666A714280B2C1F8AB9E7DE88A"/>
  </w:style>
  <w:style w:type="paragraph" w:customStyle="1" w:styleId="E79D9EB777FA4A81ACF30678893C1F25">
    <w:name w:val="E79D9EB777FA4A81ACF30678893C1F25"/>
  </w:style>
  <w:style w:type="paragraph" w:customStyle="1" w:styleId="4582E0777217449E94A8986C43B1F9FE">
    <w:name w:val="4582E0777217449E94A8986C43B1F9FE"/>
  </w:style>
  <w:style w:type="paragraph" w:customStyle="1" w:styleId="90563E036B9B4C57A1E6307268373471">
    <w:name w:val="90563E036B9B4C57A1E6307268373471"/>
  </w:style>
  <w:style w:type="paragraph" w:customStyle="1" w:styleId="ED382E615900422687169B06A7E9D2F6">
    <w:name w:val="ED382E615900422687169B06A7E9D2F6"/>
  </w:style>
  <w:style w:type="paragraph" w:customStyle="1" w:styleId="FE694068157E42CE911D01842F662BD1">
    <w:name w:val="FE694068157E42CE911D01842F662BD1"/>
  </w:style>
  <w:style w:type="paragraph" w:customStyle="1" w:styleId="8AEAF6FE0E5D43DB96152F881DB1D5DD">
    <w:name w:val="8AEAF6FE0E5D43DB96152F881DB1D5DD"/>
  </w:style>
  <w:style w:type="paragraph" w:customStyle="1" w:styleId="2C52533D68474A348EA2F7B44063BDDB">
    <w:name w:val="2C52533D68474A348EA2F7B44063BDDB"/>
  </w:style>
  <w:style w:type="paragraph" w:customStyle="1" w:styleId="98284E7B82E3485DA37CD1A09E34F792">
    <w:name w:val="98284E7B82E3485DA37CD1A09E34F792"/>
  </w:style>
  <w:style w:type="paragraph" w:customStyle="1" w:styleId="43BD798D72434195B9A089C9CE3B1D98">
    <w:name w:val="43BD798D72434195B9A089C9CE3B1D98"/>
  </w:style>
  <w:style w:type="paragraph" w:customStyle="1" w:styleId="03E8E83DBE784B098A7A496A7B109207">
    <w:name w:val="03E8E83DBE784B098A7A496A7B109207"/>
  </w:style>
  <w:style w:type="paragraph" w:customStyle="1" w:styleId="AA395CEB636B4D5D9DA5A92E2B81822C">
    <w:name w:val="AA395CEB636B4D5D9DA5A92E2B81822C"/>
  </w:style>
  <w:style w:type="paragraph" w:customStyle="1" w:styleId="C9B2A6BA16D14A4791D477A960E66532">
    <w:name w:val="C9B2A6BA16D14A4791D477A960E66532"/>
  </w:style>
  <w:style w:type="paragraph" w:customStyle="1" w:styleId="C4A23A68B9E1423E8826428B84CC9477">
    <w:name w:val="C4A23A68B9E1423E8826428B84CC9477"/>
  </w:style>
  <w:style w:type="paragraph" w:customStyle="1" w:styleId="076237C55F404992B087552AA817940C">
    <w:name w:val="076237C55F404992B087552AA817940C"/>
  </w:style>
  <w:style w:type="paragraph" w:customStyle="1" w:styleId="1CDC6BBAE5D042CEBCF2C2F081931B9E">
    <w:name w:val="1CDC6BBAE5D042CEBCF2C2F081931B9E"/>
  </w:style>
  <w:style w:type="paragraph" w:customStyle="1" w:styleId="C0C6B0C10F4B42ACB3F1B49B29A6D873">
    <w:name w:val="C0C6B0C10F4B42ACB3F1B49B29A6D873"/>
  </w:style>
  <w:style w:type="paragraph" w:customStyle="1" w:styleId="5E5A35229C9146F5AAE147D15F77134E">
    <w:name w:val="5E5A35229C9146F5AAE147D15F77134E"/>
  </w:style>
  <w:style w:type="paragraph" w:customStyle="1" w:styleId="CA0579A4768B44F2A06B0514F5471478">
    <w:name w:val="CA0579A4768B44F2A06B0514F5471478"/>
  </w:style>
  <w:style w:type="paragraph" w:customStyle="1" w:styleId="B4AD3C5927384AA6B2E08921A7FE53D9">
    <w:name w:val="B4AD3C5927384AA6B2E08921A7FE53D9"/>
  </w:style>
  <w:style w:type="paragraph" w:customStyle="1" w:styleId="1FA50A56149D44DC95D2C69A429E33BB">
    <w:name w:val="1FA50A56149D44DC95D2C69A429E33BB"/>
  </w:style>
  <w:style w:type="paragraph" w:customStyle="1" w:styleId="3E0FEC2B3C7543B2AB1A904CDAB63105">
    <w:name w:val="3E0FEC2B3C7543B2AB1A904CDAB63105"/>
  </w:style>
  <w:style w:type="paragraph" w:customStyle="1" w:styleId="0C0FD436DF2F45ECA07E2CB5CF2AAD8A">
    <w:name w:val="0C0FD436DF2F45ECA07E2CB5CF2AAD8A"/>
  </w:style>
  <w:style w:type="paragraph" w:customStyle="1" w:styleId="51C36EA6DC164E58951FE210440C517E">
    <w:name w:val="51C36EA6DC164E58951FE210440C517E"/>
  </w:style>
  <w:style w:type="paragraph" w:customStyle="1" w:styleId="D6B80AA50D21446586E6AEDE7746A878">
    <w:name w:val="D6B80AA50D21446586E6AEDE7746A878"/>
  </w:style>
  <w:style w:type="paragraph" w:customStyle="1" w:styleId="D23E226AD5574A6F93E18A334627FA72">
    <w:name w:val="D23E226AD5574A6F93E18A334627FA72"/>
  </w:style>
  <w:style w:type="paragraph" w:customStyle="1" w:styleId="939E4315AB3C42E3BA47CD854FF80AC8">
    <w:name w:val="939E4315AB3C42E3BA47CD854FF80AC8"/>
  </w:style>
  <w:style w:type="paragraph" w:customStyle="1" w:styleId="623D3935AB7343D8B56D55DF4DEE74EB">
    <w:name w:val="623D3935AB7343D8B56D55DF4DEE74EB"/>
  </w:style>
  <w:style w:type="paragraph" w:customStyle="1" w:styleId="B02A583FDB814DC6AC9AEC35892C74D0">
    <w:name w:val="B02A583FDB814DC6AC9AEC35892C74D0"/>
  </w:style>
  <w:style w:type="paragraph" w:customStyle="1" w:styleId="51F65523AB2147CA8B865B62592BFFD2">
    <w:name w:val="51F65523AB2147CA8B865B62592BFFD2"/>
  </w:style>
  <w:style w:type="paragraph" w:customStyle="1" w:styleId="805F0DD5601C434483371DF6E3DF77B2">
    <w:name w:val="805F0DD5601C434483371DF6E3DF77B2"/>
  </w:style>
  <w:style w:type="paragraph" w:customStyle="1" w:styleId="DCD25A9DAA22443185596B59F19FC20E">
    <w:name w:val="DCD25A9DAA22443185596B59F19FC20E"/>
  </w:style>
  <w:style w:type="paragraph" w:customStyle="1" w:styleId="AB1E3014631049B0816A6EDE5B18932B">
    <w:name w:val="AB1E3014631049B0816A6EDE5B18932B"/>
  </w:style>
  <w:style w:type="paragraph" w:customStyle="1" w:styleId="D11C8676C8F44827949AFCE80D9AFCEF">
    <w:name w:val="D11C8676C8F44827949AFCE80D9AFCEF"/>
  </w:style>
  <w:style w:type="paragraph" w:customStyle="1" w:styleId="B326424F31E2476590F5398E2CB07E05">
    <w:name w:val="B326424F31E2476590F5398E2CB07E05"/>
  </w:style>
  <w:style w:type="paragraph" w:customStyle="1" w:styleId="2704B50648C94F968D5C7DDF7ACE006C">
    <w:name w:val="2704B50648C94F968D5C7DDF7ACE006C"/>
  </w:style>
  <w:style w:type="paragraph" w:customStyle="1" w:styleId="3656F4EC9886414CAD87DCFE0E4E7988">
    <w:name w:val="3656F4EC9886414CAD87DCFE0E4E7988"/>
  </w:style>
  <w:style w:type="paragraph" w:customStyle="1" w:styleId="AE0F2DA13DB94D4386DB03A7E806B39C">
    <w:name w:val="AE0F2DA13DB94D4386DB03A7E806B39C"/>
  </w:style>
  <w:style w:type="paragraph" w:customStyle="1" w:styleId="EEB88AE0D60E4F3F984FB09305B01839">
    <w:name w:val="EEB88AE0D60E4F3F984FB09305B01839"/>
  </w:style>
  <w:style w:type="paragraph" w:customStyle="1" w:styleId="B41DD6011F434BE9B2FEF5F70FABCC84">
    <w:name w:val="B41DD6011F434BE9B2FEF5F70FABCC84"/>
  </w:style>
  <w:style w:type="paragraph" w:customStyle="1" w:styleId="0CD0E37AD18247EDA15D7E41A08BF57A">
    <w:name w:val="0CD0E37AD18247EDA15D7E41A08BF57A"/>
  </w:style>
  <w:style w:type="paragraph" w:customStyle="1" w:styleId="D34321799FD7488F841EB5C4E9B18F20">
    <w:name w:val="D34321799FD7488F841EB5C4E9B18F20"/>
  </w:style>
  <w:style w:type="paragraph" w:customStyle="1" w:styleId="5C4D17434A17404EBA79885D7E783B57">
    <w:name w:val="5C4D17434A17404EBA79885D7E783B57"/>
  </w:style>
  <w:style w:type="paragraph" w:customStyle="1" w:styleId="27FDD5F1B6A247B2B381E6A07DE79FB5">
    <w:name w:val="27FDD5F1B6A247B2B381E6A07DE79FB5"/>
  </w:style>
  <w:style w:type="paragraph" w:customStyle="1" w:styleId="370676B2C2D74FBFA72AAF28D1AA20B5">
    <w:name w:val="370676B2C2D74FBFA72AAF28D1AA20B5"/>
  </w:style>
  <w:style w:type="paragraph" w:customStyle="1" w:styleId="FF71A9B2DE904344AB9AC3955E94A930">
    <w:name w:val="FF71A9B2DE904344AB9AC3955E94A930"/>
  </w:style>
  <w:style w:type="paragraph" w:customStyle="1" w:styleId="EBE443CBCB394CC5B266013ACE403572">
    <w:name w:val="EBE443CBCB394CC5B266013ACE403572"/>
  </w:style>
  <w:style w:type="paragraph" w:customStyle="1" w:styleId="27992C7407E7492DB3D0C45FDF5DB376">
    <w:name w:val="27992C7407E7492DB3D0C45FDF5DB376"/>
  </w:style>
  <w:style w:type="paragraph" w:customStyle="1" w:styleId="939BC8A125164BD7BC793531C6EDEE6B">
    <w:name w:val="939BC8A125164BD7BC793531C6EDEE6B"/>
  </w:style>
  <w:style w:type="paragraph" w:customStyle="1" w:styleId="6D0F7B5BBA3843AA979D1C30B9732F60">
    <w:name w:val="6D0F7B5BBA3843AA979D1C30B9732F60"/>
    <w:rsid w:val="00EF03CB"/>
  </w:style>
  <w:style w:type="paragraph" w:customStyle="1" w:styleId="765EB42939A54D41A05A6995934E54D9">
    <w:name w:val="765EB42939A54D41A05A6995934E54D9"/>
    <w:rsid w:val="00EF03CB"/>
  </w:style>
  <w:style w:type="paragraph" w:customStyle="1" w:styleId="1E36796B46F94A378D06917BD6B1A469">
    <w:name w:val="1E36796B46F94A378D06917BD6B1A469"/>
    <w:rsid w:val="00EF03CB"/>
  </w:style>
  <w:style w:type="paragraph" w:customStyle="1" w:styleId="AECA9606E295453FA466818E678146D8">
    <w:name w:val="AECA9606E295453FA466818E678146D8"/>
    <w:rsid w:val="00EF03CB"/>
  </w:style>
  <w:style w:type="paragraph" w:customStyle="1" w:styleId="7F327F02EC2E49DCA463D031269229E2">
    <w:name w:val="7F327F02EC2E49DCA463D031269229E2"/>
    <w:rsid w:val="00EF03CB"/>
  </w:style>
  <w:style w:type="paragraph" w:customStyle="1" w:styleId="BF6E70666D044B66BA14870ADC37C854">
    <w:name w:val="BF6E70666D044B66BA14870ADC37C854"/>
    <w:rsid w:val="00EF03CB"/>
  </w:style>
  <w:style w:type="paragraph" w:customStyle="1" w:styleId="F35D11C0E2CB496CB07AAFDA37865DD6">
    <w:name w:val="F35D11C0E2CB496CB07AAFDA37865DD6"/>
    <w:rsid w:val="00EF03CB"/>
  </w:style>
  <w:style w:type="paragraph" w:customStyle="1" w:styleId="43B4F935926B4C4DAF3B44EE76B99ADD">
    <w:name w:val="43B4F935926B4C4DAF3B44EE76B99ADD"/>
    <w:rsid w:val="00EF03CB"/>
  </w:style>
  <w:style w:type="paragraph" w:customStyle="1" w:styleId="01967CAA88304E5ABA0372B2AA4D0066">
    <w:name w:val="01967CAA88304E5ABA0372B2AA4D0066"/>
    <w:rsid w:val="00EF03CB"/>
  </w:style>
  <w:style w:type="paragraph" w:customStyle="1" w:styleId="105D8E0458B14495B60B6F47103D3333">
    <w:name w:val="105D8E0458B14495B60B6F47103D3333"/>
    <w:rsid w:val="00EF03CB"/>
  </w:style>
  <w:style w:type="paragraph" w:customStyle="1" w:styleId="102F58F15EAA42D8A9D739CE125681FA">
    <w:name w:val="102F58F15EAA42D8A9D739CE125681FA"/>
    <w:rsid w:val="00EF03CB"/>
  </w:style>
  <w:style w:type="paragraph" w:customStyle="1" w:styleId="256B2C275C5B4B36B6CF561B54741717">
    <w:name w:val="256B2C275C5B4B36B6CF561B54741717"/>
    <w:rsid w:val="00170E26"/>
  </w:style>
  <w:style w:type="paragraph" w:customStyle="1" w:styleId="2C65891027B44727B8755B7C4883782C">
    <w:name w:val="2C65891027B44727B8755B7C4883782C"/>
    <w:rsid w:val="00170E26"/>
  </w:style>
  <w:style w:type="paragraph" w:customStyle="1" w:styleId="F7C60E606DF547BFB3500F7AC5F04F6B">
    <w:name w:val="F7C60E606DF547BFB3500F7AC5F04F6B"/>
    <w:rsid w:val="00170E26"/>
  </w:style>
  <w:style w:type="paragraph" w:customStyle="1" w:styleId="72E39891727442E3B65F85AC29E14D70">
    <w:name w:val="72E39891727442E3B65F85AC29E14D70"/>
    <w:rsid w:val="00170E26"/>
  </w:style>
  <w:style w:type="paragraph" w:customStyle="1" w:styleId="7DC2813EC185402CA21ED0FF3663F309">
    <w:name w:val="7DC2813EC185402CA21ED0FF3663F309"/>
    <w:rsid w:val="00170E26"/>
  </w:style>
  <w:style w:type="paragraph" w:customStyle="1" w:styleId="3E297940FD6D481F97301A81E98344B7">
    <w:name w:val="3E297940FD6D481F97301A81E98344B7"/>
    <w:rsid w:val="00170E26"/>
  </w:style>
  <w:style w:type="paragraph" w:customStyle="1" w:styleId="4F652A79FD1C4198A1981C114FD51C57">
    <w:name w:val="4F652A79FD1C4198A1981C114FD51C57"/>
    <w:rsid w:val="00170E26"/>
  </w:style>
  <w:style w:type="paragraph" w:customStyle="1" w:styleId="1BE8D0EDFCCC4ED2AFD1B16689311031">
    <w:name w:val="1BE8D0EDFCCC4ED2AFD1B16689311031"/>
    <w:rsid w:val="00170E26"/>
  </w:style>
  <w:style w:type="paragraph" w:customStyle="1" w:styleId="10A46647817A4BE0B77CCD7C9A4F77B2">
    <w:name w:val="10A46647817A4BE0B77CCD7C9A4F77B2"/>
    <w:rsid w:val="00170E26"/>
  </w:style>
  <w:style w:type="paragraph" w:customStyle="1" w:styleId="7FDD448E544A4E8AB70A83231717DFEB">
    <w:name w:val="7FDD448E544A4E8AB70A83231717DFEB"/>
    <w:rsid w:val="00170E26"/>
  </w:style>
  <w:style w:type="paragraph" w:customStyle="1" w:styleId="36781AF7D4F44DA2A4DB0018AEFB628B">
    <w:name w:val="36781AF7D4F44DA2A4DB0018AEFB628B"/>
    <w:rsid w:val="00170E26"/>
  </w:style>
  <w:style w:type="paragraph" w:customStyle="1" w:styleId="19FA41F9C53C463FA0EF1CC291505EBC">
    <w:name w:val="19FA41F9C53C463FA0EF1CC291505EBC"/>
    <w:rsid w:val="00170E26"/>
  </w:style>
  <w:style w:type="paragraph" w:customStyle="1" w:styleId="EC3D09C6D9AF457CB7371610AE076354">
    <w:name w:val="EC3D09C6D9AF457CB7371610AE076354"/>
    <w:rsid w:val="00170E26"/>
  </w:style>
  <w:style w:type="paragraph" w:customStyle="1" w:styleId="DA2AD11BFA864E719C3217C6180FBD39">
    <w:name w:val="DA2AD11BFA864E719C3217C6180FBD39"/>
    <w:rsid w:val="00170E26"/>
  </w:style>
  <w:style w:type="paragraph" w:customStyle="1" w:styleId="1FD3325873544D288AA04F71056AC44B">
    <w:name w:val="1FD3325873544D288AA04F71056AC44B"/>
    <w:rsid w:val="00170E26"/>
  </w:style>
  <w:style w:type="paragraph" w:customStyle="1" w:styleId="B38C63EE08694BA791725D271117B7DB">
    <w:name w:val="B38C63EE08694BA791725D271117B7DB"/>
    <w:rsid w:val="00170E26"/>
  </w:style>
  <w:style w:type="paragraph" w:customStyle="1" w:styleId="BA165704481A4317A59784539E19E4B6">
    <w:name w:val="BA165704481A4317A59784539E19E4B6"/>
    <w:rsid w:val="00170E26"/>
  </w:style>
  <w:style w:type="paragraph" w:customStyle="1" w:styleId="243E09EFAB934195BD3FFD50C7C0B376">
    <w:name w:val="243E09EFAB934195BD3FFD50C7C0B376"/>
    <w:rsid w:val="00170E26"/>
  </w:style>
  <w:style w:type="paragraph" w:customStyle="1" w:styleId="66FD91DC314B496286ABA68E58011482">
    <w:name w:val="66FD91DC314B496286ABA68E58011482"/>
    <w:rsid w:val="00170E26"/>
  </w:style>
  <w:style w:type="paragraph" w:customStyle="1" w:styleId="07ECCF6C302A4530A7191BF3BFDA47C3">
    <w:name w:val="07ECCF6C302A4530A7191BF3BFDA47C3"/>
    <w:rsid w:val="00170E26"/>
  </w:style>
  <w:style w:type="paragraph" w:customStyle="1" w:styleId="9C46F63532D84561BE2627395DB9782F">
    <w:name w:val="9C46F63532D84561BE2627395DB9782F"/>
    <w:rsid w:val="00170E26"/>
  </w:style>
  <w:style w:type="paragraph" w:customStyle="1" w:styleId="114F8DCCB0F049DBA277C7F70301858B">
    <w:name w:val="114F8DCCB0F049DBA277C7F70301858B"/>
    <w:rsid w:val="00170E26"/>
  </w:style>
  <w:style w:type="paragraph" w:customStyle="1" w:styleId="4E9834A2CAE0432FBDB026BAAA0E91D8">
    <w:name w:val="4E9834A2CAE0432FBDB026BAAA0E91D8"/>
    <w:rsid w:val="003B0B38"/>
  </w:style>
  <w:style w:type="paragraph" w:customStyle="1" w:styleId="E62E8559540F4D9099E0D3A743A8C64A">
    <w:name w:val="E62E8559540F4D9099E0D3A743A8C64A"/>
    <w:rsid w:val="003B0B38"/>
  </w:style>
  <w:style w:type="paragraph" w:customStyle="1" w:styleId="57C77A5E44474FABA61311CA7CEB836E">
    <w:name w:val="57C77A5E44474FABA61311CA7CEB836E"/>
    <w:rsid w:val="003B0B38"/>
  </w:style>
  <w:style w:type="paragraph" w:customStyle="1" w:styleId="D0223FD40CBE4B92AC066AEF995FDFBC">
    <w:name w:val="D0223FD40CBE4B92AC066AEF995FDFBC"/>
    <w:rsid w:val="003B0B38"/>
  </w:style>
  <w:style w:type="paragraph" w:customStyle="1" w:styleId="F3E400E2068943D99EAC06BD50320CEF">
    <w:name w:val="F3E400E2068943D99EAC06BD50320CEF"/>
    <w:rsid w:val="003B0B38"/>
  </w:style>
  <w:style w:type="paragraph" w:customStyle="1" w:styleId="DA5D7FD30C544F289F151B0152C34DE8">
    <w:name w:val="DA5D7FD30C544F289F151B0152C34DE8"/>
    <w:rsid w:val="003B0B38"/>
  </w:style>
  <w:style w:type="paragraph" w:customStyle="1" w:styleId="C1EA57F1EC72471EA2E8A2C1C413056A">
    <w:name w:val="C1EA57F1EC72471EA2E8A2C1C413056A"/>
    <w:rsid w:val="003B0B38"/>
  </w:style>
  <w:style w:type="paragraph" w:customStyle="1" w:styleId="649FCEE1E9584E11B9F2A25DBB7777D0">
    <w:name w:val="649FCEE1E9584E11B9F2A25DBB7777D0"/>
    <w:rsid w:val="003B0B38"/>
  </w:style>
  <w:style w:type="paragraph" w:customStyle="1" w:styleId="6170D4F766A54E628BF836C6E0774F7A">
    <w:name w:val="6170D4F766A54E628BF836C6E0774F7A"/>
    <w:rsid w:val="003B0B38"/>
  </w:style>
  <w:style w:type="paragraph" w:customStyle="1" w:styleId="861B8BA765374212930F60EBCA08976E">
    <w:name w:val="861B8BA765374212930F60EBCA08976E"/>
    <w:rsid w:val="003B0B38"/>
  </w:style>
  <w:style w:type="paragraph" w:customStyle="1" w:styleId="DA5903B337D543719C5B818AE92DB171">
    <w:name w:val="DA5903B337D543719C5B818AE92DB171"/>
    <w:rsid w:val="003B0B38"/>
  </w:style>
  <w:style w:type="paragraph" w:customStyle="1" w:styleId="D2CA65E8FB964B50BB633B50F11EFB2C">
    <w:name w:val="D2CA65E8FB964B50BB633B50F11EFB2C"/>
    <w:rsid w:val="003B0B38"/>
  </w:style>
  <w:style w:type="paragraph" w:customStyle="1" w:styleId="FEACD56F0BF948DDA623D2F10348C9F1">
    <w:name w:val="FEACD56F0BF948DDA623D2F10348C9F1"/>
    <w:rsid w:val="003B0B38"/>
  </w:style>
  <w:style w:type="paragraph" w:customStyle="1" w:styleId="BB6DBA84752241A9B3000B55CB1CAF38">
    <w:name w:val="BB6DBA84752241A9B3000B55CB1CAF38"/>
    <w:rsid w:val="003B0B38"/>
  </w:style>
  <w:style w:type="paragraph" w:customStyle="1" w:styleId="2D0260643B6C4EA7BA0A1BFCCEB6D656">
    <w:name w:val="2D0260643B6C4EA7BA0A1BFCCEB6D656"/>
    <w:rsid w:val="003B0B38"/>
  </w:style>
  <w:style w:type="paragraph" w:customStyle="1" w:styleId="A5B2AFA5F7B741ABB6537B848A284BB2">
    <w:name w:val="A5B2AFA5F7B741ABB6537B848A284BB2"/>
    <w:rsid w:val="003B0B38"/>
  </w:style>
  <w:style w:type="paragraph" w:customStyle="1" w:styleId="4B6728F29E844D74A05E5E488826EBF3">
    <w:name w:val="4B6728F29E844D74A05E5E488826EBF3"/>
    <w:rsid w:val="003B0B38"/>
  </w:style>
  <w:style w:type="paragraph" w:customStyle="1" w:styleId="D2D5F00C5F3F48B8BBFD2EDAB281C0D8">
    <w:name w:val="D2D5F00C5F3F48B8BBFD2EDAB281C0D8"/>
    <w:rsid w:val="003B0B38"/>
  </w:style>
  <w:style w:type="paragraph" w:customStyle="1" w:styleId="2898B82058D246E6A7696D3174502D9B">
    <w:name w:val="2898B82058D246E6A7696D3174502D9B"/>
    <w:rsid w:val="003B0B38"/>
  </w:style>
  <w:style w:type="paragraph" w:customStyle="1" w:styleId="480C02A135D1461DA7563583DBFB6072">
    <w:name w:val="480C02A135D1461DA7563583DBFB6072"/>
    <w:rsid w:val="003B0B38"/>
  </w:style>
  <w:style w:type="paragraph" w:customStyle="1" w:styleId="B33EC3DB3E8446BB853D7F6AD8E6CC23">
    <w:name w:val="B33EC3DB3E8446BB853D7F6AD8E6CC23"/>
    <w:rsid w:val="003B0B38"/>
  </w:style>
  <w:style w:type="paragraph" w:customStyle="1" w:styleId="697EDE43DBAB42EC987D4170F312E627">
    <w:name w:val="697EDE43DBAB42EC987D4170F312E627"/>
    <w:rsid w:val="003B0B38"/>
  </w:style>
  <w:style w:type="paragraph" w:customStyle="1" w:styleId="857D5F6ACC794AE79DC4A586AB09F12F">
    <w:name w:val="857D5F6ACC794AE79DC4A586AB09F12F"/>
    <w:rsid w:val="003B0B38"/>
  </w:style>
  <w:style w:type="paragraph" w:customStyle="1" w:styleId="8C03430A732944E2A77EB09D5DC19BFF">
    <w:name w:val="8C03430A732944E2A77EB09D5DC19BFF"/>
    <w:rsid w:val="003B0B38"/>
  </w:style>
  <w:style w:type="paragraph" w:customStyle="1" w:styleId="935A7CBC57B748BD86B437F4ACC8D177">
    <w:name w:val="935A7CBC57B748BD86B437F4ACC8D177"/>
    <w:rsid w:val="003B0B38"/>
  </w:style>
  <w:style w:type="paragraph" w:customStyle="1" w:styleId="FB9D9D05506E4008ACAD7EAD7E21DA0B">
    <w:name w:val="FB9D9D05506E4008ACAD7EAD7E21DA0B"/>
    <w:rsid w:val="003B0B38"/>
  </w:style>
  <w:style w:type="paragraph" w:customStyle="1" w:styleId="62DCA242F255424A83E26252A2A2E741">
    <w:name w:val="62DCA242F255424A83E26252A2A2E741"/>
    <w:rsid w:val="003B0B38"/>
  </w:style>
  <w:style w:type="paragraph" w:customStyle="1" w:styleId="99A3A079406E4AEABEFA5CE5B0FD4340">
    <w:name w:val="99A3A079406E4AEABEFA5CE5B0FD4340"/>
    <w:rsid w:val="003B0B38"/>
  </w:style>
  <w:style w:type="paragraph" w:customStyle="1" w:styleId="292FE21102D442F79EBC71646B2400BF">
    <w:name w:val="292FE21102D442F79EBC71646B2400BF"/>
    <w:rsid w:val="003B0B38"/>
  </w:style>
  <w:style w:type="paragraph" w:customStyle="1" w:styleId="A327A4D868BF4946AAE11F6335304990">
    <w:name w:val="A327A4D868BF4946AAE11F6335304990"/>
    <w:rsid w:val="003B0B38"/>
  </w:style>
  <w:style w:type="paragraph" w:customStyle="1" w:styleId="26AD65DAFC0249D7B67C6398BED0FFF3">
    <w:name w:val="26AD65DAFC0249D7B67C6398BED0FFF3"/>
    <w:rsid w:val="003B0B38"/>
  </w:style>
  <w:style w:type="paragraph" w:customStyle="1" w:styleId="89E9AD49B276413299713FFF5EBDF873">
    <w:name w:val="89E9AD49B276413299713FFF5EBDF873"/>
    <w:rsid w:val="003B0B38"/>
  </w:style>
  <w:style w:type="paragraph" w:customStyle="1" w:styleId="6C3016C943B54477A85A792BFA9350F3">
    <w:name w:val="6C3016C943B54477A85A792BFA9350F3"/>
    <w:rsid w:val="003B0B38"/>
  </w:style>
  <w:style w:type="paragraph" w:customStyle="1" w:styleId="20794C34A47146FCA0320BE7A4C37CD0">
    <w:name w:val="20794C34A47146FCA0320BE7A4C37CD0"/>
    <w:rsid w:val="003B0B38"/>
  </w:style>
  <w:style w:type="paragraph" w:customStyle="1" w:styleId="D6492BA3554F46948B3DE4AC2EEC8655">
    <w:name w:val="D6492BA3554F46948B3DE4AC2EEC8655"/>
    <w:rsid w:val="003B0B38"/>
  </w:style>
  <w:style w:type="paragraph" w:customStyle="1" w:styleId="D2E6E9401B6546CCAD2CA2416021A2A6">
    <w:name w:val="D2E6E9401B6546CCAD2CA2416021A2A6"/>
    <w:rsid w:val="003B0B38"/>
  </w:style>
  <w:style w:type="paragraph" w:customStyle="1" w:styleId="014C640800F040EC91A986AA2BA8235D">
    <w:name w:val="014C640800F040EC91A986AA2BA8235D"/>
    <w:rsid w:val="003B0B38"/>
  </w:style>
  <w:style w:type="paragraph" w:customStyle="1" w:styleId="42FC0DD1CC1C4160B3B47C3B2E3ACC1E">
    <w:name w:val="42FC0DD1CC1C4160B3B47C3B2E3ACC1E"/>
    <w:rsid w:val="003B0B38"/>
  </w:style>
  <w:style w:type="paragraph" w:customStyle="1" w:styleId="F86D1D92F33246529425083B94AA28FF">
    <w:name w:val="F86D1D92F33246529425083B94AA28FF"/>
    <w:rsid w:val="003B0B38"/>
  </w:style>
  <w:style w:type="paragraph" w:customStyle="1" w:styleId="975704A8BAA54C5F8D343ADA611B1269">
    <w:name w:val="975704A8BAA54C5F8D343ADA611B1269"/>
    <w:rsid w:val="003B0B38"/>
  </w:style>
  <w:style w:type="paragraph" w:customStyle="1" w:styleId="03B0D76D8F234095A2C1D8658FC62A7B">
    <w:name w:val="03B0D76D8F234095A2C1D8658FC62A7B"/>
    <w:rsid w:val="003B0B38"/>
  </w:style>
  <w:style w:type="paragraph" w:customStyle="1" w:styleId="1275B51AAB1E4C618ADAAD64DC4BA691">
    <w:name w:val="1275B51AAB1E4C618ADAAD64DC4BA691"/>
    <w:rsid w:val="003B0B38"/>
  </w:style>
  <w:style w:type="paragraph" w:customStyle="1" w:styleId="07089EBC75F640E395D20BE1591BF272">
    <w:name w:val="07089EBC75F640E395D20BE1591BF272"/>
    <w:rsid w:val="003B0B38"/>
  </w:style>
  <w:style w:type="paragraph" w:customStyle="1" w:styleId="752A88D23C774FDBA378B8D491261D11">
    <w:name w:val="752A88D23C774FDBA378B8D491261D11"/>
    <w:rsid w:val="003B0B38"/>
  </w:style>
  <w:style w:type="paragraph" w:customStyle="1" w:styleId="F1872563181D41879A8022A3939C33AF">
    <w:name w:val="F1872563181D41879A8022A3939C33AF"/>
    <w:rsid w:val="003B0B38"/>
  </w:style>
  <w:style w:type="paragraph" w:customStyle="1" w:styleId="7E4578C0341243A48ABD54FAB17A842B">
    <w:name w:val="7E4578C0341243A48ABD54FAB17A842B"/>
    <w:rsid w:val="003B0B38"/>
  </w:style>
  <w:style w:type="paragraph" w:customStyle="1" w:styleId="95E28251BB3E48A68E86F9174C275F20">
    <w:name w:val="95E28251BB3E48A68E86F9174C275F20"/>
    <w:rsid w:val="003B0B38"/>
  </w:style>
  <w:style w:type="paragraph" w:customStyle="1" w:styleId="9E3E49F460044B829C86E38BBF6F7230">
    <w:name w:val="9E3E49F460044B829C86E38BBF6F7230"/>
    <w:rsid w:val="003B0B38"/>
  </w:style>
  <w:style w:type="paragraph" w:customStyle="1" w:styleId="253AF96758F540CDA9382D7CB4BD6890">
    <w:name w:val="253AF96758F540CDA9382D7CB4BD6890"/>
    <w:rsid w:val="003B0B38"/>
  </w:style>
  <w:style w:type="paragraph" w:customStyle="1" w:styleId="FF979B82B5BB4893BAA647C8F4C789A4">
    <w:name w:val="FF979B82B5BB4893BAA647C8F4C789A4"/>
    <w:rsid w:val="003B0B38"/>
  </w:style>
  <w:style w:type="paragraph" w:customStyle="1" w:styleId="D0BC8D5428024DB4AA455F65A849FC43">
    <w:name w:val="D0BC8D5428024DB4AA455F65A849FC43"/>
    <w:rsid w:val="003B0B38"/>
  </w:style>
  <w:style w:type="paragraph" w:customStyle="1" w:styleId="D77CE646C65140E58B0364A98F9DF2C9">
    <w:name w:val="D77CE646C65140E58B0364A98F9DF2C9"/>
    <w:rsid w:val="003B0B38"/>
  </w:style>
  <w:style w:type="paragraph" w:customStyle="1" w:styleId="AB3DB3D5D43240259D61514A948C2503">
    <w:name w:val="AB3DB3D5D43240259D61514A948C2503"/>
    <w:rsid w:val="003B0B38"/>
  </w:style>
  <w:style w:type="paragraph" w:customStyle="1" w:styleId="FBEAC30B13B34DCBB2BAC184E032BF12">
    <w:name w:val="FBEAC30B13B34DCBB2BAC184E032BF12"/>
    <w:rsid w:val="003B0B38"/>
  </w:style>
  <w:style w:type="paragraph" w:customStyle="1" w:styleId="079810F181C34770A93D075927E57538">
    <w:name w:val="079810F181C34770A93D075927E57538"/>
    <w:rsid w:val="003B0B38"/>
  </w:style>
  <w:style w:type="paragraph" w:customStyle="1" w:styleId="0D335F3C63734206A9F1B16476BAA6EF">
    <w:name w:val="0D335F3C63734206A9F1B16476BAA6EF"/>
    <w:rsid w:val="003B0B38"/>
  </w:style>
  <w:style w:type="paragraph" w:customStyle="1" w:styleId="F79C3784D560491A986DA20E8FAA0732">
    <w:name w:val="F79C3784D560491A986DA20E8FAA0732"/>
    <w:rsid w:val="003B0B38"/>
  </w:style>
  <w:style w:type="paragraph" w:customStyle="1" w:styleId="62D1EE9739474C89B2F15D2EBD5B8EB7">
    <w:name w:val="62D1EE9739474C89B2F15D2EBD5B8EB7"/>
    <w:rsid w:val="00C734A5"/>
  </w:style>
  <w:style w:type="paragraph" w:customStyle="1" w:styleId="9400BDA8416542FEB4BBE894D25B64DC">
    <w:name w:val="9400BDA8416542FEB4BBE894D25B64DC"/>
    <w:rsid w:val="000A47BD"/>
  </w:style>
  <w:style w:type="paragraph" w:customStyle="1" w:styleId="2233D3E1FD734917913EB4E5B582D52C">
    <w:name w:val="2233D3E1FD734917913EB4E5B582D52C"/>
    <w:rsid w:val="000A47BD"/>
  </w:style>
  <w:style w:type="paragraph" w:customStyle="1" w:styleId="B4D5EC5D662F41A28D57C020D18E7E22">
    <w:name w:val="B4D5EC5D662F41A28D57C020D18E7E22"/>
    <w:rsid w:val="000A47BD"/>
  </w:style>
  <w:style w:type="paragraph" w:customStyle="1" w:styleId="01381AEEC67D464AA64783058587719C">
    <w:name w:val="01381AEEC67D464AA64783058587719C"/>
    <w:rsid w:val="000A47BD"/>
  </w:style>
  <w:style w:type="paragraph" w:customStyle="1" w:styleId="3A2F388109E04455A5ACD38BF501CF99">
    <w:name w:val="3A2F388109E04455A5ACD38BF501CF99"/>
    <w:rsid w:val="000A47BD"/>
  </w:style>
  <w:style w:type="paragraph" w:customStyle="1" w:styleId="754EBB49F4FC45188D7AAFAE0B2EDA23">
    <w:name w:val="754EBB49F4FC45188D7AAFAE0B2EDA23"/>
    <w:rsid w:val="000A47BD"/>
  </w:style>
  <w:style w:type="paragraph" w:customStyle="1" w:styleId="5D888EFB1E4945E5A7C9D34E8F1F9CE9">
    <w:name w:val="5D888EFB1E4945E5A7C9D34E8F1F9CE9"/>
    <w:rsid w:val="000A47BD"/>
  </w:style>
  <w:style w:type="paragraph" w:customStyle="1" w:styleId="41C9F797DF89451D9A240EBAFBDAC45C">
    <w:name w:val="41C9F797DF89451D9A240EBAFBDAC45C"/>
    <w:rsid w:val="000A47BD"/>
  </w:style>
  <w:style w:type="paragraph" w:customStyle="1" w:styleId="E85CA4A1962A46F1BCC5DAAEDF75245C">
    <w:name w:val="E85CA4A1962A46F1BCC5DAAEDF75245C"/>
    <w:rsid w:val="000A47BD"/>
  </w:style>
  <w:style w:type="paragraph" w:customStyle="1" w:styleId="318C02019EB04B8FA99760DEA7E9465B">
    <w:name w:val="318C02019EB04B8FA99760DEA7E9465B"/>
    <w:rsid w:val="000A47BD"/>
  </w:style>
  <w:style w:type="paragraph" w:customStyle="1" w:styleId="609A9D21900A481EA9BDDBB5DC137CCD">
    <w:name w:val="609A9D21900A481EA9BDDBB5DC137CCD"/>
    <w:rsid w:val="000A47BD"/>
  </w:style>
  <w:style w:type="paragraph" w:customStyle="1" w:styleId="C8F485B38322408B871A0C61106125BE">
    <w:name w:val="C8F485B38322408B871A0C61106125BE"/>
    <w:rsid w:val="000A47BD"/>
  </w:style>
  <w:style w:type="paragraph" w:customStyle="1" w:styleId="CD0B4018578D478386F12A1FE36FFD8F">
    <w:name w:val="CD0B4018578D478386F12A1FE36FFD8F"/>
    <w:rsid w:val="000A47BD"/>
  </w:style>
  <w:style w:type="paragraph" w:customStyle="1" w:styleId="F5F3DF444FEA4246AFBF972D5BFAB051">
    <w:name w:val="F5F3DF444FEA4246AFBF972D5BFAB051"/>
    <w:rsid w:val="000A47BD"/>
  </w:style>
  <w:style w:type="paragraph" w:customStyle="1" w:styleId="790AA2EF317C4A8FAC7DE76AB36372B9">
    <w:name w:val="790AA2EF317C4A8FAC7DE76AB36372B9"/>
    <w:rsid w:val="000A47BD"/>
  </w:style>
  <w:style w:type="paragraph" w:customStyle="1" w:styleId="BA186F7831D44B15A7E587DF78581166">
    <w:name w:val="BA186F7831D44B15A7E587DF78581166"/>
    <w:rsid w:val="000A47BD"/>
  </w:style>
  <w:style w:type="paragraph" w:customStyle="1" w:styleId="984489FA74DD4689BED9AC21F4010C08">
    <w:name w:val="984489FA74DD4689BED9AC21F4010C08"/>
    <w:rsid w:val="000A47BD"/>
  </w:style>
  <w:style w:type="paragraph" w:customStyle="1" w:styleId="8FFBE6DD9EA4459D8795B4680FF8938F">
    <w:name w:val="8FFBE6DD9EA4459D8795B4680FF8938F"/>
    <w:rsid w:val="000A47BD"/>
  </w:style>
  <w:style w:type="paragraph" w:customStyle="1" w:styleId="92974531AD754D1EBAC1B64AE29BBADD">
    <w:name w:val="92974531AD754D1EBAC1B64AE29BBADD"/>
    <w:rsid w:val="000A47BD"/>
  </w:style>
  <w:style w:type="paragraph" w:customStyle="1" w:styleId="BAFD1ECD59474F4E93CABBF8187BCECE">
    <w:name w:val="BAFD1ECD59474F4E93CABBF8187BCECE"/>
    <w:rsid w:val="000A47BD"/>
  </w:style>
  <w:style w:type="paragraph" w:customStyle="1" w:styleId="C900E9E0C2FE4C1FBBBEF694A902BACD">
    <w:name w:val="C900E9E0C2FE4C1FBBBEF694A902BACD"/>
    <w:rsid w:val="000A47BD"/>
  </w:style>
  <w:style w:type="paragraph" w:customStyle="1" w:styleId="895B26130FEB4B88A58AF907DCF36FB8">
    <w:name w:val="895B26130FEB4B88A58AF907DCF36FB8"/>
    <w:rsid w:val="000A47BD"/>
  </w:style>
  <w:style w:type="paragraph" w:customStyle="1" w:styleId="6D412BB65A1C480BA253A12219668D5D">
    <w:name w:val="6D412BB65A1C480BA253A12219668D5D"/>
    <w:rsid w:val="000A47BD"/>
  </w:style>
  <w:style w:type="paragraph" w:customStyle="1" w:styleId="AFCC7D9B328243B6B8343C5D8F61E856">
    <w:name w:val="AFCC7D9B328243B6B8343C5D8F61E856"/>
    <w:rsid w:val="000A47BD"/>
  </w:style>
  <w:style w:type="paragraph" w:customStyle="1" w:styleId="FC160FBBA7234A7C9DBDA35E8DEF57B0">
    <w:name w:val="FC160FBBA7234A7C9DBDA35E8DEF57B0"/>
    <w:rsid w:val="000A47BD"/>
  </w:style>
  <w:style w:type="paragraph" w:customStyle="1" w:styleId="F125311F7BED4B4FB83DE39D03543B31">
    <w:name w:val="F125311F7BED4B4FB83DE39D03543B31"/>
    <w:rsid w:val="000A47BD"/>
  </w:style>
  <w:style w:type="paragraph" w:customStyle="1" w:styleId="3BEA5444084F48EB9AF99809E24F71B8">
    <w:name w:val="3BEA5444084F48EB9AF99809E24F71B8"/>
    <w:rsid w:val="000A47BD"/>
  </w:style>
  <w:style w:type="paragraph" w:customStyle="1" w:styleId="22823808366B44C9AF1E6E30D953557D">
    <w:name w:val="22823808366B44C9AF1E6E30D953557D"/>
    <w:rsid w:val="000A47BD"/>
  </w:style>
  <w:style w:type="paragraph" w:customStyle="1" w:styleId="EF6989A198644061B57F7FF013C0F46F">
    <w:name w:val="EF6989A198644061B57F7FF013C0F46F"/>
    <w:rsid w:val="000A47BD"/>
  </w:style>
  <w:style w:type="paragraph" w:customStyle="1" w:styleId="39ACBB437709403DBD3161F9AE73B460">
    <w:name w:val="39ACBB437709403DBD3161F9AE73B460"/>
    <w:rsid w:val="000A47BD"/>
  </w:style>
  <w:style w:type="paragraph" w:customStyle="1" w:styleId="5877CA0D919B49AD92DBED5751E67228">
    <w:name w:val="5877CA0D919B49AD92DBED5751E67228"/>
    <w:rsid w:val="000A47BD"/>
  </w:style>
  <w:style w:type="paragraph" w:customStyle="1" w:styleId="FB3BAF5B6B444CA5AB3C4A8C8BE79CA3">
    <w:name w:val="FB3BAF5B6B444CA5AB3C4A8C8BE79CA3"/>
    <w:rsid w:val="000A47BD"/>
  </w:style>
  <w:style w:type="paragraph" w:customStyle="1" w:styleId="CB1362E0B64A4CACB3E06A271F101CF5">
    <w:name w:val="CB1362E0B64A4CACB3E06A271F101CF5"/>
    <w:rsid w:val="0068740C"/>
  </w:style>
  <w:style w:type="paragraph" w:customStyle="1" w:styleId="D3D80473C18E405F98317B850372EA72">
    <w:name w:val="D3D80473C18E405F98317B850372EA72"/>
    <w:rsid w:val="0068740C"/>
  </w:style>
  <w:style w:type="paragraph" w:customStyle="1" w:styleId="7C95261DF19D4B95AB9F1C5C01E67496">
    <w:name w:val="7C95261DF19D4B95AB9F1C5C01E67496"/>
    <w:rsid w:val="008838AA"/>
  </w:style>
  <w:style w:type="paragraph" w:customStyle="1" w:styleId="F32EE2520FE747D6BBCA8C3188C3A50B">
    <w:name w:val="F32EE2520FE747D6BBCA8C3188C3A50B"/>
    <w:rsid w:val="008838AA"/>
  </w:style>
  <w:style w:type="paragraph" w:customStyle="1" w:styleId="B61482846CEB4485A3AB3A86FE169D86">
    <w:name w:val="B61482846CEB4485A3AB3A86FE169D86"/>
    <w:rsid w:val="00780245"/>
  </w:style>
  <w:style w:type="paragraph" w:customStyle="1" w:styleId="C71CFF486C70427EB7EB1C1B4DB009A3">
    <w:name w:val="C71CFF486C70427EB7EB1C1B4DB009A3"/>
    <w:rsid w:val="00780245"/>
  </w:style>
  <w:style w:type="paragraph" w:customStyle="1" w:styleId="FA356AB3F21D4039BFFF9A33849C3134">
    <w:name w:val="FA356AB3F21D4039BFFF9A33849C3134"/>
    <w:rsid w:val="00780245"/>
  </w:style>
  <w:style w:type="paragraph" w:customStyle="1" w:styleId="38C0AA8CC09546CE9BF72D3DDEEE5D41">
    <w:name w:val="38C0AA8CC09546CE9BF72D3DDEEE5D41"/>
    <w:rsid w:val="00780245"/>
  </w:style>
  <w:style w:type="paragraph" w:customStyle="1" w:styleId="E20114F0B1924C749AC3AD2DF2E41668">
    <w:name w:val="E20114F0B1924C749AC3AD2DF2E41668"/>
    <w:rsid w:val="00156CE4"/>
  </w:style>
  <w:style w:type="paragraph" w:customStyle="1" w:styleId="2010211A740A42EEAABA3CCDA02A46C8">
    <w:name w:val="2010211A740A42EEAABA3CCDA02A46C8"/>
    <w:rsid w:val="00156CE4"/>
  </w:style>
  <w:style w:type="paragraph" w:customStyle="1" w:styleId="4234EC80958F41DBA3D7BE447D6AA084">
    <w:name w:val="4234EC80958F41DBA3D7BE447D6AA084"/>
    <w:rsid w:val="00156CE4"/>
  </w:style>
  <w:style w:type="paragraph" w:customStyle="1" w:styleId="CA60C9F075B9436F8D5B2A35E3FDA9C5">
    <w:name w:val="CA60C9F075B9436F8D5B2A35E3FDA9C5"/>
    <w:rsid w:val="00156CE4"/>
  </w:style>
  <w:style w:type="paragraph" w:customStyle="1" w:styleId="0F532368579C4408AAE8D70E76E54766">
    <w:name w:val="0F532368579C4408AAE8D70E76E54766"/>
    <w:rsid w:val="00156CE4"/>
  </w:style>
  <w:style w:type="paragraph" w:customStyle="1" w:styleId="19F08ED16B1748EA873E3A2CA436845E">
    <w:name w:val="19F08ED16B1748EA873E3A2CA436845E"/>
    <w:rsid w:val="00156CE4"/>
  </w:style>
  <w:style w:type="paragraph" w:customStyle="1" w:styleId="3EAC8ADDE89642948AF8AD28F57421D0">
    <w:name w:val="3EAC8ADDE89642948AF8AD28F57421D0"/>
    <w:rsid w:val="00156CE4"/>
  </w:style>
  <w:style w:type="paragraph" w:customStyle="1" w:styleId="115DD26D2AE549A9810FAF6602D86A97">
    <w:name w:val="115DD26D2AE549A9810FAF6602D86A97"/>
    <w:rsid w:val="00156CE4"/>
  </w:style>
  <w:style w:type="paragraph" w:customStyle="1" w:styleId="EAD7AA7B9A3F48CA93676651DACEFD2C">
    <w:name w:val="EAD7AA7B9A3F48CA93676651DACEFD2C"/>
    <w:rsid w:val="00156CE4"/>
  </w:style>
  <w:style w:type="paragraph" w:customStyle="1" w:styleId="2AD29C98E1FE432895DD4A6DBCCE7067">
    <w:name w:val="2AD29C98E1FE432895DD4A6DBCCE7067"/>
    <w:rsid w:val="00156CE4"/>
  </w:style>
  <w:style w:type="paragraph" w:customStyle="1" w:styleId="AC56C5A631264D5A9196ABF42B77B75E">
    <w:name w:val="AC56C5A631264D5A9196ABF42B77B75E"/>
    <w:rsid w:val="00156CE4"/>
  </w:style>
  <w:style w:type="paragraph" w:customStyle="1" w:styleId="AFF996C8CEBB4F0AA4BFBC642B782F27">
    <w:name w:val="AFF996C8CEBB4F0AA4BFBC642B782F27"/>
    <w:rsid w:val="00156CE4"/>
  </w:style>
  <w:style w:type="paragraph" w:customStyle="1" w:styleId="01A2AE44356540C79DA0178EF135EF0C">
    <w:name w:val="01A2AE44356540C79DA0178EF135EF0C"/>
    <w:rsid w:val="008C0125"/>
  </w:style>
  <w:style w:type="paragraph" w:customStyle="1" w:styleId="3E7F7F381E1E48D9950D8619BDEDE570">
    <w:name w:val="3E7F7F381E1E48D9950D8619BDEDE570"/>
    <w:rsid w:val="008C0125"/>
  </w:style>
  <w:style w:type="paragraph" w:customStyle="1" w:styleId="E982D745A188489DB6E867B4654DFAD7">
    <w:name w:val="E982D745A188489DB6E867B4654DFAD7"/>
    <w:rsid w:val="008C0125"/>
  </w:style>
  <w:style w:type="paragraph" w:customStyle="1" w:styleId="92EEAAAAA10E4764B44EE7AC5F991A9F">
    <w:name w:val="92EEAAAAA10E4764B44EE7AC5F991A9F"/>
    <w:rsid w:val="008C0125"/>
  </w:style>
  <w:style w:type="paragraph" w:customStyle="1" w:styleId="6BED4B81702A4058987C58861A4FF35C">
    <w:name w:val="6BED4B81702A4058987C58861A4FF35C"/>
    <w:rsid w:val="008C0125"/>
  </w:style>
  <w:style w:type="paragraph" w:customStyle="1" w:styleId="E4FD36FFEB82494AA060E29441CA6FCB">
    <w:name w:val="E4FD36FFEB82494AA060E29441CA6FCB"/>
    <w:rsid w:val="008C0125"/>
  </w:style>
  <w:style w:type="paragraph" w:customStyle="1" w:styleId="44209DFA1F07412F8D6547CA70275BB7">
    <w:name w:val="44209DFA1F07412F8D6547CA70275BB7"/>
    <w:rsid w:val="008C0125"/>
  </w:style>
  <w:style w:type="paragraph" w:customStyle="1" w:styleId="AA703C6C31AB4E9AB22C70C7F18FD8F6">
    <w:name w:val="AA703C6C31AB4E9AB22C70C7F18FD8F6"/>
    <w:rsid w:val="008C0125"/>
  </w:style>
  <w:style w:type="paragraph" w:customStyle="1" w:styleId="8BCFBE3746774031B0C509F0C70A3B6D">
    <w:name w:val="8BCFBE3746774031B0C509F0C70A3B6D"/>
    <w:rsid w:val="008F5F39"/>
  </w:style>
  <w:style w:type="paragraph" w:customStyle="1" w:styleId="5C33B61572E94C31BBAF192F08861D00">
    <w:name w:val="5C33B61572E94C31BBAF192F08861D00"/>
    <w:rsid w:val="008F5F39"/>
  </w:style>
  <w:style w:type="paragraph" w:customStyle="1" w:styleId="87EB801D950C4418AE5A2FF973370A12">
    <w:name w:val="87EB801D950C4418AE5A2FF973370A12"/>
    <w:rsid w:val="008F5F39"/>
  </w:style>
  <w:style w:type="paragraph" w:customStyle="1" w:styleId="A0A19F233634428596017CE2509EF739">
    <w:name w:val="A0A19F233634428596017CE2509EF739"/>
    <w:rsid w:val="008F5F39"/>
  </w:style>
  <w:style w:type="paragraph" w:customStyle="1" w:styleId="22030228CBC0472E9C206EC5CB65F373">
    <w:name w:val="22030228CBC0472E9C206EC5CB65F373"/>
    <w:rsid w:val="001C3D8A"/>
  </w:style>
  <w:style w:type="paragraph" w:customStyle="1" w:styleId="5408E5E0ED0B49F9B42AC7637E20C59D">
    <w:name w:val="5408E5E0ED0B49F9B42AC7637E20C59D"/>
    <w:rsid w:val="001C3D8A"/>
  </w:style>
  <w:style w:type="paragraph" w:customStyle="1" w:styleId="6A6AD786799A4684B8CF805FA871C64F">
    <w:name w:val="6A6AD786799A4684B8CF805FA871C64F"/>
    <w:rsid w:val="001C3D8A"/>
  </w:style>
  <w:style w:type="paragraph" w:customStyle="1" w:styleId="46444C8F14304C8D9F551D5B50872891">
    <w:name w:val="46444C8F14304C8D9F551D5B50872891"/>
    <w:rsid w:val="001C3D8A"/>
  </w:style>
  <w:style w:type="paragraph" w:customStyle="1" w:styleId="09801A997BDF4E019FD01271C2317F16">
    <w:name w:val="09801A997BDF4E019FD01271C2317F16"/>
    <w:rsid w:val="001C3D8A"/>
  </w:style>
  <w:style w:type="paragraph" w:customStyle="1" w:styleId="DC9816F6EE67481193CC5630628E543A">
    <w:name w:val="DC9816F6EE67481193CC5630628E543A"/>
    <w:rsid w:val="001C3D8A"/>
  </w:style>
  <w:style w:type="paragraph" w:customStyle="1" w:styleId="8C6003814CB44E12A7C841D1CF6C8942">
    <w:name w:val="8C6003814CB44E12A7C841D1CF6C8942"/>
    <w:rsid w:val="001C3D8A"/>
  </w:style>
  <w:style w:type="paragraph" w:customStyle="1" w:styleId="7EDB96EF6BF74231B0D801E29E31401D">
    <w:name w:val="7EDB96EF6BF74231B0D801E29E31401D"/>
    <w:rsid w:val="001C3D8A"/>
  </w:style>
  <w:style w:type="paragraph" w:customStyle="1" w:styleId="BCB9CF18825D444CB4364D3F54449B77">
    <w:name w:val="BCB9CF18825D444CB4364D3F54449B77"/>
    <w:rsid w:val="001C3D8A"/>
  </w:style>
  <w:style w:type="paragraph" w:customStyle="1" w:styleId="79DA39448C944CE48C400522657B96BC">
    <w:name w:val="79DA39448C944CE48C400522657B96BC"/>
    <w:rsid w:val="001C3D8A"/>
  </w:style>
  <w:style w:type="paragraph" w:customStyle="1" w:styleId="FDE6F8C7A0EB46D0AACEA920420D2BE2">
    <w:name w:val="FDE6F8C7A0EB46D0AACEA920420D2BE2"/>
    <w:rsid w:val="001C3D8A"/>
  </w:style>
  <w:style w:type="paragraph" w:customStyle="1" w:styleId="C9514E6FAAEC43F3AB03688D60BC6A22">
    <w:name w:val="C9514E6FAAEC43F3AB03688D60BC6A22"/>
    <w:rsid w:val="001C3D8A"/>
  </w:style>
  <w:style w:type="paragraph" w:customStyle="1" w:styleId="8DD2423F690048909887AE7546CE9A0E">
    <w:name w:val="8DD2423F690048909887AE7546CE9A0E"/>
    <w:rsid w:val="001C3D8A"/>
  </w:style>
  <w:style w:type="paragraph" w:customStyle="1" w:styleId="54DDA1050CAA442BBCEC939534D345FC">
    <w:name w:val="54DDA1050CAA442BBCEC939534D345FC"/>
    <w:rsid w:val="001C3D8A"/>
  </w:style>
  <w:style w:type="paragraph" w:customStyle="1" w:styleId="2533DE4800E34BBE98B56FBDE4D740B5">
    <w:name w:val="2533DE4800E34BBE98B56FBDE4D740B5"/>
    <w:rsid w:val="001C3D8A"/>
  </w:style>
  <w:style w:type="paragraph" w:customStyle="1" w:styleId="A2DCEE279A6D48BB9D491FD6A48662C1">
    <w:name w:val="A2DCEE279A6D48BB9D491FD6A48662C1"/>
    <w:rsid w:val="001C3D8A"/>
  </w:style>
  <w:style w:type="paragraph" w:customStyle="1" w:styleId="A15C5FB054FC47138CC5B2E571A2EF4D">
    <w:name w:val="A15C5FB054FC47138CC5B2E571A2EF4D"/>
    <w:rsid w:val="001C3D8A"/>
  </w:style>
  <w:style w:type="paragraph" w:customStyle="1" w:styleId="3C3267E431774D13B7A23977D23C8D00">
    <w:name w:val="3C3267E431774D13B7A23977D23C8D00"/>
    <w:rsid w:val="001C3D8A"/>
  </w:style>
  <w:style w:type="paragraph" w:customStyle="1" w:styleId="279E99D869264E65A760B59BEE31AB29">
    <w:name w:val="279E99D869264E65A760B59BEE31AB29"/>
    <w:rsid w:val="001C3D8A"/>
  </w:style>
  <w:style w:type="paragraph" w:customStyle="1" w:styleId="32A5BB0B1E6C4AB7B95D0FACE4F9FA20">
    <w:name w:val="32A5BB0B1E6C4AB7B95D0FACE4F9FA20"/>
    <w:rsid w:val="001C3D8A"/>
  </w:style>
  <w:style w:type="paragraph" w:customStyle="1" w:styleId="F1C31B8EAEAD45B9841861388F68789D">
    <w:name w:val="F1C31B8EAEAD45B9841861388F68789D"/>
    <w:rsid w:val="001C3D8A"/>
  </w:style>
  <w:style w:type="paragraph" w:customStyle="1" w:styleId="D55A8D6153F448758BABC7296E8DC4CF">
    <w:name w:val="D55A8D6153F448758BABC7296E8DC4CF"/>
    <w:rsid w:val="001C3D8A"/>
  </w:style>
  <w:style w:type="paragraph" w:customStyle="1" w:styleId="F9717B23580540E0930C0E25735E36E7">
    <w:name w:val="F9717B23580540E0930C0E25735E36E7"/>
    <w:rsid w:val="001C3D8A"/>
  </w:style>
  <w:style w:type="paragraph" w:customStyle="1" w:styleId="D8A4B95A4E9C4FDE8B9EFDFD9F110665">
    <w:name w:val="D8A4B95A4E9C4FDE8B9EFDFD9F110665"/>
    <w:rsid w:val="001C3D8A"/>
  </w:style>
  <w:style w:type="paragraph" w:customStyle="1" w:styleId="9F305B7CE39549CBB319E872EA21966C">
    <w:name w:val="9F305B7CE39549CBB319E872EA21966C"/>
    <w:rsid w:val="001C3D8A"/>
  </w:style>
  <w:style w:type="paragraph" w:customStyle="1" w:styleId="5AC1D0861D3C44B8BB56CE17005F94E2">
    <w:name w:val="5AC1D0861D3C44B8BB56CE17005F94E2"/>
    <w:rsid w:val="001C3D8A"/>
  </w:style>
  <w:style w:type="paragraph" w:customStyle="1" w:styleId="77F53BFFA8084D12AD1F0799098AE699">
    <w:name w:val="77F53BFFA8084D12AD1F0799098AE699"/>
    <w:rsid w:val="001C3D8A"/>
  </w:style>
  <w:style w:type="paragraph" w:customStyle="1" w:styleId="2029DD8C38214D0C8BB263ADE1A7B33B">
    <w:name w:val="2029DD8C38214D0C8BB263ADE1A7B33B"/>
    <w:rsid w:val="001C3D8A"/>
  </w:style>
  <w:style w:type="paragraph" w:customStyle="1" w:styleId="73D56DB6EA9C4CAD8AF61E6DB6D1DE00">
    <w:name w:val="73D56DB6EA9C4CAD8AF61E6DB6D1DE00"/>
    <w:rsid w:val="001C3D8A"/>
  </w:style>
  <w:style w:type="paragraph" w:customStyle="1" w:styleId="AF2533D7E5B34AB3BED3DAD3D951B9C4">
    <w:name w:val="AF2533D7E5B34AB3BED3DAD3D951B9C4"/>
    <w:rsid w:val="001C3D8A"/>
  </w:style>
  <w:style w:type="paragraph" w:customStyle="1" w:styleId="02D94394C40C4E8C953B0C128EA08A59">
    <w:name w:val="02D94394C40C4E8C953B0C128EA08A59"/>
    <w:rsid w:val="001C3D8A"/>
  </w:style>
  <w:style w:type="paragraph" w:customStyle="1" w:styleId="048A587E93E84004B3780A1CE302BADD">
    <w:name w:val="048A587E93E84004B3780A1CE302BADD"/>
    <w:rsid w:val="001C3D8A"/>
  </w:style>
  <w:style w:type="paragraph" w:customStyle="1" w:styleId="A6ABA598CD2F454B876E6A1A4976DFCC">
    <w:name w:val="A6ABA598CD2F454B876E6A1A4976DFCC"/>
    <w:rsid w:val="007407E5"/>
  </w:style>
  <w:style w:type="paragraph" w:customStyle="1" w:styleId="3AD45DE465BC4945AD1148D610C7686B">
    <w:name w:val="3AD45DE465BC4945AD1148D610C7686B"/>
    <w:rsid w:val="007407E5"/>
  </w:style>
  <w:style w:type="paragraph" w:customStyle="1" w:styleId="467755878A5442459277849E9C764F10">
    <w:name w:val="467755878A5442459277849E9C764F10"/>
    <w:rsid w:val="007407E5"/>
  </w:style>
  <w:style w:type="paragraph" w:customStyle="1" w:styleId="99C4CB063E0545439BD53182CF87CC15">
    <w:name w:val="99C4CB063E0545439BD53182CF87CC15"/>
    <w:rsid w:val="007407E5"/>
  </w:style>
  <w:style w:type="paragraph" w:customStyle="1" w:styleId="3C717A7CAC6F4238A6A2920B39238FC8">
    <w:name w:val="3C717A7CAC6F4238A6A2920B39238FC8"/>
    <w:rsid w:val="007407E5"/>
  </w:style>
  <w:style w:type="paragraph" w:customStyle="1" w:styleId="054B74F5CDE749C4A0C2E4E1DBF7D002">
    <w:name w:val="054B74F5CDE749C4A0C2E4E1DBF7D002"/>
    <w:rsid w:val="007407E5"/>
  </w:style>
  <w:style w:type="paragraph" w:customStyle="1" w:styleId="1F594541C64B43BB936BE32EB9BE8210">
    <w:name w:val="1F594541C64B43BB936BE32EB9BE8210"/>
    <w:rsid w:val="007407E5"/>
  </w:style>
  <w:style w:type="paragraph" w:customStyle="1" w:styleId="A51C2DD1885E45A7A0E515FF7C5FC7A8">
    <w:name w:val="A51C2DD1885E45A7A0E515FF7C5FC7A8"/>
    <w:rsid w:val="007407E5"/>
  </w:style>
  <w:style w:type="paragraph" w:customStyle="1" w:styleId="8F041187991C434BAE256A428E2460AA">
    <w:name w:val="8F041187991C434BAE256A428E2460AA"/>
    <w:rsid w:val="007407E5"/>
  </w:style>
  <w:style w:type="paragraph" w:customStyle="1" w:styleId="50BBC41FB3E743E5B6A5A8D143E45468">
    <w:name w:val="50BBC41FB3E743E5B6A5A8D143E45468"/>
    <w:rsid w:val="007407E5"/>
  </w:style>
  <w:style w:type="paragraph" w:customStyle="1" w:styleId="DD18DB2CA50C47B0BE9E79934539E30E">
    <w:name w:val="DD18DB2CA50C47B0BE9E79934539E30E"/>
    <w:rsid w:val="007407E5"/>
  </w:style>
  <w:style w:type="paragraph" w:customStyle="1" w:styleId="5484FAF4689B4750AF2CE93F456E3E17">
    <w:name w:val="5484FAF4689B4750AF2CE93F456E3E17"/>
    <w:rsid w:val="007407E5"/>
  </w:style>
  <w:style w:type="paragraph" w:customStyle="1" w:styleId="AD8B7156E7B1475AAC1F28BC6E9BF734">
    <w:name w:val="AD8B7156E7B1475AAC1F28BC6E9BF734"/>
    <w:rsid w:val="007407E5"/>
  </w:style>
  <w:style w:type="paragraph" w:customStyle="1" w:styleId="6BD8E0DDA88C48A49DCECEAE0251F34F">
    <w:name w:val="6BD8E0DDA88C48A49DCECEAE0251F34F"/>
    <w:rsid w:val="007407E5"/>
  </w:style>
  <w:style w:type="paragraph" w:customStyle="1" w:styleId="0F7790170E84425AA934B3DFE856F57D">
    <w:name w:val="0F7790170E84425AA934B3DFE856F57D"/>
    <w:rsid w:val="007407E5"/>
  </w:style>
  <w:style w:type="paragraph" w:customStyle="1" w:styleId="11D74C1D32F74C378161C0EE630EB627">
    <w:name w:val="11D74C1D32F74C378161C0EE630EB627"/>
    <w:rsid w:val="007407E5"/>
  </w:style>
  <w:style w:type="paragraph" w:customStyle="1" w:styleId="DD6425811C6F4E08B93AD4F008281519">
    <w:name w:val="DD6425811C6F4E08B93AD4F008281519"/>
    <w:rsid w:val="005A774A"/>
  </w:style>
  <w:style w:type="paragraph" w:customStyle="1" w:styleId="A3472B57974E4D9382A628AE6D5E874B">
    <w:name w:val="A3472B57974E4D9382A628AE6D5E874B"/>
    <w:rsid w:val="005A774A"/>
  </w:style>
  <w:style w:type="paragraph" w:customStyle="1" w:styleId="B2581A38A9074D7492305C2E31E53591">
    <w:name w:val="B2581A38A9074D7492305C2E31E53591"/>
    <w:rsid w:val="005A774A"/>
  </w:style>
  <w:style w:type="paragraph" w:customStyle="1" w:styleId="3040762FF9C941C8B8CCDFEF8BCD050B">
    <w:name w:val="3040762FF9C941C8B8CCDFEF8BCD050B"/>
    <w:rsid w:val="005A774A"/>
  </w:style>
  <w:style w:type="paragraph" w:customStyle="1" w:styleId="8E003B9501484036A15E1A7E61DB1C5D">
    <w:name w:val="8E003B9501484036A15E1A7E61DB1C5D"/>
    <w:rsid w:val="005A774A"/>
  </w:style>
  <w:style w:type="paragraph" w:customStyle="1" w:styleId="31FC834DADF94925BECC7597C15CD09D">
    <w:name w:val="31FC834DADF94925BECC7597C15CD09D"/>
    <w:rsid w:val="005A774A"/>
  </w:style>
  <w:style w:type="paragraph" w:customStyle="1" w:styleId="AFC4F43FE83C4540ABD5CBD9D842555A">
    <w:name w:val="AFC4F43FE83C4540ABD5CBD9D842555A"/>
    <w:rsid w:val="005A774A"/>
  </w:style>
  <w:style w:type="paragraph" w:customStyle="1" w:styleId="AB44E44B932448D9A46AB06FAA23135A">
    <w:name w:val="AB44E44B932448D9A46AB06FAA23135A"/>
    <w:rsid w:val="005A774A"/>
  </w:style>
  <w:style w:type="paragraph" w:customStyle="1" w:styleId="F69A25548F6C4A35AF1C36E3550F0283">
    <w:name w:val="F69A25548F6C4A35AF1C36E3550F0283"/>
    <w:rsid w:val="005A774A"/>
  </w:style>
  <w:style w:type="paragraph" w:customStyle="1" w:styleId="212F43A4C2A24DFE908A0B8C4A020EBA">
    <w:name w:val="212F43A4C2A24DFE908A0B8C4A020EBA"/>
    <w:rsid w:val="005A774A"/>
  </w:style>
  <w:style w:type="paragraph" w:customStyle="1" w:styleId="CB3870FD8CAD4E9DA037A65C85006727">
    <w:name w:val="CB3870FD8CAD4E9DA037A65C85006727"/>
    <w:rsid w:val="005A774A"/>
  </w:style>
  <w:style w:type="paragraph" w:customStyle="1" w:styleId="9BF5CBFDDAF6427095A01F366D663DFD">
    <w:name w:val="9BF5CBFDDAF6427095A01F366D663DFD"/>
    <w:rsid w:val="005A774A"/>
  </w:style>
  <w:style w:type="paragraph" w:customStyle="1" w:styleId="956E2ED236DC4C69A37FDF89402D6624">
    <w:name w:val="956E2ED236DC4C69A37FDF89402D6624"/>
    <w:rsid w:val="005A774A"/>
  </w:style>
  <w:style w:type="paragraph" w:customStyle="1" w:styleId="9D79E810E7B04974A0AB163D1EF3B2D3">
    <w:name w:val="9D79E810E7B04974A0AB163D1EF3B2D3"/>
    <w:rsid w:val="005A774A"/>
  </w:style>
  <w:style w:type="paragraph" w:customStyle="1" w:styleId="447D50E589CE44E7A40B4C492FD21E75">
    <w:name w:val="447D50E589CE44E7A40B4C492FD21E75"/>
    <w:rsid w:val="005A774A"/>
  </w:style>
  <w:style w:type="paragraph" w:customStyle="1" w:styleId="2AA0E63D41584820965734363928DC8F">
    <w:name w:val="2AA0E63D41584820965734363928DC8F"/>
    <w:rsid w:val="005A774A"/>
  </w:style>
  <w:style w:type="paragraph" w:customStyle="1" w:styleId="4C1BF856C86E4A1AAAD9D1B1D386ACDE">
    <w:name w:val="4C1BF856C86E4A1AAAD9D1B1D386ACDE"/>
    <w:rsid w:val="005A774A"/>
  </w:style>
  <w:style w:type="paragraph" w:customStyle="1" w:styleId="F4811D3EDA494939A18C61F944C2A6C2">
    <w:name w:val="F4811D3EDA494939A18C61F944C2A6C2"/>
    <w:rsid w:val="005A774A"/>
  </w:style>
  <w:style w:type="paragraph" w:customStyle="1" w:styleId="A415E50BF9124470B3FB2680DBA9B916">
    <w:name w:val="A415E50BF9124470B3FB2680DBA9B916"/>
    <w:rsid w:val="005A774A"/>
  </w:style>
  <w:style w:type="paragraph" w:customStyle="1" w:styleId="F83384C6D2664781AE90C7AFAE690E6C">
    <w:name w:val="F83384C6D2664781AE90C7AFAE690E6C"/>
    <w:rsid w:val="005A774A"/>
  </w:style>
  <w:style w:type="paragraph" w:customStyle="1" w:styleId="3F35BA90C07044DEA6F2C96695525A98">
    <w:name w:val="3F35BA90C07044DEA6F2C96695525A98"/>
    <w:rsid w:val="00065097"/>
  </w:style>
  <w:style w:type="paragraph" w:customStyle="1" w:styleId="59C18F78E88A4C199A6C573F015F4652">
    <w:name w:val="59C18F78E88A4C199A6C573F015F4652"/>
    <w:rsid w:val="00065097"/>
  </w:style>
  <w:style w:type="paragraph" w:customStyle="1" w:styleId="D910503DFE4D4B6299BE0648B3D89875">
    <w:name w:val="D910503DFE4D4B6299BE0648B3D89875"/>
    <w:rsid w:val="00065097"/>
  </w:style>
  <w:style w:type="paragraph" w:customStyle="1" w:styleId="CED4F84E8D32495AA23E0E728F33C892">
    <w:name w:val="CED4F84E8D32495AA23E0E728F33C892"/>
    <w:rsid w:val="00065097"/>
  </w:style>
  <w:style w:type="paragraph" w:customStyle="1" w:styleId="ABF9A9B140C2436E9ACBFDCD9CE6EA7F">
    <w:name w:val="ABF9A9B140C2436E9ACBFDCD9CE6EA7F"/>
    <w:rsid w:val="00065097"/>
  </w:style>
  <w:style w:type="paragraph" w:customStyle="1" w:styleId="A8CB285900674C479EAD2951BB768741">
    <w:name w:val="A8CB285900674C479EAD2951BB768741"/>
    <w:rsid w:val="00065097"/>
  </w:style>
  <w:style w:type="paragraph" w:customStyle="1" w:styleId="921FD40495064E0AB4B18297FE7100ED">
    <w:name w:val="921FD40495064E0AB4B18297FE7100ED"/>
    <w:rsid w:val="001C79FB"/>
  </w:style>
  <w:style w:type="paragraph" w:customStyle="1" w:styleId="00C78380AE624E3EA708F2116057474A">
    <w:name w:val="00C78380AE624E3EA708F2116057474A"/>
    <w:rsid w:val="001C79FB"/>
  </w:style>
  <w:style w:type="paragraph" w:customStyle="1" w:styleId="5A1D44505EE54F11B5867C83B0ADB671">
    <w:name w:val="5A1D44505EE54F11B5867C83B0ADB671"/>
    <w:rsid w:val="001C79FB"/>
  </w:style>
  <w:style w:type="paragraph" w:customStyle="1" w:styleId="232F3BC413C047EEA2D384988F8ECBD0">
    <w:name w:val="232F3BC413C047EEA2D384988F8ECBD0"/>
    <w:rsid w:val="001C79FB"/>
  </w:style>
  <w:style w:type="paragraph" w:customStyle="1" w:styleId="21D020C69027425D9F5BF43385F5BCA8">
    <w:name w:val="21D020C69027425D9F5BF43385F5BCA8"/>
    <w:rsid w:val="001C79FB"/>
  </w:style>
  <w:style w:type="paragraph" w:customStyle="1" w:styleId="48AAB8CA004D438395DCBFD29895727E">
    <w:name w:val="48AAB8CA004D438395DCBFD29895727E"/>
    <w:rsid w:val="001C79FB"/>
  </w:style>
  <w:style w:type="paragraph" w:customStyle="1" w:styleId="0DB9CF9D5E9A48A8BE6C22900397657E">
    <w:name w:val="0DB9CF9D5E9A48A8BE6C22900397657E"/>
    <w:rsid w:val="001C79FB"/>
  </w:style>
  <w:style w:type="paragraph" w:customStyle="1" w:styleId="6639F181CEC049CEA985E5EFA7EF77D5">
    <w:name w:val="6639F181CEC049CEA985E5EFA7EF77D5"/>
    <w:rsid w:val="001C79FB"/>
  </w:style>
  <w:style w:type="paragraph" w:customStyle="1" w:styleId="4369C39376004691AF453C2B7247E506">
    <w:name w:val="4369C39376004691AF453C2B7247E506"/>
    <w:rsid w:val="001C79FB"/>
  </w:style>
  <w:style w:type="paragraph" w:customStyle="1" w:styleId="3A21FC5DB33649C99011C7693BA2DD8F">
    <w:name w:val="3A21FC5DB33649C99011C7693BA2DD8F"/>
    <w:rsid w:val="001C79FB"/>
  </w:style>
  <w:style w:type="paragraph" w:customStyle="1" w:styleId="98B3D8E4153148F586A32048B9A8F9F3">
    <w:name w:val="98B3D8E4153148F586A32048B9A8F9F3"/>
    <w:rsid w:val="001C79FB"/>
  </w:style>
  <w:style w:type="paragraph" w:customStyle="1" w:styleId="6828663749B1430CBDC9D14B0D93D009">
    <w:name w:val="6828663749B1430CBDC9D14B0D93D009"/>
    <w:rsid w:val="001C79FB"/>
  </w:style>
  <w:style w:type="paragraph" w:customStyle="1" w:styleId="26BC3F02BFF74A9696E043247A377852">
    <w:name w:val="26BC3F02BFF74A9696E043247A377852"/>
    <w:rsid w:val="001C79FB"/>
  </w:style>
  <w:style w:type="paragraph" w:customStyle="1" w:styleId="31E46B7AC0C44CBEA807912797E8449C">
    <w:name w:val="31E46B7AC0C44CBEA807912797E8449C"/>
    <w:rsid w:val="001C79FB"/>
  </w:style>
  <w:style w:type="paragraph" w:customStyle="1" w:styleId="AA3785BC78144C6CBA07BDC71B421838">
    <w:name w:val="AA3785BC78144C6CBA07BDC71B421838"/>
    <w:rsid w:val="001C79FB"/>
  </w:style>
  <w:style w:type="paragraph" w:customStyle="1" w:styleId="46E30E746FE54CA49933003E11BF9252">
    <w:name w:val="46E30E746FE54CA49933003E11BF9252"/>
    <w:rsid w:val="001C79FB"/>
  </w:style>
  <w:style w:type="paragraph" w:customStyle="1" w:styleId="44E13B3B0F414D1EAD2E2E9DCB37E122">
    <w:name w:val="44E13B3B0F414D1EAD2E2E9DCB37E122"/>
    <w:rsid w:val="001C79FB"/>
  </w:style>
  <w:style w:type="paragraph" w:customStyle="1" w:styleId="1809533232BF455B987DEED57ADB5E88">
    <w:name w:val="1809533232BF455B987DEED57ADB5E88"/>
    <w:rsid w:val="001C79FB"/>
  </w:style>
  <w:style w:type="paragraph" w:customStyle="1" w:styleId="D91A604A04404E4DA9519198E9459918">
    <w:name w:val="D91A604A04404E4DA9519198E9459918"/>
    <w:rsid w:val="001C79FB"/>
  </w:style>
  <w:style w:type="paragraph" w:customStyle="1" w:styleId="3CE6CC4FBA7B4FC79C1F068BDC9EB66B">
    <w:name w:val="3CE6CC4FBA7B4FC79C1F068BDC9EB66B"/>
    <w:rsid w:val="001C79FB"/>
  </w:style>
  <w:style w:type="paragraph" w:customStyle="1" w:styleId="B2570A32E10A44198FAF5B1538EF8746">
    <w:name w:val="B2570A32E10A44198FAF5B1538EF8746"/>
    <w:rsid w:val="001C79FB"/>
  </w:style>
  <w:style w:type="paragraph" w:customStyle="1" w:styleId="89EEE85AA37547D2B20D7B52BF24C57B">
    <w:name w:val="89EEE85AA37547D2B20D7B52BF24C57B"/>
    <w:rsid w:val="001C79FB"/>
  </w:style>
  <w:style w:type="paragraph" w:customStyle="1" w:styleId="5C06395FE01C47388B2478EBF350C3DA">
    <w:name w:val="5C06395FE01C47388B2478EBF350C3DA"/>
    <w:rsid w:val="001C79FB"/>
  </w:style>
  <w:style w:type="paragraph" w:customStyle="1" w:styleId="767B490E44E44CE7A014DBF793194F19">
    <w:name w:val="767B490E44E44CE7A014DBF793194F19"/>
    <w:rsid w:val="001C79FB"/>
  </w:style>
  <w:style w:type="paragraph" w:customStyle="1" w:styleId="6FA45DD1E6FA48239347A6448FE4B65A">
    <w:name w:val="6FA45DD1E6FA48239347A6448FE4B65A"/>
    <w:rsid w:val="001C79FB"/>
  </w:style>
  <w:style w:type="paragraph" w:customStyle="1" w:styleId="E5234F6053384B2BABEBB8B6D68BBB4C">
    <w:name w:val="E5234F6053384B2BABEBB8B6D68BBB4C"/>
    <w:rsid w:val="001C79FB"/>
  </w:style>
  <w:style w:type="paragraph" w:customStyle="1" w:styleId="8B644CC7251F49E0916000E3AA1B1F71">
    <w:name w:val="8B644CC7251F49E0916000E3AA1B1F71"/>
    <w:rsid w:val="001C79FB"/>
  </w:style>
  <w:style w:type="paragraph" w:customStyle="1" w:styleId="2D206325FCA94B35BA4F3BD7D75A884A">
    <w:name w:val="2D206325FCA94B35BA4F3BD7D75A884A"/>
    <w:rsid w:val="001C79FB"/>
  </w:style>
  <w:style w:type="paragraph" w:customStyle="1" w:styleId="539141207ECF4C50B346FACB4677FDDB">
    <w:name w:val="539141207ECF4C50B346FACB4677FDDB"/>
    <w:rsid w:val="001C79FB"/>
  </w:style>
  <w:style w:type="paragraph" w:customStyle="1" w:styleId="84F285F1A26C46C2A6354C1770997FCB">
    <w:name w:val="84F285F1A26C46C2A6354C1770997FCB"/>
    <w:rsid w:val="001C79FB"/>
  </w:style>
  <w:style w:type="paragraph" w:customStyle="1" w:styleId="0860220DB4E94277B6D61F51F0530B08">
    <w:name w:val="0860220DB4E94277B6D61F51F0530B08"/>
    <w:rsid w:val="001C79FB"/>
  </w:style>
  <w:style w:type="paragraph" w:customStyle="1" w:styleId="1D7318B2C76F466EAD3AFA5DE923C18A">
    <w:name w:val="1D7318B2C76F466EAD3AFA5DE923C18A"/>
    <w:rsid w:val="001C79FB"/>
  </w:style>
  <w:style w:type="paragraph" w:customStyle="1" w:styleId="23C7BC5AE768427BBA200D1C135CBFE8">
    <w:name w:val="23C7BC5AE768427BBA200D1C135CBFE8"/>
    <w:rsid w:val="00ED4B05"/>
  </w:style>
  <w:style w:type="paragraph" w:customStyle="1" w:styleId="C73C06E6A7E04D6AA139B0CC7DE4F1F2">
    <w:name w:val="C73C06E6A7E04D6AA139B0CC7DE4F1F2"/>
    <w:rsid w:val="00ED4B05"/>
  </w:style>
  <w:style w:type="paragraph" w:customStyle="1" w:styleId="BD28FCFA6BDA45D4AFEEB170B3187774">
    <w:name w:val="BD28FCFA6BDA45D4AFEEB170B3187774"/>
    <w:rsid w:val="00ED4B05"/>
  </w:style>
  <w:style w:type="paragraph" w:customStyle="1" w:styleId="726B06C5F0E64B5AA68092A659478706">
    <w:name w:val="726B06C5F0E64B5AA68092A659478706"/>
    <w:rsid w:val="00ED4B05"/>
  </w:style>
  <w:style w:type="paragraph" w:customStyle="1" w:styleId="B8961CF3E88144308B0980C29FE8E545">
    <w:name w:val="B8961CF3E88144308B0980C29FE8E545"/>
    <w:rsid w:val="00ED4B05"/>
  </w:style>
  <w:style w:type="paragraph" w:customStyle="1" w:styleId="77E2A7EA88DA43B2A65E2FDA389D7279">
    <w:name w:val="77E2A7EA88DA43B2A65E2FDA389D7279"/>
    <w:rsid w:val="00ED4B05"/>
  </w:style>
  <w:style w:type="paragraph" w:customStyle="1" w:styleId="B3718105E3CB478693CB657C4168465A">
    <w:name w:val="B3718105E3CB478693CB657C4168465A"/>
    <w:rsid w:val="00ED4B05"/>
  </w:style>
  <w:style w:type="paragraph" w:customStyle="1" w:styleId="DDDB53C8DECF4FABBE5FBBF50442BD62">
    <w:name w:val="DDDB53C8DECF4FABBE5FBBF50442BD62"/>
    <w:rsid w:val="00ED4B05"/>
  </w:style>
  <w:style w:type="paragraph" w:customStyle="1" w:styleId="0EA5C802EB14466EA71EC140A2891766">
    <w:name w:val="0EA5C802EB14466EA71EC140A2891766"/>
    <w:rsid w:val="00AA02D5"/>
  </w:style>
  <w:style w:type="paragraph" w:customStyle="1" w:styleId="2B385792AB394613A792D668F092A43D">
    <w:name w:val="2B385792AB394613A792D668F092A43D"/>
    <w:rsid w:val="00AA02D5"/>
  </w:style>
  <w:style w:type="paragraph" w:customStyle="1" w:styleId="1F9320C8D6984C0695A19D7EA2E4BBC9">
    <w:name w:val="1F9320C8D6984C0695A19D7EA2E4BBC9"/>
    <w:rsid w:val="00AA02D5"/>
  </w:style>
  <w:style w:type="paragraph" w:customStyle="1" w:styleId="897F98312E3943C0B26F2749949AA9BF">
    <w:name w:val="897F98312E3943C0B26F2749949AA9BF"/>
    <w:rsid w:val="00AA02D5"/>
  </w:style>
  <w:style w:type="paragraph" w:customStyle="1" w:styleId="D4442032AD9946739AF4954A62DA48BB">
    <w:name w:val="D4442032AD9946739AF4954A62DA48BB"/>
    <w:rsid w:val="00AA02D5"/>
  </w:style>
  <w:style w:type="paragraph" w:customStyle="1" w:styleId="1C1CBE349C924E44B15EA71821876792">
    <w:name w:val="1C1CBE349C924E44B15EA71821876792"/>
    <w:rsid w:val="00AA02D5"/>
  </w:style>
  <w:style w:type="paragraph" w:customStyle="1" w:styleId="6538DFB99F324D26BC400A7F83708845">
    <w:name w:val="6538DFB99F324D26BC400A7F83708845"/>
    <w:rsid w:val="00AA02D5"/>
  </w:style>
  <w:style w:type="paragraph" w:customStyle="1" w:styleId="497AC554CF054458BFFD673507286832">
    <w:name w:val="497AC554CF054458BFFD673507286832"/>
    <w:rsid w:val="00AA02D5"/>
  </w:style>
  <w:style w:type="paragraph" w:customStyle="1" w:styleId="07E33E4817754571B5351365AD4D7723">
    <w:name w:val="07E33E4817754571B5351365AD4D7723"/>
    <w:rsid w:val="00AA02D5"/>
  </w:style>
  <w:style w:type="paragraph" w:customStyle="1" w:styleId="43F2B650B5DF40918C823F89F4435A57">
    <w:name w:val="43F2B650B5DF40918C823F89F4435A57"/>
    <w:rsid w:val="00AA02D5"/>
  </w:style>
  <w:style w:type="paragraph" w:customStyle="1" w:styleId="86909F1CD83641C6AA7E9735615E6ECA">
    <w:name w:val="86909F1CD83641C6AA7E9735615E6ECA"/>
    <w:rsid w:val="00AA02D5"/>
  </w:style>
  <w:style w:type="paragraph" w:customStyle="1" w:styleId="313D725007F3414E9AA1E6DAEA4054B2">
    <w:name w:val="313D725007F3414E9AA1E6DAEA4054B2"/>
    <w:rsid w:val="00AA02D5"/>
  </w:style>
  <w:style w:type="paragraph" w:customStyle="1" w:styleId="B69D919A77AF41D688F9B423DF5AFBBC">
    <w:name w:val="B69D919A77AF41D688F9B423DF5AFBBC"/>
    <w:rsid w:val="00AA02D5"/>
  </w:style>
  <w:style w:type="paragraph" w:customStyle="1" w:styleId="9CBD0AD860F84E06AC5829844AC21C0E">
    <w:name w:val="9CBD0AD860F84E06AC5829844AC21C0E"/>
    <w:rsid w:val="00AA02D5"/>
  </w:style>
  <w:style w:type="paragraph" w:customStyle="1" w:styleId="1B5566C39D2649F9B14BDA68A1A154DB">
    <w:name w:val="1B5566C39D2649F9B14BDA68A1A154DB"/>
    <w:rsid w:val="00AA02D5"/>
  </w:style>
  <w:style w:type="paragraph" w:customStyle="1" w:styleId="2955B569A98640FB8482741F04E95D2A">
    <w:name w:val="2955B569A98640FB8482741F04E95D2A"/>
    <w:rsid w:val="00AA02D5"/>
  </w:style>
  <w:style w:type="paragraph" w:customStyle="1" w:styleId="15A674941BD344528F0F91DFA66A918B">
    <w:name w:val="15A674941BD344528F0F91DFA66A918B"/>
    <w:rsid w:val="00B355AF"/>
  </w:style>
  <w:style w:type="paragraph" w:customStyle="1" w:styleId="79E83C09231448FEAB04156D3AC05B5C">
    <w:name w:val="79E83C09231448FEAB04156D3AC05B5C"/>
    <w:rsid w:val="00B355AF"/>
  </w:style>
  <w:style w:type="paragraph" w:customStyle="1" w:styleId="93A4C33DCC0342F19AB322BEE116BA52">
    <w:name w:val="93A4C33DCC0342F19AB322BEE116BA52"/>
    <w:rsid w:val="00B355AF"/>
  </w:style>
  <w:style w:type="paragraph" w:customStyle="1" w:styleId="C87C1058BF394B589D16718E578A21DB">
    <w:name w:val="C87C1058BF394B589D16718E578A21DB"/>
    <w:rsid w:val="00B355AF"/>
  </w:style>
  <w:style w:type="paragraph" w:customStyle="1" w:styleId="EAE87A5916074D5088DE78878B2EA0FF">
    <w:name w:val="EAE87A5916074D5088DE78878B2EA0FF"/>
    <w:rsid w:val="00B355AF"/>
  </w:style>
  <w:style w:type="paragraph" w:customStyle="1" w:styleId="7182A90E58F84EE6B7910E89A20910FD">
    <w:name w:val="7182A90E58F84EE6B7910E89A20910FD"/>
    <w:rsid w:val="00B355AF"/>
  </w:style>
  <w:style w:type="paragraph" w:customStyle="1" w:styleId="0E4FDBFB9AE34B06AD9D7E6C3F2B96AD">
    <w:name w:val="0E4FDBFB9AE34B06AD9D7E6C3F2B96AD"/>
    <w:rsid w:val="00B355AF"/>
  </w:style>
  <w:style w:type="paragraph" w:customStyle="1" w:styleId="8185DB5F9A4F4F9A875543733173AA13">
    <w:name w:val="8185DB5F9A4F4F9A875543733173AA13"/>
    <w:rsid w:val="00B355AF"/>
  </w:style>
  <w:style w:type="paragraph" w:customStyle="1" w:styleId="FE53ECB7900B4356864B75A0C05F1AD3">
    <w:name w:val="FE53ECB7900B4356864B75A0C05F1AD3"/>
    <w:rsid w:val="00B355AF"/>
  </w:style>
  <w:style w:type="paragraph" w:customStyle="1" w:styleId="95872904A68C4C6C8464DE132E907A57">
    <w:name w:val="95872904A68C4C6C8464DE132E907A57"/>
    <w:rsid w:val="00B355AF"/>
  </w:style>
  <w:style w:type="paragraph" w:customStyle="1" w:styleId="DE07D9C8132B4DEEB51900BAD79EDC1F">
    <w:name w:val="DE07D9C8132B4DEEB51900BAD79EDC1F"/>
    <w:rsid w:val="00B355AF"/>
  </w:style>
  <w:style w:type="paragraph" w:customStyle="1" w:styleId="5C09D5697D5F4423A00D093315C0A768">
    <w:name w:val="5C09D5697D5F4423A00D093315C0A768"/>
    <w:rsid w:val="00B355AF"/>
  </w:style>
  <w:style w:type="paragraph" w:customStyle="1" w:styleId="D6E1BBC6D5464A62BBCFAB1CDD425EE4">
    <w:name w:val="D6E1BBC6D5464A62BBCFAB1CDD425EE4"/>
    <w:rsid w:val="00B355AF"/>
  </w:style>
  <w:style w:type="paragraph" w:customStyle="1" w:styleId="F2FCCE72C8F740DA83246C822401E994">
    <w:name w:val="F2FCCE72C8F740DA83246C822401E994"/>
    <w:rsid w:val="00B355AF"/>
  </w:style>
  <w:style w:type="paragraph" w:customStyle="1" w:styleId="52C5D50B582F47408E4EA4AC574DBF0A">
    <w:name w:val="52C5D50B582F47408E4EA4AC574DBF0A"/>
    <w:rsid w:val="00B355AF"/>
  </w:style>
  <w:style w:type="paragraph" w:customStyle="1" w:styleId="624A123325074EE4B5FA3968C92BBA2C">
    <w:name w:val="624A123325074EE4B5FA3968C92BBA2C"/>
    <w:rsid w:val="00B355AF"/>
  </w:style>
  <w:style w:type="paragraph" w:customStyle="1" w:styleId="93908758530045868A42E353A98420F0">
    <w:name w:val="93908758530045868A42E353A98420F0"/>
    <w:rsid w:val="00B355AF"/>
  </w:style>
  <w:style w:type="paragraph" w:customStyle="1" w:styleId="53EADCB2C855479FBB03C2C99596958F">
    <w:name w:val="53EADCB2C855479FBB03C2C99596958F"/>
    <w:rsid w:val="00B355AF"/>
  </w:style>
  <w:style w:type="paragraph" w:customStyle="1" w:styleId="497D853FF3184F208BCEB4A1C8DC94F9">
    <w:name w:val="497D853FF3184F208BCEB4A1C8DC94F9"/>
    <w:rsid w:val="00B355AF"/>
  </w:style>
  <w:style w:type="paragraph" w:customStyle="1" w:styleId="9E873C13E66541349AFE7D1FB3A64CF4">
    <w:name w:val="9E873C13E66541349AFE7D1FB3A64CF4"/>
    <w:rsid w:val="00B355AF"/>
  </w:style>
  <w:style w:type="paragraph" w:customStyle="1" w:styleId="86CF6E4FC4284A789126192A7EE8563D">
    <w:name w:val="86CF6E4FC4284A789126192A7EE8563D"/>
    <w:rsid w:val="00B355AF"/>
  </w:style>
  <w:style w:type="paragraph" w:customStyle="1" w:styleId="2A07E33763374952A335F52C0B41BCAD">
    <w:name w:val="2A07E33763374952A335F52C0B41BCAD"/>
    <w:rsid w:val="00B355AF"/>
  </w:style>
  <w:style w:type="paragraph" w:customStyle="1" w:styleId="176E4946F66243AC8C939E03CFD7DA63">
    <w:name w:val="176E4946F66243AC8C939E03CFD7DA63"/>
    <w:rsid w:val="00B355AF"/>
  </w:style>
  <w:style w:type="paragraph" w:customStyle="1" w:styleId="D83C3AB3CAA64A83B838F75FBFB5E763">
    <w:name w:val="D83C3AB3CAA64A83B838F75FBFB5E763"/>
    <w:rsid w:val="00B355AF"/>
  </w:style>
  <w:style w:type="paragraph" w:customStyle="1" w:styleId="A5214CECC0144C8F828B42F3B1B2B050">
    <w:name w:val="A5214CECC0144C8F828B42F3B1B2B050"/>
    <w:rsid w:val="00B355AF"/>
  </w:style>
  <w:style w:type="paragraph" w:customStyle="1" w:styleId="8D050C5F5356467D9F72A81EA3CF382F">
    <w:name w:val="8D050C5F5356467D9F72A81EA3CF382F"/>
    <w:rsid w:val="00B355AF"/>
  </w:style>
  <w:style w:type="paragraph" w:customStyle="1" w:styleId="20D1414C31BE4FC795F105A1865083A1">
    <w:name w:val="20D1414C31BE4FC795F105A1865083A1"/>
    <w:rsid w:val="00B355AF"/>
  </w:style>
  <w:style w:type="paragraph" w:customStyle="1" w:styleId="BC70F848F50C43D9965CE712CD527C3E">
    <w:name w:val="BC70F848F50C43D9965CE712CD527C3E"/>
    <w:rsid w:val="00B355AF"/>
  </w:style>
  <w:style w:type="paragraph" w:customStyle="1" w:styleId="41D74380929E4EDDB074C604B73CD2C8">
    <w:name w:val="41D74380929E4EDDB074C604B73CD2C8"/>
    <w:rsid w:val="00B355AF"/>
  </w:style>
  <w:style w:type="paragraph" w:customStyle="1" w:styleId="4BC43647B28944699E2D034A3002BD99">
    <w:name w:val="4BC43647B28944699E2D034A3002BD99"/>
    <w:rsid w:val="00B355AF"/>
  </w:style>
  <w:style w:type="paragraph" w:customStyle="1" w:styleId="68CD93B98721434E82A0984DC82D062E">
    <w:name w:val="68CD93B98721434E82A0984DC82D062E"/>
    <w:rsid w:val="00B355AF"/>
  </w:style>
  <w:style w:type="paragraph" w:customStyle="1" w:styleId="C99517C92B9E489A812E66F9DE36E5D6">
    <w:name w:val="C99517C92B9E489A812E66F9DE36E5D6"/>
    <w:rsid w:val="00B355AF"/>
  </w:style>
  <w:style w:type="paragraph" w:customStyle="1" w:styleId="037426901253446E97C548B08283FC66">
    <w:name w:val="037426901253446E97C548B08283FC66"/>
    <w:rsid w:val="00B355AF"/>
  </w:style>
  <w:style w:type="paragraph" w:customStyle="1" w:styleId="8BF5630ABAA44AF7BDBF555EE38F09A0">
    <w:name w:val="8BF5630ABAA44AF7BDBF555EE38F09A0"/>
    <w:rsid w:val="00B355AF"/>
  </w:style>
  <w:style w:type="paragraph" w:customStyle="1" w:styleId="22F7C412320F4189986818B629EAAADB">
    <w:name w:val="22F7C412320F4189986818B629EAAADB"/>
    <w:rsid w:val="00B355AF"/>
  </w:style>
  <w:style w:type="paragraph" w:customStyle="1" w:styleId="7E3B546E2DC04EC1BC16C1F82C8856BE">
    <w:name w:val="7E3B546E2DC04EC1BC16C1F82C8856BE"/>
    <w:rsid w:val="00B355AF"/>
  </w:style>
  <w:style w:type="paragraph" w:customStyle="1" w:styleId="CAEBC209AFF8420595CAA51D6E099261">
    <w:name w:val="CAEBC209AFF8420595CAA51D6E099261"/>
    <w:rsid w:val="00B355AF"/>
  </w:style>
  <w:style w:type="paragraph" w:customStyle="1" w:styleId="FF66A3A77A474EF3AA50B85222E8673A">
    <w:name w:val="FF66A3A77A474EF3AA50B85222E8673A"/>
    <w:rsid w:val="00B355AF"/>
  </w:style>
  <w:style w:type="paragraph" w:customStyle="1" w:styleId="2640B79968414A1ABF0AB9525966852C">
    <w:name w:val="2640B79968414A1ABF0AB9525966852C"/>
    <w:rsid w:val="00B355AF"/>
  </w:style>
  <w:style w:type="paragraph" w:customStyle="1" w:styleId="E4BC73A2C946462584F0CD647E3C8606">
    <w:name w:val="E4BC73A2C946462584F0CD647E3C8606"/>
    <w:rsid w:val="00B355AF"/>
  </w:style>
  <w:style w:type="paragraph" w:customStyle="1" w:styleId="1D2B12DB06B44FF8B13ED0AA91FCEAA8">
    <w:name w:val="1D2B12DB06B44FF8B13ED0AA91FCEAA8"/>
    <w:rsid w:val="00B355AF"/>
  </w:style>
  <w:style w:type="paragraph" w:customStyle="1" w:styleId="B7FCC65DFFB64976BAA3A0BEA9C030EC">
    <w:name w:val="B7FCC65DFFB64976BAA3A0BEA9C030EC"/>
    <w:rsid w:val="00B355AF"/>
  </w:style>
  <w:style w:type="paragraph" w:customStyle="1" w:styleId="02E9A50246734D3DB8CEA08AC07E7002">
    <w:name w:val="02E9A50246734D3DB8CEA08AC07E7002"/>
    <w:rsid w:val="00B355AF"/>
  </w:style>
  <w:style w:type="paragraph" w:customStyle="1" w:styleId="48F8C25E395E49A695112071238F2D84">
    <w:name w:val="48F8C25E395E49A695112071238F2D84"/>
    <w:rsid w:val="00B355AF"/>
  </w:style>
  <w:style w:type="paragraph" w:customStyle="1" w:styleId="5392943A5EA443848DB2813D12E73852">
    <w:name w:val="5392943A5EA443848DB2813D12E73852"/>
    <w:rsid w:val="00B355AF"/>
  </w:style>
  <w:style w:type="paragraph" w:customStyle="1" w:styleId="75A7FDC3469B4A59B6792518B462F2E0">
    <w:name w:val="75A7FDC3469B4A59B6792518B462F2E0"/>
    <w:rsid w:val="00B355AF"/>
  </w:style>
  <w:style w:type="paragraph" w:customStyle="1" w:styleId="FFE520918CA74F9685665227D30195DE">
    <w:name w:val="FFE520918CA74F9685665227D30195DE"/>
    <w:rsid w:val="00B355AF"/>
  </w:style>
  <w:style w:type="paragraph" w:customStyle="1" w:styleId="4EB29745AD6F4353BDF692AAE1C9CCFB">
    <w:name w:val="4EB29745AD6F4353BDF692AAE1C9CCFB"/>
    <w:rsid w:val="00B355AF"/>
  </w:style>
  <w:style w:type="paragraph" w:customStyle="1" w:styleId="D5257D7E085F4723B9E3817FE27E032D">
    <w:name w:val="D5257D7E085F4723B9E3817FE27E032D"/>
    <w:rsid w:val="00B355AF"/>
  </w:style>
  <w:style w:type="paragraph" w:customStyle="1" w:styleId="07FABF2FCEBF4C10B7254687F15D4414">
    <w:name w:val="07FABF2FCEBF4C10B7254687F15D4414"/>
    <w:rsid w:val="00B355AF"/>
  </w:style>
  <w:style w:type="paragraph" w:customStyle="1" w:styleId="BED77F399C084B069C93F060E059379D">
    <w:name w:val="BED77F399C084B069C93F060E059379D"/>
    <w:rsid w:val="00B355AF"/>
  </w:style>
  <w:style w:type="paragraph" w:customStyle="1" w:styleId="E0045340F2254AF783F903FA149F4345">
    <w:name w:val="E0045340F2254AF783F903FA149F4345"/>
    <w:rsid w:val="00B355AF"/>
  </w:style>
  <w:style w:type="paragraph" w:customStyle="1" w:styleId="995E6F84531543E4BD8B83D86D93DE97">
    <w:name w:val="995E6F84531543E4BD8B83D86D93DE97"/>
    <w:rsid w:val="00B355AF"/>
  </w:style>
  <w:style w:type="paragraph" w:customStyle="1" w:styleId="7E742142366D4EBE9E85F87C847B1512">
    <w:name w:val="7E742142366D4EBE9E85F87C847B1512"/>
    <w:rsid w:val="00B355AF"/>
  </w:style>
  <w:style w:type="paragraph" w:customStyle="1" w:styleId="0B64DE1C6BEE45F49596C61F858B1DB2">
    <w:name w:val="0B64DE1C6BEE45F49596C61F858B1DB2"/>
    <w:rsid w:val="00B355AF"/>
  </w:style>
  <w:style w:type="paragraph" w:customStyle="1" w:styleId="B9B2057E064742CB8A624843DB681A24">
    <w:name w:val="B9B2057E064742CB8A624843DB681A24"/>
    <w:rsid w:val="00494F76"/>
  </w:style>
  <w:style w:type="paragraph" w:customStyle="1" w:styleId="C766889B89D1426DAF0CBE0642C720F8">
    <w:name w:val="C766889B89D1426DAF0CBE0642C720F8"/>
    <w:rsid w:val="00494F76"/>
  </w:style>
  <w:style w:type="paragraph" w:customStyle="1" w:styleId="2AAA01CBB2014A2FBE1CCB174A45BDCA">
    <w:name w:val="2AAA01CBB2014A2FBE1CCB174A45BDCA"/>
    <w:rsid w:val="00494F76"/>
  </w:style>
  <w:style w:type="paragraph" w:customStyle="1" w:styleId="EDD1F596AEAE4D1AB622367653F8FCA5">
    <w:name w:val="EDD1F596AEAE4D1AB622367653F8FCA5"/>
    <w:rsid w:val="00494F76"/>
  </w:style>
  <w:style w:type="paragraph" w:customStyle="1" w:styleId="C6C0105F766248AB8E9910AB01E5231C">
    <w:name w:val="C6C0105F766248AB8E9910AB01E5231C"/>
    <w:rsid w:val="00494F76"/>
  </w:style>
  <w:style w:type="paragraph" w:customStyle="1" w:styleId="6D2A1CA7D91D4F3EBBEAE05DB2297154">
    <w:name w:val="6D2A1CA7D91D4F3EBBEAE05DB2297154"/>
    <w:rsid w:val="00494F76"/>
  </w:style>
  <w:style w:type="paragraph" w:customStyle="1" w:styleId="6E43C027DFC7495BB8AC58181FC69E6D">
    <w:name w:val="6E43C027DFC7495BB8AC58181FC69E6D"/>
    <w:rsid w:val="00494F76"/>
  </w:style>
  <w:style w:type="paragraph" w:customStyle="1" w:styleId="27C27D8825894ACC85BAE5840B9359FF">
    <w:name w:val="27C27D8825894ACC85BAE5840B9359FF"/>
    <w:rsid w:val="00494F76"/>
  </w:style>
  <w:style w:type="paragraph" w:customStyle="1" w:styleId="112EA5071C724B13B7D82B436BB1DA65">
    <w:name w:val="112EA5071C724B13B7D82B436BB1DA65"/>
    <w:rsid w:val="00494F76"/>
  </w:style>
  <w:style w:type="paragraph" w:customStyle="1" w:styleId="57D69A1F75EA4313A96B031EABF42C1D">
    <w:name w:val="57D69A1F75EA4313A96B031EABF42C1D"/>
    <w:rsid w:val="00494F76"/>
  </w:style>
  <w:style w:type="paragraph" w:customStyle="1" w:styleId="BE20BD368BFF4861A7192E517EE06442">
    <w:name w:val="BE20BD368BFF4861A7192E517EE06442"/>
    <w:rsid w:val="00494F76"/>
  </w:style>
  <w:style w:type="paragraph" w:customStyle="1" w:styleId="A66D640910554228979B84597C14F642">
    <w:name w:val="A66D640910554228979B84597C14F642"/>
    <w:rsid w:val="00494F76"/>
  </w:style>
  <w:style w:type="paragraph" w:customStyle="1" w:styleId="C3A03C0AAF7143BBB8BC373E55B34CDE">
    <w:name w:val="C3A03C0AAF7143BBB8BC373E55B34CDE"/>
    <w:rsid w:val="006D7037"/>
  </w:style>
  <w:style w:type="paragraph" w:customStyle="1" w:styleId="9A5B595CFD164CAD93B9AF61C6CB69E0">
    <w:name w:val="9A5B595CFD164CAD93B9AF61C6CB69E0"/>
    <w:rsid w:val="006D7037"/>
  </w:style>
  <w:style w:type="paragraph" w:customStyle="1" w:styleId="E8B14AEBEBBD4D1BB5DA007978FBA99E">
    <w:name w:val="E8B14AEBEBBD4D1BB5DA007978FBA99E"/>
    <w:rsid w:val="006D7037"/>
  </w:style>
  <w:style w:type="paragraph" w:customStyle="1" w:styleId="A504804650974B2D95E0EAD734861B74">
    <w:name w:val="A504804650974B2D95E0EAD734861B74"/>
    <w:rsid w:val="006D7037"/>
  </w:style>
  <w:style w:type="paragraph" w:customStyle="1" w:styleId="DDB57CD9F9584B28AE42CBFC1E603AC3">
    <w:name w:val="DDB57CD9F9584B28AE42CBFC1E603AC3"/>
    <w:rsid w:val="00620634"/>
  </w:style>
  <w:style w:type="paragraph" w:customStyle="1" w:styleId="024F85447E124D649150B9E558F83702">
    <w:name w:val="024F85447E124D649150B9E558F83702"/>
    <w:rsid w:val="00620634"/>
  </w:style>
  <w:style w:type="paragraph" w:customStyle="1" w:styleId="9DDFEC5FBD78479D9D7196C092CC04BB">
    <w:name w:val="9DDFEC5FBD78479D9D7196C092CC04BB"/>
    <w:rsid w:val="00620634"/>
  </w:style>
  <w:style w:type="paragraph" w:customStyle="1" w:styleId="3CA6EBAC2217481EB72F2EA337F97E9C">
    <w:name w:val="3CA6EBAC2217481EB72F2EA337F97E9C"/>
    <w:rsid w:val="00620634"/>
  </w:style>
  <w:style w:type="paragraph" w:customStyle="1" w:styleId="77E0E2D1F6354D27B0F164AD52EBEC52">
    <w:name w:val="77E0E2D1F6354D27B0F164AD52EBEC52"/>
    <w:rsid w:val="00620634"/>
  </w:style>
  <w:style w:type="paragraph" w:customStyle="1" w:styleId="5A3A01E0B19D4C0A93ED07433FDDAE05">
    <w:name w:val="5A3A01E0B19D4C0A93ED07433FDDAE05"/>
    <w:rsid w:val="00620634"/>
  </w:style>
  <w:style w:type="paragraph" w:customStyle="1" w:styleId="3BD5124F82A74BA6806E914C35DC6995">
    <w:name w:val="3BD5124F82A74BA6806E914C35DC6995"/>
    <w:rsid w:val="00620634"/>
  </w:style>
  <w:style w:type="paragraph" w:customStyle="1" w:styleId="52EC89576A474ACFA40BDCA1AD5E675E">
    <w:name w:val="52EC89576A474ACFA40BDCA1AD5E675E"/>
    <w:rsid w:val="00620634"/>
  </w:style>
  <w:style w:type="paragraph" w:customStyle="1" w:styleId="BABAF4FBF05043FDB22DC182D5F97BEE">
    <w:name w:val="BABAF4FBF05043FDB22DC182D5F97BEE"/>
    <w:rsid w:val="00620634"/>
  </w:style>
  <w:style w:type="paragraph" w:customStyle="1" w:styleId="DDF3C2785C9647719B3A7DC655BF43C3">
    <w:name w:val="DDF3C2785C9647719B3A7DC655BF43C3"/>
    <w:rsid w:val="00620634"/>
  </w:style>
  <w:style w:type="paragraph" w:customStyle="1" w:styleId="CF81B28EB69F43C7A3790D5F10C1944B">
    <w:name w:val="CF81B28EB69F43C7A3790D5F10C1944B"/>
    <w:rsid w:val="00620634"/>
  </w:style>
  <w:style w:type="paragraph" w:customStyle="1" w:styleId="4652F863C3D64CDA95BE14327BD45729">
    <w:name w:val="4652F863C3D64CDA95BE14327BD45729"/>
    <w:rsid w:val="00620634"/>
  </w:style>
  <w:style w:type="paragraph" w:customStyle="1" w:styleId="B52CC015E6C74D22BB19EF4A142EF415">
    <w:name w:val="B52CC015E6C74D22BB19EF4A142EF415"/>
    <w:rsid w:val="00620634"/>
  </w:style>
  <w:style w:type="paragraph" w:customStyle="1" w:styleId="8B554E74D3BF4A628C7BD572BFBD0409">
    <w:name w:val="8B554E74D3BF4A628C7BD572BFBD0409"/>
    <w:rsid w:val="00620634"/>
  </w:style>
  <w:style w:type="paragraph" w:customStyle="1" w:styleId="4E7E921C9CE4409DB855B44732CE9A8D">
    <w:name w:val="4E7E921C9CE4409DB855B44732CE9A8D"/>
    <w:rsid w:val="00620634"/>
  </w:style>
  <w:style w:type="paragraph" w:customStyle="1" w:styleId="B5B6856D94934EB89F387BFE78522618">
    <w:name w:val="B5B6856D94934EB89F387BFE78522618"/>
    <w:rsid w:val="00620634"/>
  </w:style>
  <w:style w:type="paragraph" w:customStyle="1" w:styleId="C816A22BE04347F1A0D412541412744A">
    <w:name w:val="C816A22BE04347F1A0D412541412744A"/>
    <w:rsid w:val="00620634"/>
  </w:style>
  <w:style w:type="paragraph" w:customStyle="1" w:styleId="1DBF375D4BB9462BAF149CB627C14BEA">
    <w:name w:val="1DBF375D4BB9462BAF149CB627C14BEA"/>
    <w:rsid w:val="00620634"/>
  </w:style>
  <w:style w:type="paragraph" w:customStyle="1" w:styleId="870FD0835279428CA29069F2F16FAF18">
    <w:name w:val="870FD0835279428CA29069F2F16FAF18"/>
    <w:rsid w:val="00620634"/>
  </w:style>
  <w:style w:type="paragraph" w:customStyle="1" w:styleId="86D7F192822B4749BE80E98598AA173E">
    <w:name w:val="86D7F192822B4749BE80E98598AA173E"/>
    <w:rsid w:val="00620634"/>
  </w:style>
  <w:style w:type="paragraph" w:customStyle="1" w:styleId="727A8CF7BA764C1FA2945A0429715033">
    <w:name w:val="727A8CF7BA764C1FA2945A0429715033"/>
    <w:rsid w:val="00653518"/>
  </w:style>
  <w:style w:type="paragraph" w:customStyle="1" w:styleId="4827BB862D204C2A836D2FB0072094C9">
    <w:name w:val="4827BB862D204C2A836D2FB0072094C9"/>
    <w:rsid w:val="00653518"/>
  </w:style>
  <w:style w:type="paragraph" w:customStyle="1" w:styleId="1B16F416C3104730B494707685CD5339">
    <w:name w:val="1B16F416C3104730B494707685CD5339"/>
    <w:rsid w:val="00653518"/>
  </w:style>
  <w:style w:type="paragraph" w:customStyle="1" w:styleId="20C5BB61C4384ACB946DEC14B449F8AB">
    <w:name w:val="20C5BB61C4384ACB946DEC14B449F8AB"/>
    <w:rsid w:val="00653518"/>
  </w:style>
  <w:style w:type="paragraph" w:customStyle="1" w:styleId="AD690AAEA0FE45D4BC3D22C2FBDCA697">
    <w:name w:val="AD690AAEA0FE45D4BC3D22C2FBDCA697"/>
    <w:rsid w:val="00A22811"/>
  </w:style>
  <w:style w:type="paragraph" w:customStyle="1" w:styleId="1ED60BFA2BB941A3A76162401CFED183">
    <w:name w:val="1ED60BFA2BB941A3A76162401CFED183"/>
    <w:rsid w:val="00A22811"/>
  </w:style>
  <w:style w:type="paragraph" w:customStyle="1" w:styleId="46EC4BAD52A54BC0A0ED561C6644D87D">
    <w:name w:val="46EC4BAD52A54BC0A0ED561C6644D87D"/>
    <w:rsid w:val="00A22811"/>
  </w:style>
  <w:style w:type="paragraph" w:customStyle="1" w:styleId="297509ED3B854AFCB0471D6D3960D369">
    <w:name w:val="297509ED3B854AFCB0471D6D3960D369"/>
    <w:rsid w:val="00A22811"/>
  </w:style>
  <w:style w:type="paragraph" w:customStyle="1" w:styleId="3F736108787C47F3B783F5DD78AB67AB">
    <w:name w:val="3F736108787C47F3B783F5DD78AB67AB"/>
    <w:rsid w:val="00A22811"/>
  </w:style>
  <w:style w:type="paragraph" w:customStyle="1" w:styleId="C3D8D21AC02B4E74A18B9F946905864F">
    <w:name w:val="C3D8D21AC02B4E74A18B9F946905864F"/>
    <w:rsid w:val="00A22811"/>
  </w:style>
  <w:style w:type="paragraph" w:customStyle="1" w:styleId="05450537F31944CA9F600A9B52770CB4">
    <w:name w:val="05450537F31944CA9F600A9B52770CB4"/>
    <w:rsid w:val="00A22811"/>
  </w:style>
  <w:style w:type="paragraph" w:customStyle="1" w:styleId="8CFD98CFCCCD4D2FB0729E171F32FDF9">
    <w:name w:val="8CFD98CFCCCD4D2FB0729E171F32FDF9"/>
    <w:rsid w:val="00A22811"/>
  </w:style>
  <w:style w:type="paragraph" w:customStyle="1" w:styleId="3C2F0403396543C4AC8FE56F20255AED">
    <w:name w:val="3C2F0403396543C4AC8FE56F20255AED"/>
    <w:rsid w:val="00A22811"/>
  </w:style>
  <w:style w:type="paragraph" w:customStyle="1" w:styleId="89918AA3FFDF4FDCAC47F8AD99B617AF">
    <w:name w:val="89918AA3FFDF4FDCAC47F8AD99B617AF"/>
    <w:rsid w:val="00A22811"/>
  </w:style>
  <w:style w:type="paragraph" w:customStyle="1" w:styleId="45B1A1F221874877A0020DDE701BA691">
    <w:name w:val="45B1A1F221874877A0020DDE701BA691"/>
    <w:rsid w:val="00A22811"/>
  </w:style>
  <w:style w:type="paragraph" w:customStyle="1" w:styleId="A5433B5EB1444AC5B339A2A5487E515B">
    <w:name w:val="A5433B5EB1444AC5B339A2A5487E515B"/>
    <w:rsid w:val="00A22811"/>
  </w:style>
  <w:style w:type="paragraph" w:customStyle="1" w:styleId="1591518E568D4279AB0DEC04543F1D59">
    <w:name w:val="1591518E568D4279AB0DEC04543F1D59"/>
    <w:rsid w:val="00A22811"/>
  </w:style>
  <w:style w:type="paragraph" w:customStyle="1" w:styleId="493107E812984FE688F7844EB94FFC28">
    <w:name w:val="493107E812984FE688F7844EB94FFC28"/>
    <w:rsid w:val="00A22811"/>
  </w:style>
  <w:style w:type="paragraph" w:customStyle="1" w:styleId="98EE2CEE060A4E9F9DF0F620A0C38965">
    <w:name w:val="98EE2CEE060A4E9F9DF0F620A0C38965"/>
    <w:rsid w:val="00A22811"/>
  </w:style>
  <w:style w:type="paragraph" w:customStyle="1" w:styleId="1B362E91008A453A977BE2E46511EECD">
    <w:name w:val="1B362E91008A453A977BE2E46511EECD"/>
    <w:rsid w:val="00A22811"/>
  </w:style>
  <w:style w:type="paragraph" w:customStyle="1" w:styleId="797813D1F8364238B713C3932AAB9875">
    <w:name w:val="797813D1F8364238B713C3932AAB9875"/>
    <w:rsid w:val="00A22811"/>
  </w:style>
  <w:style w:type="paragraph" w:customStyle="1" w:styleId="B6DCF897F2624D319F18A3D213A97718">
    <w:name w:val="B6DCF897F2624D319F18A3D213A97718"/>
    <w:rsid w:val="00A22811"/>
  </w:style>
  <w:style w:type="paragraph" w:customStyle="1" w:styleId="E8E952510CC147B1850003495017A841">
    <w:name w:val="E8E952510CC147B1850003495017A841"/>
    <w:rsid w:val="00A22811"/>
  </w:style>
  <w:style w:type="paragraph" w:customStyle="1" w:styleId="3EA7EC1D970A4DF0A07D4BFD9A8BD8EA">
    <w:name w:val="3EA7EC1D970A4DF0A07D4BFD9A8BD8EA"/>
    <w:rsid w:val="00A22811"/>
  </w:style>
  <w:style w:type="paragraph" w:customStyle="1" w:styleId="72DC3B682CE04D7492E3330A48A9D2CC">
    <w:name w:val="72DC3B682CE04D7492E3330A48A9D2CC"/>
    <w:rsid w:val="00A22811"/>
  </w:style>
  <w:style w:type="paragraph" w:customStyle="1" w:styleId="6A5BA1B601C946B6BF398ED2496D8467">
    <w:name w:val="6A5BA1B601C946B6BF398ED2496D8467"/>
    <w:rsid w:val="00A22811"/>
  </w:style>
  <w:style w:type="paragraph" w:customStyle="1" w:styleId="9771F5657A4E47819851C8507C1AF27C">
    <w:name w:val="9771F5657A4E47819851C8507C1AF27C"/>
    <w:rsid w:val="00A22811"/>
  </w:style>
  <w:style w:type="paragraph" w:customStyle="1" w:styleId="B86D43ED4EBC4191BA32127F05FA4DBF">
    <w:name w:val="B86D43ED4EBC4191BA32127F05FA4DBF"/>
    <w:rsid w:val="00A22811"/>
  </w:style>
  <w:style w:type="paragraph" w:customStyle="1" w:styleId="00C8B05C64FE4DF2B0DD4454CB3AEB2D">
    <w:name w:val="00C8B05C64FE4DF2B0DD4454CB3AEB2D"/>
    <w:rsid w:val="00A22811"/>
  </w:style>
  <w:style w:type="paragraph" w:customStyle="1" w:styleId="BF3243588E2843168CBF3561BE98C20A">
    <w:name w:val="BF3243588E2843168CBF3561BE98C20A"/>
    <w:rsid w:val="00A22811"/>
  </w:style>
  <w:style w:type="paragraph" w:customStyle="1" w:styleId="B08F98BD6D6F413C96A55AB965D05AF0">
    <w:name w:val="B08F98BD6D6F413C96A55AB965D05AF0"/>
    <w:rsid w:val="00A22811"/>
  </w:style>
  <w:style w:type="paragraph" w:customStyle="1" w:styleId="AE29D6E56F6F44BAAD24C2FCFA1A3B35">
    <w:name w:val="AE29D6E56F6F44BAAD24C2FCFA1A3B35"/>
    <w:rsid w:val="00A22811"/>
  </w:style>
  <w:style w:type="paragraph" w:customStyle="1" w:styleId="854A4B2625A64B8EA2D137D011B5FAC3">
    <w:name w:val="854A4B2625A64B8EA2D137D011B5FAC3"/>
    <w:rsid w:val="00A22811"/>
  </w:style>
  <w:style w:type="paragraph" w:customStyle="1" w:styleId="A9A481BDEBA64EBA93C62935A03FA02D">
    <w:name w:val="A9A481BDEBA64EBA93C62935A03FA02D"/>
    <w:rsid w:val="00A22811"/>
  </w:style>
  <w:style w:type="paragraph" w:customStyle="1" w:styleId="0D7EBB3F01CE411ABA83F3868C41780F">
    <w:name w:val="0D7EBB3F01CE411ABA83F3868C41780F"/>
    <w:rsid w:val="006A647F"/>
  </w:style>
  <w:style w:type="paragraph" w:customStyle="1" w:styleId="B27E8DCC33D84D34B6444F367C204E1F">
    <w:name w:val="B27E8DCC33D84D34B6444F367C204E1F"/>
    <w:rsid w:val="006A647F"/>
  </w:style>
  <w:style w:type="paragraph" w:customStyle="1" w:styleId="887585084467422393FA2349F0DA26F9">
    <w:name w:val="887585084467422393FA2349F0DA26F9"/>
    <w:rsid w:val="006A647F"/>
  </w:style>
  <w:style w:type="paragraph" w:customStyle="1" w:styleId="205B3D4EF62947B5B592C15A4EF08F64">
    <w:name w:val="205B3D4EF62947B5B592C15A4EF08F64"/>
    <w:rsid w:val="006A647F"/>
  </w:style>
  <w:style w:type="paragraph" w:customStyle="1" w:styleId="583092CF72B244AE8369113C02596843">
    <w:name w:val="583092CF72B244AE8369113C02596843"/>
    <w:rsid w:val="006A647F"/>
  </w:style>
  <w:style w:type="paragraph" w:customStyle="1" w:styleId="755823522BD64E56B4DAD5EA08AC4650">
    <w:name w:val="755823522BD64E56B4DAD5EA08AC4650"/>
    <w:rsid w:val="006A647F"/>
  </w:style>
  <w:style w:type="paragraph" w:customStyle="1" w:styleId="F6E178359BF0421FAA8E37DC5D6CCA15">
    <w:name w:val="F6E178359BF0421FAA8E37DC5D6CCA15"/>
    <w:rsid w:val="006A647F"/>
  </w:style>
  <w:style w:type="paragraph" w:customStyle="1" w:styleId="93E95B3A37814861B98012A4951EA7D3">
    <w:name w:val="93E95B3A37814861B98012A4951EA7D3"/>
    <w:rsid w:val="006A647F"/>
  </w:style>
  <w:style w:type="paragraph" w:customStyle="1" w:styleId="79B35D0136AA41F3A38F537783DD6E16">
    <w:name w:val="79B35D0136AA41F3A38F537783DD6E16"/>
    <w:rsid w:val="006A647F"/>
  </w:style>
  <w:style w:type="paragraph" w:customStyle="1" w:styleId="F1E07305EFC545F1BC5A118D1B5A2FD6">
    <w:name w:val="F1E07305EFC545F1BC5A118D1B5A2FD6"/>
    <w:rsid w:val="006A647F"/>
  </w:style>
  <w:style w:type="paragraph" w:customStyle="1" w:styleId="7C13610AEA1A4259B0A00071067CD959">
    <w:name w:val="7C13610AEA1A4259B0A00071067CD959"/>
    <w:rsid w:val="006A647F"/>
  </w:style>
  <w:style w:type="paragraph" w:customStyle="1" w:styleId="68BB548558BB4E9D8255EDF34D87D999">
    <w:name w:val="68BB548558BB4E9D8255EDF34D87D999"/>
    <w:rsid w:val="006A647F"/>
  </w:style>
  <w:style w:type="paragraph" w:customStyle="1" w:styleId="816AC6AE1C6A49428C4B8072B3032C12">
    <w:name w:val="816AC6AE1C6A49428C4B8072B3032C12"/>
    <w:rsid w:val="006A647F"/>
  </w:style>
  <w:style w:type="paragraph" w:customStyle="1" w:styleId="A3BE6FC53D2D42128617073C26F180D7">
    <w:name w:val="A3BE6FC53D2D42128617073C26F180D7"/>
    <w:rsid w:val="006A647F"/>
  </w:style>
  <w:style w:type="paragraph" w:customStyle="1" w:styleId="3FC17A743E854137914E02BFE2BD67BF">
    <w:name w:val="3FC17A743E854137914E02BFE2BD67BF"/>
    <w:rsid w:val="006A647F"/>
  </w:style>
  <w:style w:type="paragraph" w:customStyle="1" w:styleId="BB9BA98C0F6A455E82DA4FD101170C6C">
    <w:name w:val="BB9BA98C0F6A455E82DA4FD101170C6C"/>
    <w:rsid w:val="006A647F"/>
  </w:style>
  <w:style w:type="paragraph" w:customStyle="1" w:styleId="777146992E6C4B3CA5AC260086F15CD2">
    <w:name w:val="777146992E6C4B3CA5AC260086F15CD2"/>
    <w:rsid w:val="001D6038"/>
  </w:style>
  <w:style w:type="paragraph" w:customStyle="1" w:styleId="CEC28C7EF978413E968CF0F0D3371CDE">
    <w:name w:val="CEC28C7EF978413E968CF0F0D3371CDE"/>
    <w:rsid w:val="001D6038"/>
  </w:style>
  <w:style w:type="paragraph" w:customStyle="1" w:styleId="8C0459CCAADB47F8A1147E9D02FE6D19">
    <w:name w:val="8C0459CCAADB47F8A1147E9D02FE6D19"/>
    <w:rsid w:val="001D6038"/>
  </w:style>
  <w:style w:type="paragraph" w:customStyle="1" w:styleId="06471F64649C40079C3A9FB893E4DA2C">
    <w:name w:val="06471F64649C40079C3A9FB893E4DA2C"/>
    <w:rsid w:val="001D6038"/>
  </w:style>
  <w:style w:type="paragraph" w:customStyle="1" w:styleId="5E9334520FCD465ABA30C6C0CFA71F0D">
    <w:name w:val="5E9334520FCD465ABA30C6C0CFA71F0D"/>
    <w:rsid w:val="001D6038"/>
  </w:style>
  <w:style w:type="paragraph" w:customStyle="1" w:styleId="33CCBA63DFF9468E963E08F9624F733D">
    <w:name w:val="33CCBA63DFF9468E963E08F9624F733D"/>
    <w:rsid w:val="001D6038"/>
  </w:style>
  <w:style w:type="paragraph" w:customStyle="1" w:styleId="BC1A4841008447EFB777589453D3E7C4">
    <w:name w:val="BC1A4841008447EFB777589453D3E7C4"/>
    <w:rsid w:val="001D6038"/>
  </w:style>
  <w:style w:type="paragraph" w:customStyle="1" w:styleId="A593473C1A2142DDBDCAD6781C200710">
    <w:name w:val="A593473C1A2142DDBDCAD6781C200710"/>
    <w:rsid w:val="001D6038"/>
  </w:style>
  <w:style w:type="paragraph" w:customStyle="1" w:styleId="1D4A3FC929D24114969EEE871B4E61ED">
    <w:name w:val="1D4A3FC929D24114969EEE871B4E61ED"/>
    <w:rsid w:val="001D6038"/>
  </w:style>
  <w:style w:type="paragraph" w:customStyle="1" w:styleId="E74CB2DCCF2745C098D6999879BB3303">
    <w:name w:val="E74CB2DCCF2745C098D6999879BB3303"/>
    <w:rsid w:val="001D6038"/>
  </w:style>
  <w:style w:type="paragraph" w:customStyle="1" w:styleId="3ED2A25074FB46009B2B90F028378DBC">
    <w:name w:val="3ED2A25074FB46009B2B90F028378DBC"/>
    <w:rsid w:val="001D6038"/>
  </w:style>
  <w:style w:type="paragraph" w:customStyle="1" w:styleId="5FAAB1D33A5C4BA2AE388DD22DE72EB8">
    <w:name w:val="5FAAB1D33A5C4BA2AE388DD22DE72EB8"/>
    <w:rsid w:val="001D6038"/>
  </w:style>
  <w:style w:type="paragraph" w:customStyle="1" w:styleId="E6E17FF6D0094815B47FC032430C25A3">
    <w:name w:val="E6E17FF6D0094815B47FC032430C25A3"/>
    <w:rsid w:val="004B10B7"/>
  </w:style>
  <w:style w:type="paragraph" w:customStyle="1" w:styleId="4ACA155D60BD4D56A194A7786D90D703">
    <w:name w:val="4ACA155D60BD4D56A194A7786D90D703"/>
    <w:rsid w:val="004B10B7"/>
  </w:style>
  <w:style w:type="paragraph" w:customStyle="1" w:styleId="3EAAAC89174A4B17BBFC65EF87A05BCF">
    <w:name w:val="3EAAAC89174A4B17BBFC65EF87A05BCF"/>
    <w:rsid w:val="004B10B7"/>
  </w:style>
  <w:style w:type="paragraph" w:customStyle="1" w:styleId="AB4C1F86DC4A4F7E8F4760A03620DD96">
    <w:name w:val="AB4C1F86DC4A4F7E8F4760A03620DD96"/>
    <w:rsid w:val="004B10B7"/>
  </w:style>
  <w:style w:type="paragraph" w:customStyle="1" w:styleId="0CE3BDCD685542CA9F1FC48A35CF7FB9">
    <w:name w:val="0CE3BDCD685542CA9F1FC48A35CF7FB9"/>
    <w:rsid w:val="004B10B7"/>
  </w:style>
  <w:style w:type="paragraph" w:customStyle="1" w:styleId="DF80E748E9B34C20A12515D201652F76">
    <w:name w:val="DF80E748E9B34C20A12515D201652F76"/>
    <w:rsid w:val="004B10B7"/>
  </w:style>
  <w:style w:type="paragraph" w:customStyle="1" w:styleId="C4B9ED8FCD31483C8D6714994694D3CF">
    <w:name w:val="C4B9ED8FCD31483C8D6714994694D3CF"/>
    <w:rsid w:val="004B10B7"/>
  </w:style>
  <w:style w:type="paragraph" w:customStyle="1" w:styleId="E4D1F8C1C691416DB5927929BF8834D4">
    <w:name w:val="E4D1F8C1C691416DB5927929BF8834D4"/>
    <w:rsid w:val="004B10B7"/>
  </w:style>
  <w:style w:type="paragraph" w:customStyle="1" w:styleId="C71F85606DCB49CF8A353DBDAE4B2474">
    <w:name w:val="C71F85606DCB49CF8A353DBDAE4B2474"/>
    <w:rsid w:val="004B10B7"/>
  </w:style>
  <w:style w:type="paragraph" w:customStyle="1" w:styleId="96B0100E3AC34328A2F28281F8E1D6DE">
    <w:name w:val="96B0100E3AC34328A2F28281F8E1D6DE"/>
    <w:rsid w:val="004B10B7"/>
  </w:style>
  <w:style w:type="paragraph" w:customStyle="1" w:styleId="8A2C789B49844538B74C6831127FE55F">
    <w:name w:val="8A2C789B49844538B74C6831127FE55F"/>
    <w:rsid w:val="004B10B7"/>
  </w:style>
  <w:style w:type="paragraph" w:customStyle="1" w:styleId="CC4839802F28420F9FC8AA8E530EEE24">
    <w:name w:val="CC4839802F28420F9FC8AA8E530EEE24"/>
    <w:rsid w:val="004B10B7"/>
  </w:style>
  <w:style w:type="paragraph" w:customStyle="1" w:styleId="9522403067FE41BB86C4843B4184CA3C">
    <w:name w:val="9522403067FE41BB86C4843B4184CA3C"/>
    <w:rsid w:val="004B10B7"/>
  </w:style>
  <w:style w:type="paragraph" w:customStyle="1" w:styleId="A6D5647D2DCF4C39906153E9A9841C1D">
    <w:name w:val="A6D5647D2DCF4C39906153E9A9841C1D"/>
    <w:rsid w:val="004B10B7"/>
  </w:style>
  <w:style w:type="paragraph" w:customStyle="1" w:styleId="F97B823562A34D08BB10BFE3EE86E2B6">
    <w:name w:val="F97B823562A34D08BB10BFE3EE86E2B6"/>
    <w:rsid w:val="004B10B7"/>
  </w:style>
  <w:style w:type="paragraph" w:customStyle="1" w:styleId="2296DAD6F2EB4A2385F6024BCE540D24">
    <w:name w:val="2296DAD6F2EB4A2385F6024BCE540D24"/>
    <w:rsid w:val="004B10B7"/>
  </w:style>
  <w:style w:type="paragraph" w:customStyle="1" w:styleId="8265336B2A5242B98E69BDE61D2D8A7B">
    <w:name w:val="8265336B2A5242B98E69BDE61D2D8A7B"/>
    <w:rsid w:val="004B10B7"/>
  </w:style>
  <w:style w:type="paragraph" w:customStyle="1" w:styleId="C6850149C4434EFEBF49DCAAFE3721A8">
    <w:name w:val="C6850149C4434EFEBF49DCAAFE3721A8"/>
    <w:rsid w:val="004B10B7"/>
  </w:style>
  <w:style w:type="paragraph" w:customStyle="1" w:styleId="DAD11EDDCA3D413386E28AE409B4E7EA">
    <w:name w:val="DAD11EDDCA3D413386E28AE409B4E7EA"/>
    <w:rsid w:val="004B10B7"/>
  </w:style>
  <w:style w:type="paragraph" w:customStyle="1" w:styleId="30846772A05B4941875055FB9F018E66">
    <w:name w:val="30846772A05B4941875055FB9F018E66"/>
    <w:rsid w:val="004B10B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42781831F8ED54AA9C0F89E3C63D824" ma:contentTypeVersion="0" ma:contentTypeDescription="Create a new document." ma:contentTypeScope="" ma:versionID="2c5016f047c146560c97e5ff42d8f9a7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C5BDE0-3CD8-4367-8EE5-A96A66E825C0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186DCE26-EBAA-4D1C-8E99-396C70A3CB3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6A38B6F-968B-430A-B14E-9616EF3D60A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D4CAACF6-F386-494B-9045-BDDF74EC04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Project Meeting Minutes Template.dotm</Template>
  <TotalTime>1</TotalTime>
  <Pages>4</Pages>
  <Words>184</Words>
  <Characters>1054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TD</Company>
  <LinksUpToDate>false</LinksUpToDate>
  <CharactersWithSpaces>1236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creator>Delves, Will</dc:creator>
  <cp:keywords>templates, standards, itpmo, it project management office, meeting minutes</cp:keywords>
  <dc:description>Revision Date:  14-jan-2014</dc:description>
  <cp:lastModifiedBy>Jay Patel</cp:lastModifiedBy>
  <cp:revision>5</cp:revision>
  <cp:lastPrinted>2006-07-04T19:09:00Z</cp:lastPrinted>
  <dcterms:created xsi:type="dcterms:W3CDTF">2019-04-14T13:40:00Z</dcterms:created>
  <dcterms:modified xsi:type="dcterms:W3CDTF">2019-04-14T19:22:00Z</dcterms:modified>
  <cp:category>Templates, Standards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XML:Preserve-Image-Size">
    <vt:lpwstr>TRUE</vt:lpwstr>
  </property>
  <property fmtid="{D5CDD505-2E9C-101B-9397-08002B2CF9AE}" pid="3" name="XML:Image-Folder">
    <vt:lpwstr>?</vt:lpwstr>
  </property>
  <property fmtid="{D5CDD505-2E9C-101B-9397-08002B2CF9AE}" pid="4" name="XML:Stylesheets">
    <vt:lpwstr>?</vt:lpwstr>
  </property>
  <property fmtid="{D5CDD505-2E9C-101B-9397-08002B2CF9AE}" pid="5" name="XML:Scripts">
    <vt:lpwstr>?</vt:lpwstr>
  </property>
  <property fmtid="{D5CDD505-2E9C-101B-9397-08002B2CF9AE}" pid="6" name="XML:End-Scripts">
    <vt:lpwstr>?</vt:lpwstr>
  </property>
  <property fmtid="{D5CDD505-2E9C-101B-9397-08002B2CF9AE}" pid="7" name="ContentTypeId">
    <vt:lpwstr>0x010100042781831F8ED54AA9C0F89E3C63D824</vt:lpwstr>
  </property>
  <property fmtid="{D5CDD505-2E9C-101B-9397-08002B2CF9AE}" pid="8" name="TitusGUID">
    <vt:lpwstr>ca0de8f3-bb93-4550-b1c1-c43eb027701d</vt:lpwstr>
  </property>
</Properties>
</file>