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6E993" w14:textId="77777777" w:rsidR="003F5D1F" w:rsidRPr="008F5348" w:rsidRDefault="0083741E" w:rsidP="005A3E2E">
      <w:pPr>
        <w:pStyle w:val="RIMHeadingTitle"/>
        <w:rPr>
          <w:rFonts w:ascii="Times New Roman" w:hAnsi="Times New Roman"/>
          <w:sz w:val="24"/>
        </w:rPr>
      </w:pPr>
      <w:sdt>
        <w:sdtPr>
          <w:rPr>
            <w:rFonts w:ascii="Times New Roman" w:hAnsi="Times New Roman"/>
            <w:sz w:val="24"/>
          </w:rPr>
          <w:id w:val="3264397"/>
          <w:placeholder>
            <w:docPart w:val="FC5232C7841E4E078C20D86756B1C33E"/>
          </w:placeholder>
        </w:sdtPr>
        <w:sdtEndPr/>
        <w:sdtContent>
          <w:r w:rsidR="00E114C0" w:rsidRPr="008F5348">
            <w:rPr>
              <w:rFonts w:ascii="Times New Roman" w:hAnsi="Times New Roman"/>
              <w:sz w:val="24"/>
            </w:rPr>
            <w:t>INFO-6068</w:t>
          </w:r>
        </w:sdtContent>
      </w:sdt>
      <w:r w:rsidR="00965F98" w:rsidRPr="008F5348">
        <w:rPr>
          <w:rFonts w:ascii="Times New Roman" w:hAnsi="Times New Roman"/>
          <w:sz w:val="24"/>
        </w:rPr>
        <w:t xml:space="preserve"> </w:t>
      </w:r>
      <w:r w:rsidR="00344FD5" w:rsidRPr="008F5348">
        <w:rPr>
          <w:rFonts w:ascii="Times New Roman" w:hAnsi="Times New Roman"/>
          <w:sz w:val="24"/>
        </w:rPr>
        <w:t xml:space="preserve">Status </w:t>
      </w:r>
      <w:r w:rsidR="000561D5" w:rsidRPr="008F5348">
        <w:rPr>
          <w:rFonts w:ascii="Times New Roman" w:hAnsi="Times New Roman"/>
          <w:sz w:val="24"/>
        </w:rPr>
        <w:t>Meeting Minutes</w:t>
      </w:r>
    </w:p>
    <w:p w14:paraId="3C7BA88F" w14:textId="77777777" w:rsidR="0069000D" w:rsidRPr="008F5348" w:rsidRDefault="0069000D" w:rsidP="00F56B89">
      <w:pPr>
        <w:pStyle w:val="RIMBody"/>
        <w:rPr>
          <w:rFonts w:ascii="Times New Roman" w:hAnsi="Times New Roman"/>
          <w:sz w:val="24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:rsidRPr="008F5348" w14:paraId="675F3191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6EFE4F09" w14:textId="77777777" w:rsidR="00673327" w:rsidRPr="008F5348" w:rsidRDefault="00DC13A6" w:rsidP="00013786">
            <w:pPr>
              <w:pStyle w:val="RIMCell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Project</w:t>
            </w:r>
            <w:r w:rsidR="0077634A" w:rsidRPr="008F5348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D2B0B59" w14:textId="7AE74652" w:rsidR="00673327" w:rsidRPr="008F5348" w:rsidRDefault="00E7661A" w:rsidP="00D138ED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Ewheelz</w:t>
            </w:r>
          </w:p>
        </w:tc>
      </w:tr>
      <w:tr w:rsidR="00673327" w:rsidRPr="008F5348" w14:paraId="3FCF4DBF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9FD7884" w14:textId="77777777" w:rsidR="00673327" w:rsidRPr="008F5348" w:rsidRDefault="002F7A76" w:rsidP="002F7A76">
            <w:pPr>
              <w:pStyle w:val="RIMCell"/>
              <w:rPr>
                <w:rFonts w:ascii="Times New Roman" w:hAnsi="Times New Roman"/>
                <w:b/>
                <w:color w:val="FFFFFF"/>
                <w:sz w:val="24"/>
              </w:rPr>
            </w:pPr>
            <w:r w:rsidRPr="008F5348">
              <w:rPr>
                <w:rFonts w:ascii="Times New Roman" w:hAnsi="Times New Roman"/>
                <w:b/>
                <w:color w:val="FFFFFF"/>
                <w:sz w:val="24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1C054EED" w14:textId="722B47F8" w:rsidR="00673327" w:rsidRPr="008F5348" w:rsidRDefault="00E7661A" w:rsidP="00292E40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Jenab Vohra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12B18DF3" w14:textId="77777777" w:rsidR="00673327" w:rsidRPr="008F5348" w:rsidRDefault="00DE13C6" w:rsidP="005A3E2E">
            <w:pPr>
              <w:pStyle w:val="RIMCell"/>
              <w:rPr>
                <w:rFonts w:ascii="Times New Roman" w:hAnsi="Times New Roman"/>
                <w:b/>
                <w:color w:val="FFFFFF"/>
                <w:sz w:val="24"/>
              </w:rPr>
            </w:pPr>
            <w:r w:rsidRPr="008F5348">
              <w:rPr>
                <w:rFonts w:ascii="Times New Roman" w:hAnsi="Times New Roman"/>
                <w:b/>
                <w:color w:val="FFFFFF"/>
                <w:sz w:val="24"/>
              </w:rPr>
              <w:t xml:space="preserve">Business </w:t>
            </w:r>
            <w:r w:rsidR="002F7A76" w:rsidRPr="008F5348">
              <w:rPr>
                <w:rFonts w:ascii="Times New Roman" w:hAnsi="Times New Roman"/>
                <w:b/>
                <w:color w:val="FFFFFF"/>
                <w:sz w:val="24"/>
              </w:rPr>
              <w:t>Responsible:</w:t>
            </w:r>
          </w:p>
        </w:tc>
        <w:tc>
          <w:tcPr>
            <w:tcW w:w="2070" w:type="dxa"/>
            <w:shd w:val="clear" w:color="auto" w:fill="auto"/>
          </w:tcPr>
          <w:p w14:paraId="409F716E" w14:textId="77777777" w:rsidR="002F7A76" w:rsidRPr="008F5348" w:rsidRDefault="002F7A76" w:rsidP="005A3E2E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4B69B3" w:rsidRPr="008F5348" w14:paraId="78FF881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0EE6687D" w14:textId="77777777" w:rsidR="004B69B3" w:rsidRPr="008F5348" w:rsidRDefault="004B69B3" w:rsidP="00B9336B">
            <w:pPr>
              <w:pStyle w:val="RIMCell"/>
              <w:rPr>
                <w:rFonts w:ascii="Times New Roman" w:hAnsi="Times New Roman"/>
                <w:color w:val="FFFFFF"/>
                <w:sz w:val="24"/>
              </w:rPr>
            </w:pPr>
            <w:r w:rsidRPr="008F5348">
              <w:rPr>
                <w:rStyle w:val="RIMBold"/>
                <w:rFonts w:ascii="Times New Roman" w:hAnsi="Times New Roman"/>
                <w:color w:val="FFFFFF"/>
                <w:sz w:val="24"/>
              </w:rPr>
              <w:t>Date:</w:t>
            </w:r>
          </w:p>
        </w:tc>
        <w:sdt>
          <w:sdtPr>
            <w:rPr>
              <w:rFonts w:ascii="Times New Roman" w:hAnsi="Times New Roman"/>
              <w:b w:val="0"/>
              <w:sz w:val="24"/>
            </w:rPr>
            <w:id w:val="14402923"/>
            <w:placeholder>
              <w:docPart w:val="1E361215E6344CAABB447EC30ADA7285"/>
            </w:placeholder>
            <w:date w:fullDate="2019-01-28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38433D8E" w14:textId="3A01D83F" w:rsidR="004B69B3" w:rsidRPr="008F5348" w:rsidRDefault="00E7661A" w:rsidP="00E114C0">
                <w:pPr>
                  <w:pStyle w:val="RIMCellSubHeading"/>
                  <w:rPr>
                    <w:rFonts w:ascii="Times New Roman" w:hAnsi="Times New Roman"/>
                    <w:b w:val="0"/>
                    <w:sz w:val="24"/>
                  </w:rPr>
                </w:pPr>
                <w:r w:rsidRPr="008F5348">
                  <w:rPr>
                    <w:rFonts w:ascii="Times New Roman" w:hAnsi="Times New Roman"/>
                    <w:b w:val="0"/>
                    <w:sz w:val="24"/>
                  </w:rPr>
                  <w:t>28-Jan-2019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069D48A1" w14:textId="77777777" w:rsidR="004B69B3" w:rsidRPr="008F5348" w:rsidRDefault="004B69B3" w:rsidP="00B9336B">
            <w:pPr>
              <w:pStyle w:val="RIMCell"/>
              <w:rPr>
                <w:rFonts w:ascii="Times New Roman" w:hAnsi="Times New Roman"/>
                <w:b/>
                <w:color w:val="FFFFFF"/>
                <w:sz w:val="24"/>
              </w:rPr>
            </w:pPr>
            <w:r w:rsidRPr="008F5348">
              <w:rPr>
                <w:rFonts w:ascii="Times New Roman" w:hAnsi="Times New Roman"/>
                <w:b/>
                <w:color w:val="FFFFFF"/>
                <w:sz w:val="24"/>
              </w:rPr>
              <w:t>Phase:</w:t>
            </w:r>
          </w:p>
        </w:tc>
        <w:tc>
          <w:tcPr>
            <w:tcW w:w="2070" w:type="dxa"/>
            <w:shd w:val="clear" w:color="auto" w:fill="auto"/>
          </w:tcPr>
          <w:p w14:paraId="5AF80C5F" w14:textId="77777777" w:rsidR="004B69B3" w:rsidRPr="008F5348" w:rsidRDefault="004B69B3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77634A" w:rsidRPr="008F5348" w14:paraId="7F1FFF07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7E1452DC" w14:textId="77777777" w:rsidR="0077634A" w:rsidRPr="008F5348" w:rsidRDefault="0077634A" w:rsidP="00B9336B">
            <w:pPr>
              <w:pStyle w:val="RIMCell"/>
              <w:rPr>
                <w:rFonts w:ascii="Times New Roman" w:hAnsi="Times New Roman"/>
                <w:color w:val="FFFFFF"/>
                <w:sz w:val="24"/>
              </w:rPr>
            </w:pPr>
            <w:r w:rsidRPr="008F5348">
              <w:rPr>
                <w:rStyle w:val="RIMBold"/>
                <w:rFonts w:ascii="Times New Roman" w:hAnsi="Times New Roman"/>
                <w:color w:val="FFFFFF"/>
                <w:sz w:val="24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6CBBBBD4" w14:textId="251998B4" w:rsidR="0077634A" w:rsidRPr="008F5348" w:rsidRDefault="00E7661A" w:rsidP="00CC335B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2:59 PM</w:t>
            </w:r>
          </w:p>
        </w:tc>
        <w:tc>
          <w:tcPr>
            <w:tcW w:w="2250" w:type="dxa"/>
            <w:shd w:val="clear" w:color="auto" w:fill="00B050"/>
          </w:tcPr>
          <w:p w14:paraId="7921A23B" w14:textId="77777777" w:rsidR="0077634A" w:rsidRPr="008F5348" w:rsidRDefault="0077634A" w:rsidP="00B9336B">
            <w:pPr>
              <w:pStyle w:val="RIMCell"/>
              <w:rPr>
                <w:rFonts w:ascii="Times New Roman" w:hAnsi="Times New Roman"/>
                <w:color w:val="FFFFFF"/>
                <w:sz w:val="24"/>
              </w:rPr>
            </w:pPr>
            <w:r w:rsidRPr="008F5348">
              <w:rPr>
                <w:rStyle w:val="RIMBold"/>
                <w:rFonts w:ascii="Times New Roman" w:hAnsi="Times New Roman"/>
                <w:color w:val="FFFFFF"/>
                <w:sz w:val="24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1A59B922" w14:textId="686BD0FC" w:rsidR="0077634A" w:rsidRPr="008F5348" w:rsidRDefault="00C1107A" w:rsidP="000C6909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130,</w:t>
            </w:r>
            <w:r w:rsidR="00E7661A" w:rsidRPr="008F5348">
              <w:rPr>
                <w:rFonts w:ascii="Times New Roman" w:hAnsi="Times New Roman"/>
                <w:sz w:val="24"/>
              </w:rPr>
              <w:t xml:space="preserve"> Dundas </w:t>
            </w:r>
            <w:r w:rsidR="002F60E1" w:rsidRPr="008F5348">
              <w:rPr>
                <w:rFonts w:ascii="Times New Roman" w:hAnsi="Times New Roman"/>
                <w:sz w:val="24"/>
              </w:rPr>
              <w:t>Street,</w:t>
            </w:r>
            <w:r w:rsidR="00E7661A" w:rsidRPr="008F5348">
              <w:rPr>
                <w:rFonts w:ascii="Times New Roman" w:hAnsi="Times New Roman"/>
                <w:sz w:val="24"/>
              </w:rPr>
              <w:t xml:space="preserve"> LDB</w:t>
            </w:r>
            <w:r w:rsidR="008F5348">
              <w:rPr>
                <w:rFonts w:ascii="Times New Roman" w:hAnsi="Times New Roman"/>
                <w:sz w:val="24"/>
              </w:rPr>
              <w:t>-506</w:t>
            </w:r>
          </w:p>
        </w:tc>
      </w:tr>
      <w:tr w:rsidR="0077634A" w:rsidRPr="008F5348" w14:paraId="781307FA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098799CC" w14:textId="77777777" w:rsidR="0077634A" w:rsidRPr="008F5348" w:rsidRDefault="0077634A" w:rsidP="00B9336B">
            <w:pPr>
              <w:pStyle w:val="RIMCell"/>
              <w:rPr>
                <w:rFonts w:ascii="Times New Roman" w:hAnsi="Times New Roman"/>
                <w:color w:val="FFFFFF"/>
                <w:sz w:val="24"/>
              </w:rPr>
            </w:pPr>
            <w:r w:rsidRPr="008F5348">
              <w:rPr>
                <w:rStyle w:val="RIMBold"/>
                <w:rFonts w:ascii="Times New Roman" w:hAnsi="Times New Roman"/>
                <w:color w:val="FFFFFF"/>
                <w:sz w:val="24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3223CA1A" w14:textId="39DCC481" w:rsidR="0077634A" w:rsidRPr="008F5348" w:rsidRDefault="00E7661A" w:rsidP="00292E40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J</w:t>
            </w:r>
            <w:r w:rsidR="008F5348">
              <w:rPr>
                <w:rFonts w:ascii="Times New Roman" w:hAnsi="Times New Roman"/>
                <w:sz w:val="24"/>
              </w:rPr>
              <w:t>ay Mangnani</w:t>
            </w:r>
          </w:p>
        </w:tc>
        <w:tc>
          <w:tcPr>
            <w:tcW w:w="2250" w:type="dxa"/>
            <w:shd w:val="clear" w:color="auto" w:fill="00B050"/>
          </w:tcPr>
          <w:p w14:paraId="220D1A9E" w14:textId="77777777" w:rsidR="0077634A" w:rsidRPr="008F5348" w:rsidRDefault="0077634A" w:rsidP="00B9336B">
            <w:pPr>
              <w:pStyle w:val="RIMCell"/>
              <w:rPr>
                <w:rFonts w:ascii="Times New Roman" w:hAnsi="Times New Roman"/>
                <w:color w:val="FFFFFF"/>
                <w:sz w:val="24"/>
              </w:rPr>
            </w:pPr>
            <w:r w:rsidRPr="008F5348">
              <w:rPr>
                <w:rStyle w:val="RIMBold"/>
                <w:rFonts w:ascii="Times New Roman" w:hAnsi="Times New Roman"/>
                <w:color w:val="FFFFFF"/>
                <w:sz w:val="24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6BC2EAB3" w14:textId="14E7C97D" w:rsidR="0077634A" w:rsidRPr="008F5348" w:rsidRDefault="0077634A" w:rsidP="00B9336B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b/>
                <w:sz w:val="24"/>
              </w:rPr>
              <w:t>From:</w:t>
            </w:r>
            <w:r w:rsidR="00894933" w:rsidRPr="008F5348">
              <w:rPr>
                <w:rFonts w:ascii="Times New Roman" w:hAnsi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</w:r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201AD2">
                  <w:rPr>
                    <w:rFonts w:ascii="Times New Roman" w:hAnsi="Times New Roman"/>
                    <w:sz w:val="24"/>
                  </w:rPr>
                  <w:t>5:00pm</w:t>
                </w:r>
              </w:sdtContent>
            </w:sdt>
          </w:p>
          <w:p w14:paraId="2FB2C3EC" w14:textId="3C7E5495" w:rsidR="0077634A" w:rsidRPr="008F5348" w:rsidRDefault="0077634A" w:rsidP="00344FD5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b/>
                <w:sz w:val="24"/>
              </w:rPr>
              <w:t>To:</w:t>
            </w:r>
            <w:r w:rsidR="00894933" w:rsidRPr="008F5348">
              <w:rPr>
                <w:rFonts w:ascii="Times New Roman" w:hAnsi="Times New Roman"/>
                <w:b/>
                <w:sz w:val="24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</w:r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201AD2">
                  <w:rPr>
                    <w:rFonts w:ascii="Times New Roman" w:hAnsi="Times New Roman"/>
                    <w:sz w:val="24"/>
                  </w:rPr>
                  <w:t>6:00pm</w:t>
                </w:r>
              </w:sdtContent>
            </w:sdt>
          </w:p>
        </w:tc>
      </w:tr>
    </w:tbl>
    <w:p w14:paraId="0D25FA75" w14:textId="77777777" w:rsidR="00673327" w:rsidRPr="008F5348" w:rsidRDefault="00673327" w:rsidP="005A3E2E">
      <w:pPr>
        <w:pStyle w:val="RIMBody"/>
        <w:rPr>
          <w:rFonts w:ascii="Times New Roman" w:hAnsi="Times New Roman"/>
          <w:sz w:val="24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8F5348" w14:paraId="56E28A5E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5061F11" w14:textId="77777777" w:rsidR="00673327" w:rsidRPr="008F5348" w:rsidRDefault="00894933" w:rsidP="007858C2">
            <w:pPr>
              <w:pStyle w:val="RIMCell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Attendees</w:t>
            </w:r>
            <w:r w:rsidR="0069000D" w:rsidRPr="008F5348">
              <w:rPr>
                <w:rFonts w:ascii="Times New Roman" w:hAnsi="Times New Roman"/>
                <w:sz w:val="24"/>
              </w:rPr>
              <w:t xml:space="preserve"> (Present</w:t>
            </w:r>
            <w:r w:rsidR="00F262FC" w:rsidRPr="008F5348">
              <w:rPr>
                <w:rFonts w:ascii="Times New Roman" w:hAnsi="Times New Roman"/>
                <w:sz w:val="24"/>
              </w:rPr>
              <w:t xml:space="preserve">, </w:t>
            </w:r>
            <w:r w:rsidR="007858C2" w:rsidRPr="008F5348">
              <w:rPr>
                <w:rFonts w:ascii="Times New Roman" w:hAnsi="Times New Roman"/>
                <w:sz w:val="24"/>
              </w:rPr>
              <w:t>Absent</w:t>
            </w:r>
            <w:r w:rsidR="0069000D" w:rsidRPr="008F5348">
              <w:rPr>
                <w:rFonts w:ascii="Times New Roman" w:hAnsi="Times New Roman"/>
                <w:sz w:val="24"/>
              </w:rPr>
              <w:t>)</w:t>
            </w:r>
          </w:p>
        </w:tc>
      </w:tr>
      <w:tr w:rsidR="005F47A3" w:rsidRPr="008F5348" w14:paraId="26A50130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4BE32505" w14:textId="77777777" w:rsidR="005F47A3" w:rsidRPr="008F5348" w:rsidRDefault="005F47A3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641007BB" w14:textId="77777777" w:rsidR="005F47A3" w:rsidRPr="008F5348" w:rsidRDefault="005F47A3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Attended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560585BF" w14:textId="77777777" w:rsidR="005F47A3" w:rsidRPr="008F5348" w:rsidRDefault="005F47A3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CE8D10C" w14:textId="77777777" w:rsidR="005F47A3" w:rsidRPr="008F5348" w:rsidRDefault="005F47A3" w:rsidP="00B9336B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Attended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AA878F8" w14:textId="77777777" w:rsidR="005F47A3" w:rsidRPr="008F5348" w:rsidRDefault="005F47A3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Invited</w:t>
            </w:r>
          </w:p>
        </w:tc>
        <w:tc>
          <w:tcPr>
            <w:tcW w:w="1146" w:type="dxa"/>
            <w:shd w:val="clear" w:color="auto" w:fill="E6E6E6"/>
          </w:tcPr>
          <w:p w14:paraId="2C35CA77" w14:textId="77777777" w:rsidR="005F47A3" w:rsidRPr="008F5348" w:rsidRDefault="005F47A3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Attended</w:t>
            </w:r>
          </w:p>
        </w:tc>
      </w:tr>
      <w:tr w:rsidR="00965F98" w:rsidRPr="008F5348" w14:paraId="37C9ADE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232B4CA1" w14:textId="54A3DA2D" w:rsidR="00965F98" w:rsidRPr="008F5348" w:rsidRDefault="00E7661A" w:rsidP="00F343DF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Jenab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F278D2F" w14:textId="13A0F597" w:rsidR="00965F98" w:rsidRPr="008F5348" w:rsidRDefault="00B628EC" w:rsidP="005A3E2E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B6035F7" w14:textId="77777777" w:rsidR="00965F98" w:rsidRPr="008F5348" w:rsidRDefault="00965F98" w:rsidP="00F343D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503222A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4429282" w14:textId="77777777" w:rsidR="00965F98" w:rsidRPr="008F5348" w:rsidRDefault="00965F98" w:rsidP="00F343D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shd w:val="clear" w:color="auto" w:fill="auto"/>
          </w:tcPr>
          <w:p w14:paraId="58FB3268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965F98" w:rsidRPr="008F5348" w14:paraId="518CA0DA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4F223763" w14:textId="77EC382B" w:rsidR="00E7661A" w:rsidRPr="008F5348" w:rsidRDefault="00E7661A" w:rsidP="00F343DF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Jay Mangnani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EB3A615" w14:textId="27CE31F8" w:rsidR="00965F98" w:rsidRPr="008F5348" w:rsidRDefault="00B628EC" w:rsidP="00B9336B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CF75AA7" w14:textId="77777777" w:rsidR="00965F98" w:rsidRPr="008F5348" w:rsidRDefault="00965F98" w:rsidP="00F343D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5DAF94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D25A4CB" w14:textId="77777777" w:rsidR="00965F98" w:rsidRPr="008F5348" w:rsidRDefault="00965F98" w:rsidP="00F343D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shd w:val="clear" w:color="auto" w:fill="auto"/>
          </w:tcPr>
          <w:p w14:paraId="282FEC65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965F98" w:rsidRPr="008F5348" w14:paraId="5C13D4DC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1B03B3F3" w14:textId="4EE10521" w:rsidR="00965F98" w:rsidRPr="008F5348" w:rsidRDefault="00E7661A" w:rsidP="00F343DF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81B2234" w14:textId="1D900D68" w:rsidR="00965F98" w:rsidRPr="008F5348" w:rsidRDefault="00B628EC" w:rsidP="00B9336B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3FC162F" w14:textId="77777777" w:rsidR="00965F98" w:rsidRPr="008F5348" w:rsidRDefault="00965F98" w:rsidP="00344FD5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8EBD521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A5C147A" w14:textId="77777777" w:rsidR="00965F98" w:rsidRPr="008F5348" w:rsidRDefault="00965F98" w:rsidP="00F343D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shd w:val="clear" w:color="auto" w:fill="auto"/>
          </w:tcPr>
          <w:p w14:paraId="498A5CB8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965F98" w:rsidRPr="008F5348" w14:paraId="7F11306B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7FD9E9D7" w14:textId="77DCE3F5" w:rsidR="00965F98" w:rsidRPr="008F5348" w:rsidRDefault="00E7661A" w:rsidP="00344FD5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5ECC8DA" w14:textId="4E046B8B" w:rsidR="00965F98" w:rsidRPr="008F5348" w:rsidRDefault="00B628EC" w:rsidP="00B9336B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7E234D4" w14:textId="77777777" w:rsidR="00965F98" w:rsidRPr="008F5348" w:rsidRDefault="00965F98" w:rsidP="00344FD5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11767E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4FB9291" w14:textId="77777777" w:rsidR="00965F98" w:rsidRPr="008F5348" w:rsidRDefault="00965F98" w:rsidP="00F343D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shd w:val="clear" w:color="auto" w:fill="auto"/>
          </w:tcPr>
          <w:p w14:paraId="5232B9DD" w14:textId="77777777" w:rsidR="00965F98" w:rsidRPr="008F5348" w:rsidRDefault="00965F98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F343DF" w:rsidRPr="008F5348" w14:paraId="290D4939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17B709B" w14:textId="5B844C88" w:rsidR="00F343DF" w:rsidRPr="008F5348" w:rsidRDefault="00E7661A" w:rsidP="00583BE9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Harshita Saggu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79BCE57" w14:textId="54FA1EC3" w:rsidR="00F343DF" w:rsidRPr="008F5348" w:rsidRDefault="00B628EC" w:rsidP="00B9336B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F47A5E2" w14:textId="77777777" w:rsidR="00F343DF" w:rsidRPr="008F5348" w:rsidRDefault="00F343DF" w:rsidP="00344FD5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AB3DDD6" w14:textId="77777777" w:rsidR="00F343DF" w:rsidRPr="008F5348" w:rsidRDefault="00F343DF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1525BFE" w14:textId="77777777" w:rsidR="00F343DF" w:rsidRPr="008F5348" w:rsidRDefault="00F343DF" w:rsidP="00B76EA7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shd w:val="clear" w:color="auto" w:fill="auto"/>
          </w:tcPr>
          <w:p w14:paraId="2FA005DA" w14:textId="77777777" w:rsidR="00F343DF" w:rsidRPr="008F5348" w:rsidRDefault="00F343DF" w:rsidP="00B933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E2739F" w:rsidRPr="008F5348" w14:paraId="34DE3008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7DBEDF0D" w14:textId="6A8CBA84" w:rsidR="00E2739F" w:rsidRPr="008F5348" w:rsidRDefault="00E7661A" w:rsidP="00C76757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E8003A4" w14:textId="684887F5" w:rsidR="00E2739F" w:rsidRPr="008F5348" w:rsidRDefault="00B628EC" w:rsidP="00C76757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Present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0185F41" w14:textId="77777777" w:rsidR="00E2739F" w:rsidRPr="008F5348" w:rsidRDefault="00E2739F" w:rsidP="00076FF7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20B0EB1" w14:textId="77777777" w:rsidR="00E2739F" w:rsidRPr="008F5348" w:rsidRDefault="00E2739F" w:rsidP="00E2739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D3F5A1D" w14:textId="77777777" w:rsidR="00E2739F" w:rsidRPr="008F5348" w:rsidRDefault="00E2739F" w:rsidP="00076FF7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shd w:val="clear" w:color="auto" w:fill="auto"/>
          </w:tcPr>
          <w:p w14:paraId="3271051E" w14:textId="77777777" w:rsidR="00E2739F" w:rsidRPr="008F5348" w:rsidRDefault="00E2739F" w:rsidP="00E2739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5A106C" w:rsidRPr="008F5348" w14:paraId="03AFAA74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57E78" w14:textId="77777777" w:rsidR="005A106C" w:rsidRPr="008F5348" w:rsidRDefault="005A106C" w:rsidP="00C76757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61319A15" w14:textId="77777777" w:rsidR="005A106C" w:rsidRPr="008F5348" w:rsidRDefault="005A106C" w:rsidP="00C76757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10553" w14:textId="77777777" w:rsidR="005A106C" w:rsidRPr="008F5348" w:rsidRDefault="005A106C" w:rsidP="00855F69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276617FF" w14:textId="77777777" w:rsidR="005A106C" w:rsidRPr="008F5348" w:rsidRDefault="005A106C" w:rsidP="00204C06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591F" w14:textId="77777777" w:rsidR="005A106C" w:rsidRPr="008F5348" w:rsidRDefault="005A106C" w:rsidP="00855F69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6EB8AE" w14:textId="77777777" w:rsidR="005A106C" w:rsidRPr="008F5348" w:rsidRDefault="005A106C" w:rsidP="00204C06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</w:tbl>
    <w:p w14:paraId="052AE34F" w14:textId="77777777" w:rsidR="00673327" w:rsidRPr="008F5348" w:rsidRDefault="00673327" w:rsidP="005A3E2E">
      <w:pPr>
        <w:pStyle w:val="RIMBody"/>
        <w:rPr>
          <w:rFonts w:ascii="Times New Roman" w:hAnsi="Times New Roman"/>
          <w:sz w:val="24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:rsidRPr="008F5348" w14:paraId="2D7204E0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95F05E5" w14:textId="77777777" w:rsidR="007858C2" w:rsidRPr="008F5348" w:rsidRDefault="007858C2" w:rsidP="007858C2">
            <w:pPr>
              <w:pStyle w:val="RIMCell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Objective</w:t>
            </w:r>
            <w:r w:rsidR="00AA093D" w:rsidRPr="008F5348">
              <w:rPr>
                <w:rFonts w:ascii="Times New Roman" w:hAnsi="Times New Roman"/>
                <w:sz w:val="24"/>
              </w:rPr>
              <w:t>(</w:t>
            </w:r>
            <w:r w:rsidRPr="008F5348">
              <w:rPr>
                <w:rFonts w:ascii="Times New Roman" w:hAnsi="Times New Roman"/>
                <w:sz w:val="24"/>
              </w:rPr>
              <w:t>s</w:t>
            </w:r>
            <w:r w:rsidR="00AA093D" w:rsidRPr="008F5348">
              <w:rPr>
                <w:rFonts w:ascii="Times New Roman" w:hAnsi="Times New Roman"/>
                <w:sz w:val="24"/>
              </w:rPr>
              <w:t>)</w:t>
            </w:r>
            <w:r w:rsidRPr="008F5348">
              <w:rPr>
                <w:rFonts w:ascii="Times New Roman" w:hAnsi="Times New Roman"/>
                <w:sz w:val="24"/>
              </w:rPr>
              <w:t>:</w:t>
            </w:r>
          </w:p>
        </w:tc>
      </w:tr>
      <w:tr w:rsidR="007858C2" w:rsidRPr="008F5348" w14:paraId="69ED8EC5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ascii="Times New Roman" w:hAnsi="Times New Roman"/>
                <w:sz w:val="24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0A31C152" w14:textId="77777777" w:rsidR="00F343DF" w:rsidRPr="008F5348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ascii="Times New Roman" w:hAnsi="Times New Roman"/>
                    <w:sz w:val="24"/>
                  </w:rPr>
                </w:pPr>
                <w:r w:rsidRPr="008F5348">
                  <w:rPr>
                    <w:rFonts w:ascii="Times New Roman" w:hAnsi="Times New Roman"/>
                    <w:sz w:val="24"/>
                  </w:rPr>
                  <w:t xml:space="preserve">Review Current </w:t>
                </w:r>
                <w:r w:rsidR="00344FD5" w:rsidRPr="008F5348">
                  <w:rPr>
                    <w:rFonts w:ascii="Times New Roman" w:hAnsi="Times New Roman"/>
                    <w:sz w:val="24"/>
                  </w:rPr>
                  <w:t xml:space="preserve">Project </w:t>
                </w:r>
                <w:r w:rsidRPr="008F5348">
                  <w:rPr>
                    <w:rFonts w:ascii="Times New Roman" w:hAnsi="Times New Roman"/>
                    <w:sz w:val="24"/>
                  </w:rPr>
                  <w:t>Activities</w:t>
                </w:r>
              </w:p>
            </w:sdtContent>
          </w:sdt>
          <w:sdt>
            <w:sdtPr>
              <w:rPr>
                <w:rFonts w:ascii="Times New Roman" w:hAnsi="Times New Roman"/>
                <w:sz w:val="24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31D22641" w14:textId="77777777" w:rsidR="00F343DF" w:rsidRPr="008F5348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ascii="Times New Roman" w:hAnsi="Times New Roman"/>
                    <w:sz w:val="24"/>
                  </w:rPr>
                </w:pPr>
                <w:r w:rsidRPr="008F5348">
                  <w:rPr>
                    <w:rFonts w:ascii="Times New Roman" w:hAnsi="Times New Roman"/>
                    <w:sz w:val="24"/>
                  </w:rPr>
                  <w:t>Next Steps</w:t>
                </w:r>
              </w:p>
            </w:sdtContent>
          </w:sdt>
          <w:sdt>
            <w:sdtPr>
              <w:rPr>
                <w:rFonts w:ascii="Times New Roman" w:hAnsi="Times New Roman"/>
                <w:sz w:val="24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sz w:val="24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66125FAE" w14:textId="77777777" w:rsidR="007858C2" w:rsidRPr="008F5348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ascii="Times New Roman" w:hAnsi="Times New Roman"/>
                        <w:sz w:val="24"/>
                      </w:rPr>
                    </w:pPr>
                    <w:r w:rsidRPr="008F5348">
                      <w:rPr>
                        <w:rFonts w:ascii="Times New Roman" w:hAnsi="Times New Roman"/>
                        <w:sz w:val="24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598AFF5F" w14:textId="77777777" w:rsidR="007858C2" w:rsidRPr="008F5348" w:rsidRDefault="007858C2" w:rsidP="005A3E2E">
      <w:pPr>
        <w:pStyle w:val="RIMBody"/>
        <w:rPr>
          <w:rFonts w:ascii="Times New Roman" w:hAnsi="Times New Roman"/>
          <w:sz w:val="24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8F5348" w14:paraId="264A06FD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73B741" w14:textId="77777777" w:rsidR="00673327" w:rsidRPr="008F5348" w:rsidRDefault="009B7AC9" w:rsidP="000A56A9">
            <w:pPr>
              <w:pStyle w:val="RIMCell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Agenda/</w:t>
            </w:r>
            <w:r w:rsidR="00770129" w:rsidRPr="008F5348">
              <w:rPr>
                <w:rFonts w:ascii="Times New Roman" w:hAnsi="Times New Roman"/>
                <w:sz w:val="24"/>
              </w:rPr>
              <w:t>Meeting Highlights</w:t>
            </w:r>
          </w:p>
        </w:tc>
      </w:tr>
      <w:tr w:rsidR="00673327" w:rsidRPr="008F5348" w14:paraId="210A48D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00FAF19A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361364AE" w14:textId="77777777" w:rsidR="00673327" w:rsidRPr="008F5348" w:rsidRDefault="009B7AC9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Agenda/Meeting Highlights</w:t>
            </w:r>
            <w:r w:rsidR="00673327" w:rsidRPr="008F5348">
              <w:rPr>
                <w:rFonts w:ascii="Times New Roman" w:hAnsi="Times New Roman"/>
                <w:sz w:val="24"/>
              </w:rPr>
              <w:t>:</w:t>
            </w:r>
          </w:p>
        </w:tc>
      </w:tr>
      <w:tr w:rsidR="00B628EC" w:rsidRPr="008F5348" w14:paraId="76FF8736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22995F69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70EE09EC" w14:textId="3E108C7A" w:rsidR="00B628EC" w:rsidRPr="008F5348" w:rsidRDefault="00B628EC" w:rsidP="00B628EC">
            <w:pPr>
              <w:pStyle w:val="RIMCell"/>
              <w:spacing w:before="0" w:after="0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Introduction of new member</w:t>
            </w:r>
          </w:p>
        </w:tc>
      </w:tr>
      <w:tr w:rsidR="00B628EC" w:rsidRPr="008F5348" w14:paraId="16444907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3F312C9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5F247FB6" w14:textId="7677DA8A" w:rsidR="00B628EC" w:rsidRPr="008F5348" w:rsidRDefault="00B628EC" w:rsidP="00B628EC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Changes in Roles and Responsibilities</w:t>
            </w:r>
          </w:p>
        </w:tc>
      </w:tr>
      <w:tr w:rsidR="00B628EC" w:rsidRPr="008F5348" w14:paraId="50E652CF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54B25833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58EE8161" w14:textId="731A3122" w:rsidR="00B628EC" w:rsidRPr="008F5348" w:rsidRDefault="00B628EC" w:rsidP="00B628EC">
            <w:pPr>
              <w:kinsoku w:val="0"/>
              <w:overflowPunct w:val="0"/>
              <w:contextualSpacing/>
              <w:textAlignment w:val="baseline"/>
            </w:pPr>
            <w:r w:rsidRPr="008F5348">
              <w:t xml:space="preserve">Challenges in setting up test environment </w:t>
            </w:r>
          </w:p>
        </w:tc>
      </w:tr>
      <w:tr w:rsidR="00B628EC" w:rsidRPr="008F5348" w14:paraId="45BE6EAF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3B09B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B093E" w14:textId="5DE3BA3A" w:rsidR="00B628EC" w:rsidRPr="008F5348" w:rsidRDefault="00B628EC" w:rsidP="00B628EC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 xml:space="preserve">Introduction about application </w:t>
            </w:r>
          </w:p>
        </w:tc>
      </w:tr>
      <w:tr w:rsidR="00B628EC" w:rsidRPr="008F5348" w14:paraId="130730D1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5A8FD47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2F094E22" w14:textId="13F1A004" w:rsidR="00B628EC" w:rsidRPr="008F5348" w:rsidRDefault="00B628EC" w:rsidP="00B628EC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 xml:space="preserve">Discuss team view on the application </w:t>
            </w:r>
          </w:p>
        </w:tc>
      </w:tr>
      <w:tr w:rsidR="00B628EC" w:rsidRPr="008F5348" w14:paraId="2D192D4C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15E879D3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12965A76" w14:textId="43885951" w:rsidR="00B628EC" w:rsidRPr="008F5348" w:rsidRDefault="00B628EC" w:rsidP="00B628EC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 xml:space="preserve">Discuss Test Strategy </w:t>
            </w:r>
          </w:p>
        </w:tc>
      </w:tr>
      <w:tr w:rsidR="00B628EC" w:rsidRPr="008F5348" w14:paraId="6AC1E2AF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DB7945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05C82862" w14:textId="23B12F3D" w:rsidR="00B628EC" w:rsidRPr="008F5348" w:rsidRDefault="00B628EC" w:rsidP="00B628EC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 xml:space="preserve">Conclusion  </w:t>
            </w:r>
          </w:p>
        </w:tc>
      </w:tr>
      <w:tr w:rsidR="00B628EC" w:rsidRPr="008F5348" w14:paraId="60132BE6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45C0CB3" w14:textId="77777777" w:rsidR="00B628EC" w:rsidRPr="008F5348" w:rsidRDefault="00B628EC" w:rsidP="00B628EC">
            <w:pPr>
              <w:pStyle w:val="RIMCellNumb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8312" w:type="dxa"/>
            <w:shd w:val="clear" w:color="auto" w:fill="auto"/>
          </w:tcPr>
          <w:p w14:paraId="4A600100" w14:textId="2939FD9A" w:rsidR="00B628EC" w:rsidRPr="008F5348" w:rsidRDefault="006248A9" w:rsidP="00B628EC">
            <w:pPr>
              <w:pStyle w:val="RIMCell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Future</w:t>
            </w:r>
            <w:r>
              <w:rPr>
                <w:rFonts w:ascii="Times New Roman" w:hAnsi="Times New Roman"/>
                <w:sz w:val="24"/>
              </w:rPr>
              <w:t xml:space="preserve"> Plans</w:t>
            </w:r>
          </w:p>
        </w:tc>
      </w:tr>
    </w:tbl>
    <w:p w14:paraId="39EB7A93" w14:textId="77777777" w:rsidR="00673327" w:rsidRPr="008F5348" w:rsidRDefault="00673327" w:rsidP="005A3E2E">
      <w:pPr>
        <w:pStyle w:val="RIMBody"/>
        <w:rPr>
          <w:rFonts w:ascii="Times New Roman" w:hAnsi="Times New Roman"/>
          <w:sz w:val="24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:rsidRPr="008F5348" w14:paraId="7E5BB4D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9CA3B90" w14:textId="77777777" w:rsidR="00673327" w:rsidRPr="008F5348" w:rsidRDefault="00673327" w:rsidP="005A3E2E">
            <w:pPr>
              <w:pStyle w:val="RIMCell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Action/Issues</w:t>
            </w:r>
            <w:r w:rsidR="00DB5094" w:rsidRPr="008F5348">
              <w:rPr>
                <w:rFonts w:ascii="Times New Roman" w:hAnsi="Times New Roman"/>
                <w:sz w:val="24"/>
              </w:rPr>
              <w:t xml:space="preserve"> List</w:t>
            </w:r>
          </w:p>
        </w:tc>
      </w:tr>
      <w:tr w:rsidR="00673327" w:rsidRPr="008F5348" w14:paraId="2446F1FA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1F35786B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#</w:t>
            </w:r>
          </w:p>
        </w:tc>
        <w:tc>
          <w:tcPr>
            <w:tcW w:w="1408" w:type="dxa"/>
            <w:shd w:val="clear" w:color="auto" w:fill="E6E6E6"/>
          </w:tcPr>
          <w:p w14:paraId="61597251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560" w:type="dxa"/>
            <w:shd w:val="clear" w:color="auto" w:fill="E6E6E6"/>
          </w:tcPr>
          <w:p w14:paraId="3F837846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Actions</w:t>
            </w:r>
          </w:p>
        </w:tc>
        <w:tc>
          <w:tcPr>
            <w:tcW w:w="1205" w:type="dxa"/>
            <w:shd w:val="clear" w:color="auto" w:fill="E6E6E6"/>
          </w:tcPr>
          <w:p w14:paraId="31A9F005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Owner</w:t>
            </w:r>
          </w:p>
        </w:tc>
        <w:tc>
          <w:tcPr>
            <w:tcW w:w="2085" w:type="dxa"/>
            <w:shd w:val="clear" w:color="auto" w:fill="E6E6E6"/>
          </w:tcPr>
          <w:p w14:paraId="5F69BA72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76227DF4" w14:textId="77777777" w:rsidR="00673327" w:rsidRPr="008F5348" w:rsidRDefault="00673327" w:rsidP="00F56B89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Action Status</w:t>
            </w:r>
          </w:p>
        </w:tc>
      </w:tr>
      <w:tr w:rsidR="007F0799" w:rsidRPr="008F5348" w14:paraId="6B97FE82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DD2DE" w14:textId="77777777" w:rsidR="007F0799" w:rsidRPr="008F5348" w:rsidRDefault="007F0799" w:rsidP="0059005D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B3947" w14:textId="77777777" w:rsidR="008F5348" w:rsidRPr="008F5348" w:rsidRDefault="008F5348" w:rsidP="008F5348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1D4F80B1" w14:textId="77777777" w:rsidR="007F0799" w:rsidRPr="008F5348" w:rsidRDefault="007F0799" w:rsidP="0059005D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2BA7" w14:textId="082C8520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With each other help everyone had installed the environment in their laptops</w:t>
            </w:r>
          </w:p>
          <w:p w14:paraId="0E08CB50" w14:textId="77777777" w:rsidR="007F0799" w:rsidRPr="008F5348" w:rsidRDefault="007F0799" w:rsidP="007F0799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C7AB5" w14:textId="0D579DD3" w:rsidR="007F0799" w:rsidRPr="008F5348" w:rsidRDefault="008F5348" w:rsidP="007F0799">
            <w:pPr>
              <w:pStyle w:val="RIMCel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C3B05" w14:textId="77777777" w:rsidR="008F5348" w:rsidRPr="008F5348" w:rsidRDefault="008F5348" w:rsidP="008F5348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16AC1F8A" w14:textId="77777777" w:rsidR="007F0799" w:rsidRPr="008F5348" w:rsidRDefault="007F0799" w:rsidP="00D148E1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D78D69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Completed</w:t>
            </w:r>
          </w:p>
          <w:p w14:paraId="6442A3EF" w14:textId="77777777" w:rsidR="007F0799" w:rsidRPr="008F5348" w:rsidRDefault="007F0799" w:rsidP="0059005D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C74C7A" w:rsidRPr="008F5348" w14:paraId="4CA0D8E0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BB6A4" w14:textId="77777777" w:rsidR="00C74C7A" w:rsidRPr="008F5348" w:rsidRDefault="00C74C7A" w:rsidP="007834DA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02D84" w14:textId="77777777" w:rsidR="00B628EC" w:rsidRPr="008F5348" w:rsidRDefault="00B628EC" w:rsidP="00B628EC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796A7D54" w14:textId="77777777" w:rsidR="00C74C7A" w:rsidRPr="008F5348" w:rsidRDefault="00C74C7A" w:rsidP="007834DA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201F0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The SQL database was connected to the server with support of the team.</w:t>
            </w:r>
          </w:p>
          <w:p w14:paraId="0556F1DC" w14:textId="77777777" w:rsidR="00C74C7A" w:rsidRPr="008F5348" w:rsidRDefault="00C74C7A" w:rsidP="007834D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93F97" w14:textId="3D807169" w:rsidR="00C74C7A" w:rsidRPr="008F5348" w:rsidRDefault="008F5348" w:rsidP="007834DA">
            <w:pPr>
              <w:pStyle w:val="RIMCel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22A1E" w14:textId="77777777" w:rsidR="008F5348" w:rsidRPr="008F5348" w:rsidRDefault="008F5348" w:rsidP="008F5348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7359664F" w14:textId="77777777" w:rsidR="00C74C7A" w:rsidRPr="008F5348" w:rsidRDefault="00C74C7A" w:rsidP="00815D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4ED2AC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Completed</w:t>
            </w:r>
          </w:p>
          <w:p w14:paraId="47B6D89D" w14:textId="77777777" w:rsidR="00C74C7A" w:rsidRPr="008F5348" w:rsidRDefault="00C74C7A" w:rsidP="007834D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D8729F" w:rsidRPr="008F5348" w14:paraId="1614D786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CDB0C" w14:textId="77777777" w:rsidR="00D8729F" w:rsidRPr="008F5348" w:rsidRDefault="00D8729F" w:rsidP="000909F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311D" w14:textId="77777777" w:rsidR="00B628EC" w:rsidRPr="008F5348" w:rsidRDefault="00B628EC" w:rsidP="00B628EC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6F5C34BF" w14:textId="77777777" w:rsidR="00D8729F" w:rsidRPr="008F5348" w:rsidRDefault="00D8729F" w:rsidP="000909F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3EBAA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Project manager took the decision by the majority was there</w:t>
            </w:r>
          </w:p>
          <w:p w14:paraId="3F6077FA" w14:textId="77777777" w:rsidR="00D8729F" w:rsidRPr="008F5348" w:rsidRDefault="00D8729F" w:rsidP="00D8729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7D92" w14:textId="494A1B3C" w:rsidR="00D8729F" w:rsidRPr="008F5348" w:rsidRDefault="008F5348" w:rsidP="00815D6B">
            <w:pPr>
              <w:pStyle w:val="RIMCel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Jenab Vohra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0C440" w14:textId="77777777" w:rsidR="008F5348" w:rsidRPr="008F5348" w:rsidRDefault="008F5348" w:rsidP="008F5348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35C93C61" w14:textId="77777777" w:rsidR="00D8729F" w:rsidRPr="008F5348" w:rsidRDefault="00D8729F" w:rsidP="00815D6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0D13DD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Completed</w:t>
            </w:r>
          </w:p>
          <w:p w14:paraId="041E3646" w14:textId="77777777" w:rsidR="00D8729F" w:rsidRPr="008F5348" w:rsidRDefault="00D8729F" w:rsidP="000909F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A2710D" w:rsidRPr="008F5348" w14:paraId="5637B91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B673" w14:textId="77777777" w:rsidR="00A2710D" w:rsidRPr="008F5348" w:rsidRDefault="00A2710D" w:rsidP="008B0DFF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73DF3" w14:textId="77777777" w:rsidR="00B628EC" w:rsidRPr="008F5348" w:rsidRDefault="00B628EC" w:rsidP="00B628EC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6F3C399C" w14:textId="77777777" w:rsidR="00A2710D" w:rsidRPr="008F5348" w:rsidRDefault="00A2710D" w:rsidP="008B0DFF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5B7F9" w14:textId="26EEC2BB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Asking project owner about some issues developed while discussing test strategy</w:t>
            </w:r>
          </w:p>
          <w:p w14:paraId="747AFBB9" w14:textId="77777777" w:rsidR="00A2710D" w:rsidRPr="008F5348" w:rsidRDefault="00A2710D" w:rsidP="00FA5582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D155" w14:textId="159B0E86" w:rsidR="00A2710D" w:rsidRPr="008F5348" w:rsidRDefault="008F5348" w:rsidP="00FA5582">
            <w:pPr>
              <w:pStyle w:val="RIMCel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C1F90" w14:textId="77777777" w:rsidR="008F5348" w:rsidRPr="008F5348" w:rsidRDefault="008F5348" w:rsidP="008F5348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05C67DBA" w14:textId="77777777" w:rsidR="00A2710D" w:rsidRPr="008F5348" w:rsidRDefault="00A2710D" w:rsidP="00FA5582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9A14B7E" w14:textId="1682C5FF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Processing</w:t>
            </w:r>
          </w:p>
          <w:p w14:paraId="2AD205DD" w14:textId="77777777" w:rsidR="00A2710D" w:rsidRPr="008F5348" w:rsidRDefault="00A2710D" w:rsidP="008B0DFF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FA5582" w:rsidRPr="008F5348" w14:paraId="1479FF91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47DF9" w14:textId="77777777" w:rsidR="00FA5582" w:rsidRPr="008F5348" w:rsidRDefault="00FA5582" w:rsidP="00970C7A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C8570" w14:textId="77777777" w:rsidR="00B628EC" w:rsidRPr="008F5348" w:rsidRDefault="00B628EC" w:rsidP="00B628EC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37219266" w14:textId="77777777" w:rsidR="00FA5582" w:rsidRPr="008F5348" w:rsidRDefault="00FA5582" w:rsidP="00970C7A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1526E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Warning given and the meeting will be reconducted</w:t>
            </w:r>
          </w:p>
          <w:p w14:paraId="1DFA1DD6" w14:textId="77777777" w:rsidR="00FA5582" w:rsidRPr="008F5348" w:rsidRDefault="00FA5582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58DC" w14:textId="638F4665" w:rsidR="00FA5582" w:rsidRPr="008F5348" w:rsidRDefault="008F5348" w:rsidP="00006F9A">
            <w:pPr>
              <w:pStyle w:val="RIMCell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team members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A8F85" w14:textId="77777777" w:rsidR="008F5348" w:rsidRPr="008F5348" w:rsidRDefault="008F5348" w:rsidP="008F5348">
            <w:pPr>
              <w:rPr>
                <w:color w:val="000000"/>
              </w:rPr>
            </w:pPr>
            <w:r w:rsidRPr="008F5348">
              <w:rPr>
                <w:color w:val="000000"/>
              </w:rPr>
              <w:t>2019-01-28</w:t>
            </w:r>
          </w:p>
          <w:p w14:paraId="74F8B9A6" w14:textId="77777777" w:rsidR="00FA5582" w:rsidRPr="008F5348" w:rsidRDefault="00FA5582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F55324" w14:textId="77777777" w:rsidR="00471F78" w:rsidRPr="008F5348" w:rsidRDefault="00471F78" w:rsidP="00471F78">
            <w:pPr>
              <w:rPr>
                <w:color w:val="000000"/>
              </w:rPr>
            </w:pPr>
            <w:r w:rsidRPr="008F5348">
              <w:rPr>
                <w:color w:val="000000"/>
              </w:rPr>
              <w:t>Completed</w:t>
            </w:r>
          </w:p>
          <w:p w14:paraId="04F70B52" w14:textId="77777777" w:rsidR="00FA5582" w:rsidRPr="008F5348" w:rsidRDefault="00FA5582" w:rsidP="00970C7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8F5348" w14:paraId="197C939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08B0" w14:textId="77777777" w:rsidR="00006F9A" w:rsidRPr="008F534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00573" w14:textId="77777777" w:rsidR="00006F9A" w:rsidRPr="008F5348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E11DA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FA274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7EFD8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98F1AF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8F5348" w14:paraId="757DDA73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4A4B" w14:textId="77777777" w:rsidR="00006F9A" w:rsidRPr="008F534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06CB" w14:textId="77777777" w:rsidR="00006F9A" w:rsidRPr="008F5348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39B00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E0F36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A7E03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D0E213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8F5348" w14:paraId="09D5D282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6F2D" w14:textId="77777777" w:rsidR="00006F9A" w:rsidRPr="008F534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05DD" w14:textId="77777777" w:rsidR="00006F9A" w:rsidRPr="008F5348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B425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4C683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0459D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B7074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8F5348" w14:paraId="35EA7BC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979D3" w14:textId="77777777" w:rsidR="00006F9A" w:rsidRPr="008F534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811E" w14:textId="77777777" w:rsidR="00006F9A" w:rsidRPr="008F5348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6AA4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0CA1A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2DF2" w14:textId="77777777" w:rsidR="00006F9A" w:rsidRPr="008F5348" w:rsidRDefault="00006F9A" w:rsidP="00006F9A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DD8957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  <w:tr w:rsidR="00006F9A" w:rsidRPr="008F5348" w14:paraId="714D6E1B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BC29" w14:textId="77777777" w:rsidR="00006F9A" w:rsidRPr="008F5348" w:rsidRDefault="00006F9A" w:rsidP="0063295B">
            <w:pPr>
              <w:pStyle w:val="RIMCellNumbered"/>
              <w:numPr>
                <w:ilvl w:val="0"/>
                <w:numId w:val="36"/>
              </w:numPr>
              <w:rPr>
                <w:rFonts w:ascii="Times New Roman" w:hAnsi="Times New Roman"/>
                <w:sz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E718D" w14:textId="77777777" w:rsidR="00006F9A" w:rsidRPr="008F5348" w:rsidRDefault="00006F9A" w:rsidP="0063295B">
            <w:pPr>
              <w:pStyle w:val="RIMCellSubHeading"/>
              <w:rPr>
                <w:rFonts w:ascii="Times New Roman" w:hAnsi="Times New Roman"/>
                <w:b w:val="0"/>
                <w:color w:val="808080"/>
                <w:sz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6DD0E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B29B8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C4432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10F86" w14:textId="77777777" w:rsidR="00006F9A" w:rsidRPr="008F5348" w:rsidRDefault="00006F9A" w:rsidP="0063295B">
            <w:pPr>
              <w:pStyle w:val="RIMCell"/>
              <w:rPr>
                <w:rFonts w:ascii="Times New Roman" w:hAnsi="Times New Roman"/>
                <w:sz w:val="24"/>
              </w:rPr>
            </w:pPr>
          </w:p>
        </w:tc>
      </w:tr>
    </w:tbl>
    <w:p w14:paraId="4285E756" w14:textId="77777777" w:rsidR="0075555C" w:rsidRPr="008F5348" w:rsidRDefault="0075555C" w:rsidP="005A3E2E">
      <w:pPr>
        <w:pStyle w:val="RIMBody"/>
        <w:rPr>
          <w:rFonts w:ascii="Times New Roman" w:hAnsi="Times New Roman"/>
          <w:sz w:val="24"/>
        </w:rPr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8F5348" w14:paraId="35DCF70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608ACE1" w14:textId="77777777" w:rsidR="0075555C" w:rsidRPr="008F5348" w:rsidRDefault="0075555C" w:rsidP="00B9336B">
            <w:pPr>
              <w:pStyle w:val="RIMCell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Next Meeting</w:t>
            </w:r>
          </w:p>
        </w:tc>
      </w:tr>
      <w:tr w:rsidR="0075555C" w:rsidRPr="008F5348" w14:paraId="1BA5B676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78FD7F5D" w14:textId="77777777" w:rsidR="0075555C" w:rsidRPr="008F5348" w:rsidRDefault="0075555C" w:rsidP="00B9336B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835" w:type="dxa"/>
            <w:shd w:val="clear" w:color="auto" w:fill="E6E6E6"/>
          </w:tcPr>
          <w:p w14:paraId="300BF8FD" w14:textId="77777777" w:rsidR="0075555C" w:rsidRPr="008F5348" w:rsidRDefault="0075555C" w:rsidP="00B9336B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Room</w:t>
            </w:r>
          </w:p>
        </w:tc>
        <w:tc>
          <w:tcPr>
            <w:tcW w:w="4680" w:type="dxa"/>
            <w:shd w:val="clear" w:color="auto" w:fill="E6E6E6"/>
          </w:tcPr>
          <w:p w14:paraId="565BD275" w14:textId="77777777" w:rsidR="0075555C" w:rsidRPr="008F5348" w:rsidRDefault="0075555C" w:rsidP="00B9336B">
            <w:pPr>
              <w:pStyle w:val="RIMCellSubHeading"/>
              <w:rPr>
                <w:rFonts w:ascii="Times New Roman" w:hAnsi="Times New Roman"/>
                <w:sz w:val="24"/>
              </w:rPr>
            </w:pPr>
            <w:r w:rsidRPr="008F5348">
              <w:rPr>
                <w:rFonts w:ascii="Times New Roman" w:hAnsi="Times New Roman"/>
                <w:sz w:val="24"/>
              </w:rPr>
              <w:t>Duration</w:t>
            </w:r>
          </w:p>
        </w:tc>
      </w:tr>
      <w:tr w:rsidR="0075555C" w:rsidRPr="008F5348" w14:paraId="50BEFD5B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3F558C2F" w14:textId="46EF0696" w:rsidR="0075555C" w:rsidRPr="008F5348" w:rsidRDefault="008F5348" w:rsidP="00254790">
            <w:pPr>
              <w:pStyle w:val="RIMCellSubHeading"/>
              <w:rPr>
                <w:rFonts w:ascii="Times New Roman" w:hAnsi="Times New Roman"/>
                <w:b w:val="0"/>
                <w:sz w:val="24"/>
              </w:rPr>
            </w:pPr>
            <w:r w:rsidRPr="008F5348">
              <w:rPr>
                <w:rFonts w:ascii="Times New Roman" w:hAnsi="Times New Roman"/>
                <w:b w:val="0"/>
                <w:sz w:val="24"/>
              </w:rPr>
              <w:t>4 Feb</w:t>
            </w:r>
          </w:p>
        </w:tc>
        <w:tc>
          <w:tcPr>
            <w:tcW w:w="2835" w:type="dxa"/>
            <w:shd w:val="clear" w:color="auto" w:fill="auto"/>
          </w:tcPr>
          <w:p w14:paraId="4FEFAD35" w14:textId="1E1E8EB7" w:rsidR="0075555C" w:rsidRPr="008F5348" w:rsidRDefault="008F5348" w:rsidP="00344FD5">
            <w:pPr>
              <w:pStyle w:val="RIMCellSubHeading"/>
              <w:rPr>
                <w:rFonts w:ascii="Times New Roman" w:hAnsi="Times New Roman"/>
                <w:b w:val="0"/>
                <w:sz w:val="24"/>
              </w:rPr>
            </w:pPr>
            <w:r w:rsidRPr="008F5348">
              <w:rPr>
                <w:rFonts w:ascii="Times New Roman" w:hAnsi="Times New Roman"/>
                <w:b w:val="0"/>
                <w:sz w:val="24"/>
              </w:rPr>
              <w:t>LBD -506</w:t>
            </w:r>
          </w:p>
        </w:tc>
        <w:tc>
          <w:tcPr>
            <w:tcW w:w="4680" w:type="dxa"/>
            <w:shd w:val="clear" w:color="auto" w:fill="auto"/>
          </w:tcPr>
          <w:p w14:paraId="38D4A4B1" w14:textId="28AC15B6" w:rsidR="0075555C" w:rsidRPr="008F5348" w:rsidRDefault="008F5348" w:rsidP="00F343DF">
            <w:pPr>
              <w:pStyle w:val="RIMCellSubHeading"/>
              <w:rPr>
                <w:rFonts w:ascii="Times New Roman" w:hAnsi="Times New Roman"/>
                <w:b w:val="0"/>
                <w:sz w:val="24"/>
              </w:rPr>
            </w:pPr>
            <w:r w:rsidRPr="008F5348">
              <w:rPr>
                <w:rFonts w:ascii="Times New Roman" w:hAnsi="Times New Roman"/>
                <w:b w:val="0"/>
                <w:sz w:val="24"/>
              </w:rPr>
              <w:t>60 minutes</w:t>
            </w:r>
          </w:p>
        </w:tc>
      </w:tr>
    </w:tbl>
    <w:p w14:paraId="4A0A6AD8" w14:textId="77777777" w:rsidR="0075555C" w:rsidRPr="008F5348" w:rsidRDefault="0075555C" w:rsidP="005A3E2E">
      <w:pPr>
        <w:pStyle w:val="RIMBody"/>
        <w:rPr>
          <w:rFonts w:ascii="Times New Roman" w:hAnsi="Times New Roman"/>
          <w:sz w:val="24"/>
        </w:rPr>
        <w:sectPr w:rsidR="0075555C" w:rsidRPr="008F5348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3256B388" w14:textId="417D04D8" w:rsidR="002F60E1" w:rsidRPr="002F60E1" w:rsidRDefault="002F60E1" w:rsidP="002F60E1">
      <w:pPr>
        <w:pStyle w:val="HTMLBeginExpandingSection"/>
        <w:tabs>
          <w:tab w:val="left" w:pos="11122"/>
        </w:tabs>
      </w:pPr>
    </w:p>
    <w:sectPr w:rsidR="002F60E1" w:rsidRPr="002F60E1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1B72C" w14:textId="77777777" w:rsidR="0083741E" w:rsidRDefault="0083741E">
      <w:r>
        <w:separator/>
      </w:r>
    </w:p>
  </w:endnote>
  <w:endnote w:type="continuationSeparator" w:id="0">
    <w:p w14:paraId="4535653B" w14:textId="77777777" w:rsidR="0083741E" w:rsidRDefault="0083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F52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4FDB8A46" w14:textId="168F94A4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201AD2">
      <w:rPr>
        <w:noProof/>
      </w:rPr>
      <w:t>30-Jan-2019</w:t>
    </w:r>
    <w:r>
      <w:rPr>
        <w:noProof/>
      </w:rPr>
      <w:fldChar w:fldCharType="end"/>
    </w:r>
  </w:p>
  <w:p w14:paraId="34547932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ABE26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091D7207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2138" w14:textId="77777777" w:rsidR="0083741E" w:rsidRDefault="0083741E">
      <w:r>
        <w:separator/>
      </w:r>
    </w:p>
  </w:footnote>
  <w:footnote w:type="continuationSeparator" w:id="0">
    <w:p w14:paraId="13EA914B" w14:textId="77777777" w:rsidR="0083741E" w:rsidRDefault="00837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8B688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4BCC641" wp14:editId="090E93D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741E">
      <w:rPr>
        <w:noProof/>
        <w:lang w:val="en-CA" w:eastAsia="en-CA"/>
      </w:rPr>
      <w:pict w14:anchorId="0F4A6C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C10E" w14:textId="77777777" w:rsidR="0063295B" w:rsidRDefault="0063295B">
    <w:pPr>
      <w:pStyle w:val="RIMHeaderLogo"/>
    </w:pPr>
  </w:p>
  <w:p w14:paraId="24D21B51" w14:textId="136D7CB6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201AD2">
      <w:rPr>
        <w:noProof/>
      </w:rPr>
      <w:t>INFO-6068 Status Meeting Minutes</w:t>
    </w:r>
    <w:r>
      <w:rPr>
        <w:noProof/>
      </w:rPr>
      <w:fldChar w:fldCharType="end"/>
    </w:r>
  </w:p>
  <w:p w14:paraId="2B6EB51D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44B29" w14:textId="77777777" w:rsidR="0063295B" w:rsidRDefault="0063295B">
    <w:pPr>
      <w:pStyle w:val="RIMHeaderLogo"/>
    </w:pPr>
  </w:p>
  <w:p w14:paraId="072431C0" w14:textId="77777777" w:rsidR="0063295B" w:rsidRDefault="0063295B">
    <w:pPr>
      <w:pStyle w:val="RIMHeaderLogo"/>
    </w:pPr>
  </w:p>
  <w:p w14:paraId="12953BAA" w14:textId="77777777" w:rsidR="0063295B" w:rsidRDefault="0063295B">
    <w:pPr>
      <w:pStyle w:val="RIMHeaderLogo"/>
    </w:pPr>
  </w:p>
  <w:p w14:paraId="021EA2FB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C7553"/>
    <w:rsid w:val="001D0670"/>
    <w:rsid w:val="001E28B8"/>
    <w:rsid w:val="001E68C9"/>
    <w:rsid w:val="001F0CF4"/>
    <w:rsid w:val="001F113F"/>
    <w:rsid w:val="001F52E9"/>
    <w:rsid w:val="00200D3F"/>
    <w:rsid w:val="00201AD2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12A5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1921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60E1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1F7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48A9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3741E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5348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28EC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107A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7661A"/>
    <w:rsid w:val="00E82E30"/>
    <w:rsid w:val="00E84EE7"/>
    <w:rsid w:val="00E86D13"/>
    <w:rsid w:val="00E87519"/>
    <w:rsid w:val="00E87D4E"/>
    <w:rsid w:val="00E953F2"/>
    <w:rsid w:val="00E95AC6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31D707B0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946E3"/>
    <w:rsid w:val="007A391C"/>
    <w:rsid w:val="00856305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4CD993F-99FC-4E64-B9C6-B6D4FFA0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</Template>
  <TotalTime>5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</cp:lastModifiedBy>
  <cp:revision>6</cp:revision>
  <cp:lastPrinted>2006-07-04T19:09:00Z</cp:lastPrinted>
  <dcterms:created xsi:type="dcterms:W3CDTF">2019-01-30T20:20:00Z</dcterms:created>
  <dcterms:modified xsi:type="dcterms:W3CDTF">2019-01-30T22:36:00Z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