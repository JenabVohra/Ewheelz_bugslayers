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9082B" w14:textId="77777777" w:rsidR="003F5D1F" w:rsidRDefault="003712BF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EndPr/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7DAB4BBC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2996AE58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2F855DA4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A661740" w14:textId="19F6FE04" w:rsidR="00673327" w:rsidRDefault="00D944F2" w:rsidP="00D138ED">
            <w:pPr>
              <w:pStyle w:val="RIMCell"/>
            </w:pPr>
            <w:proofErr w:type="spellStart"/>
            <w:r>
              <w:t>Ewheelz</w:t>
            </w:r>
            <w:proofErr w:type="spellEnd"/>
          </w:p>
        </w:tc>
      </w:tr>
      <w:tr w:rsidR="00673327" w14:paraId="63E40870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14AB335F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06DE8F58" w14:textId="5CE76BC6" w:rsidR="00673327" w:rsidRDefault="00B76B2E" w:rsidP="00292E40">
            <w:pPr>
              <w:pStyle w:val="RIMCell"/>
            </w:pPr>
            <w:proofErr w:type="spellStart"/>
            <w:r>
              <w:t>Jenab</w:t>
            </w:r>
            <w:proofErr w:type="spellEnd"/>
            <w:r>
              <w:t xml:space="preserve"> Vohra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232DCF8E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F8030FC" w14:textId="77777777" w:rsidR="002F7A76" w:rsidRDefault="002F7A76" w:rsidP="005A3E2E">
            <w:pPr>
              <w:pStyle w:val="RIMCell"/>
            </w:pPr>
          </w:p>
        </w:tc>
      </w:tr>
      <w:tr w:rsidR="004B69B3" w14:paraId="633DCDD4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3E24A92C" w14:textId="77777777" w:rsidR="004B69B3" w:rsidRPr="00013786" w:rsidRDefault="004B69B3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1E361215E6344CAABB447EC30ADA7285"/>
            </w:placeholder>
            <w:date w:fullDate="2019-03-11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1F7AD9D3" w14:textId="1CE5F400" w:rsidR="004B69B3" w:rsidRPr="0075555C" w:rsidRDefault="00CA46D6" w:rsidP="00E114C0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11-Mar-2019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47032927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5F4E8B2B" w14:textId="2DFE275E" w:rsidR="004B69B3" w:rsidRDefault="008928C2" w:rsidP="00B9336B">
            <w:pPr>
              <w:pStyle w:val="RIMCell"/>
            </w:pPr>
            <w:r>
              <w:t>Week 11</w:t>
            </w:r>
          </w:p>
        </w:tc>
      </w:tr>
      <w:tr w:rsidR="0077634A" w14:paraId="6A6CCF09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550E3C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1E3C3E9B" w14:textId="0ABB9316" w:rsidR="0077634A" w:rsidRDefault="00D944F2" w:rsidP="00CC335B">
            <w:pPr>
              <w:pStyle w:val="RIMCell"/>
            </w:pPr>
            <w:r>
              <w:t>5:pm</w:t>
            </w:r>
          </w:p>
        </w:tc>
        <w:tc>
          <w:tcPr>
            <w:tcW w:w="2250" w:type="dxa"/>
            <w:shd w:val="clear" w:color="auto" w:fill="00B050"/>
          </w:tcPr>
          <w:p w14:paraId="083A790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4641EEA3" w14:textId="6BB5BC01" w:rsidR="0077634A" w:rsidRDefault="00D944F2" w:rsidP="000C6909">
            <w:pPr>
              <w:pStyle w:val="RIMCell"/>
            </w:pPr>
            <w:r>
              <w:rPr>
                <w:rFonts w:cs="Arial"/>
              </w:rPr>
              <w:t>130 Dundas Street LDB506</w:t>
            </w:r>
          </w:p>
        </w:tc>
      </w:tr>
      <w:tr w:rsidR="0077634A" w14:paraId="311353F6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6B4F74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623D98A0" w14:textId="285CA862" w:rsidR="0077634A" w:rsidRDefault="00E965B9" w:rsidP="00292E40">
            <w:pPr>
              <w:pStyle w:val="RIMCell"/>
            </w:pPr>
            <w:r>
              <w:t>J</w:t>
            </w:r>
            <w:r w:rsidR="00B76B2E">
              <w:t xml:space="preserve">ay </w:t>
            </w:r>
            <w:proofErr w:type="spellStart"/>
            <w:r w:rsidR="00B76B2E">
              <w:t>Mangnani</w:t>
            </w:r>
            <w:proofErr w:type="spellEnd"/>
          </w:p>
        </w:tc>
        <w:tc>
          <w:tcPr>
            <w:tcW w:w="2250" w:type="dxa"/>
            <w:shd w:val="clear" w:color="auto" w:fill="00B050"/>
          </w:tcPr>
          <w:p w14:paraId="70150D9C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28B93934" w14:textId="77777777" w:rsidR="008928C2" w:rsidRDefault="008928C2" w:rsidP="008928C2">
            <w:pPr>
              <w:pStyle w:val="RIMCell"/>
            </w:pPr>
            <w:r>
              <w:rPr>
                <w:b/>
              </w:rPr>
              <w:t>From:</w:t>
            </w:r>
            <w:r>
              <w:t xml:space="preserve"> </w:t>
            </w:r>
            <w:sdt>
              <w:sdtPr>
                <w:id w:val="14402813"/>
                <w:placeholder>
                  <w:docPart w:val="D96FDCE7681947C796119E471552FDB7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5:00pm</w:t>
                </w:r>
              </w:sdtContent>
            </w:sdt>
          </w:p>
          <w:p w14:paraId="1A866668" w14:textId="64D436D0" w:rsidR="0077634A" w:rsidRDefault="008928C2" w:rsidP="008928C2">
            <w:pPr>
              <w:pStyle w:val="RIMCell"/>
            </w:pPr>
            <w:r>
              <w:rPr>
                <w:b/>
              </w:rPr>
              <w:t xml:space="preserve">To: </w:t>
            </w:r>
            <w:sdt>
              <w:sdtPr>
                <w:id w:val="14402814"/>
                <w:placeholder>
                  <w:docPart w:val="B3D5793FA8FC41639E0170D9F7A4EB2E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6:00pm</w:t>
                </w:r>
              </w:sdtContent>
            </w:sdt>
          </w:p>
        </w:tc>
      </w:tr>
    </w:tbl>
    <w:p w14:paraId="4D88D657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F56B89" w:rsidRPr="00013786" w14:paraId="5A01B6F7" w14:textId="77777777" w:rsidTr="00511C94">
        <w:trPr>
          <w:trHeight w:val="44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5939682" w14:textId="77777777" w:rsidR="00673327" w:rsidRPr="00E70D14" w:rsidRDefault="00894933" w:rsidP="007858C2">
            <w:pPr>
              <w:pStyle w:val="RIMCellHeading"/>
            </w:pPr>
            <w:r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5F47A3" w:rsidRPr="00013786" w14:paraId="19C26EA4" w14:textId="77777777" w:rsidTr="005F47A3">
        <w:trPr>
          <w:trHeight w:val="370"/>
        </w:trPr>
        <w:tc>
          <w:tcPr>
            <w:tcW w:w="1890" w:type="dxa"/>
            <w:shd w:val="clear" w:color="auto" w:fill="E6E6E6"/>
          </w:tcPr>
          <w:p w14:paraId="0ED51559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1FA0B53A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735526E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4C1FB35" w14:textId="77777777" w:rsidR="005F47A3" w:rsidRPr="00F56B89" w:rsidRDefault="005F47A3" w:rsidP="00B9336B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40CED5D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59EDFAFC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965F98" w14:paraId="15261C4D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531B3BEE" w14:textId="29834DF6" w:rsidR="00965F98" w:rsidRDefault="00417774" w:rsidP="00F343DF">
            <w:pPr>
              <w:pStyle w:val="RIMCell"/>
            </w:pPr>
            <w:r>
              <w:t>Sohana Kadiwala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6D6F5B2" w14:textId="19994566" w:rsidR="00965F98" w:rsidRDefault="00417774" w:rsidP="005A3E2E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F9C9E82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679A9D6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4752A99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1DEFD75F" w14:textId="77777777" w:rsidR="00965F98" w:rsidRDefault="00965F98" w:rsidP="00B9336B">
            <w:pPr>
              <w:pStyle w:val="RIMCell"/>
            </w:pPr>
          </w:p>
        </w:tc>
      </w:tr>
      <w:tr w:rsidR="00965F98" w14:paraId="12183066" w14:textId="77777777" w:rsidTr="005F47A3">
        <w:trPr>
          <w:trHeight w:val="386"/>
        </w:trPr>
        <w:tc>
          <w:tcPr>
            <w:tcW w:w="1890" w:type="dxa"/>
            <w:shd w:val="clear" w:color="auto" w:fill="auto"/>
          </w:tcPr>
          <w:p w14:paraId="72185FB4" w14:textId="121BC5D6" w:rsidR="00965F98" w:rsidRDefault="00417774" w:rsidP="00F343DF">
            <w:pPr>
              <w:pStyle w:val="RIMCell"/>
            </w:pPr>
            <w:r>
              <w:t>Jay Patel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C1C8343" w14:textId="2AFBC9A3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E47961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411687D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AE24C9D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6A20EA3" w14:textId="77777777" w:rsidR="00965F98" w:rsidRDefault="00965F98" w:rsidP="00B9336B">
            <w:pPr>
              <w:pStyle w:val="RIMCell"/>
            </w:pPr>
          </w:p>
        </w:tc>
      </w:tr>
      <w:tr w:rsidR="00965F98" w14:paraId="5F288B62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450580D6" w14:textId="189B1828" w:rsidR="00965F98" w:rsidRDefault="00417774" w:rsidP="00F343DF">
            <w:pPr>
              <w:pStyle w:val="RIMCell"/>
            </w:pPr>
            <w:proofErr w:type="spellStart"/>
            <w:r>
              <w:t>Jenab</w:t>
            </w:r>
            <w:proofErr w:type="spellEnd"/>
            <w:r>
              <w:t xml:space="preserve"> Vohra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F2C6C07" w14:textId="2CCD4B6C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6394406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F38135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1B09EBA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FC6228F" w14:textId="77777777" w:rsidR="00965F98" w:rsidRDefault="00965F98" w:rsidP="00B9336B">
            <w:pPr>
              <w:pStyle w:val="RIMCell"/>
            </w:pPr>
          </w:p>
        </w:tc>
      </w:tr>
      <w:tr w:rsidR="00965F98" w14:paraId="45E6B0EA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31781AB9" w14:textId="723C2394" w:rsidR="00965F98" w:rsidRDefault="00417774" w:rsidP="00344FD5">
            <w:pPr>
              <w:pStyle w:val="RIMCell"/>
            </w:pPr>
            <w:r>
              <w:t xml:space="preserve">Harshita </w:t>
            </w:r>
            <w:proofErr w:type="spellStart"/>
            <w:r>
              <w:t>Saggu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7A6092A" w14:textId="1CCA7F39" w:rsidR="00965F98" w:rsidRPr="00DD1BA1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7BA87EB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9FD1F47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EA5EFFC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EF486DD" w14:textId="77777777" w:rsidR="00965F98" w:rsidRDefault="00965F98" w:rsidP="00B9336B">
            <w:pPr>
              <w:pStyle w:val="RIMCell"/>
            </w:pPr>
          </w:p>
        </w:tc>
      </w:tr>
      <w:tr w:rsidR="00F343DF" w14:paraId="2BF0F2F6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3E1DD8AD" w14:textId="5FDB3EAD" w:rsidR="00F343DF" w:rsidRDefault="00417774" w:rsidP="00583BE9">
            <w:pPr>
              <w:pStyle w:val="RIMCell"/>
            </w:pPr>
            <w:r>
              <w:t xml:space="preserve">Jay </w:t>
            </w:r>
            <w:proofErr w:type="spellStart"/>
            <w:r>
              <w:t>Mangnani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A0E2C42" w14:textId="47E8359C" w:rsidR="00F343DF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CC4976D" w14:textId="77777777" w:rsidR="00F343DF" w:rsidRDefault="00F343DF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CF1F3F6" w14:textId="77777777" w:rsidR="00F343DF" w:rsidRDefault="00F343DF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928E328" w14:textId="77777777" w:rsidR="00F343DF" w:rsidRDefault="00F343DF" w:rsidP="00B76EA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09F579C" w14:textId="77777777" w:rsidR="00F343DF" w:rsidRDefault="00F343DF" w:rsidP="00B9336B">
            <w:pPr>
              <w:pStyle w:val="RIMCell"/>
            </w:pPr>
          </w:p>
        </w:tc>
      </w:tr>
      <w:tr w:rsidR="00E2739F" w14:paraId="3E259515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55A58170" w14:textId="4E7343ED" w:rsidR="00E2739F" w:rsidRDefault="00417774" w:rsidP="00C76757">
            <w:pPr>
              <w:pStyle w:val="RIMCell"/>
            </w:pPr>
            <w:r>
              <w:t>Riddhi Khatri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96376C2" w14:textId="251307BB" w:rsidR="00E2739F" w:rsidRDefault="00417774" w:rsidP="00C76757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7CFDEDA" w14:textId="77777777" w:rsidR="00E2739F" w:rsidRDefault="00E2739F" w:rsidP="00076FF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CA4F3A9" w14:textId="77777777" w:rsidR="00E2739F" w:rsidRDefault="00E2739F" w:rsidP="00E2739F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F248983" w14:textId="77777777" w:rsidR="00E2739F" w:rsidRDefault="00E2739F" w:rsidP="00076FF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67BC4EBD" w14:textId="77777777" w:rsidR="00E2739F" w:rsidRDefault="00E2739F" w:rsidP="00E2739F">
            <w:pPr>
              <w:pStyle w:val="RIMCell"/>
            </w:pPr>
          </w:p>
        </w:tc>
      </w:tr>
      <w:tr w:rsidR="005A106C" w14:paraId="7D7EA693" w14:textId="77777777" w:rsidTr="005A106C">
        <w:trPr>
          <w:trHeight w:val="37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51A19" w14:textId="77777777" w:rsidR="005A106C" w:rsidRDefault="005A106C" w:rsidP="00C76757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04571843" w14:textId="77777777" w:rsidR="005A106C" w:rsidRDefault="005A106C" w:rsidP="00C76757">
            <w:pPr>
              <w:pStyle w:val="RIMCell"/>
            </w:pPr>
          </w:p>
        </w:tc>
        <w:tc>
          <w:tcPr>
            <w:tcW w:w="2070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A7A64" w14:textId="77777777" w:rsidR="005A106C" w:rsidRDefault="005A106C" w:rsidP="00855F69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7045FCB5" w14:textId="77777777" w:rsidR="005A106C" w:rsidRDefault="005A106C" w:rsidP="00204C06">
            <w:pPr>
              <w:pStyle w:val="RIMCell"/>
            </w:pPr>
          </w:p>
        </w:tc>
        <w:tc>
          <w:tcPr>
            <w:tcW w:w="209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C964D" w14:textId="77777777" w:rsidR="005A106C" w:rsidRDefault="005A106C" w:rsidP="00855F69">
            <w:pPr>
              <w:pStyle w:val="RIMCell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1EED33" w14:textId="77777777" w:rsidR="005A106C" w:rsidRDefault="005A106C" w:rsidP="00204C06">
            <w:pPr>
              <w:pStyle w:val="RIMCell"/>
            </w:pPr>
          </w:p>
        </w:tc>
      </w:tr>
    </w:tbl>
    <w:p w14:paraId="7EC94890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58C2" w14:paraId="77E8198A" w14:textId="77777777" w:rsidTr="00511C94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AF1C390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477DD3C8" w14:textId="77777777" w:rsidTr="00B9336B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F35D11C0E2CB496CB07AAFDA37865DD6"/>
              </w:placeholder>
            </w:sdtPr>
            <w:sdtEndPr/>
            <w:sdtContent>
              <w:p w14:paraId="1E28C61C" w14:textId="77777777" w:rsidR="00F343DF" w:rsidRPr="00300276" w:rsidRDefault="00F343DF" w:rsidP="00344FD5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 xml:space="preserve">Review Current </w:t>
                </w:r>
                <w:r w:rsidR="00344FD5" w:rsidRPr="00300276">
                  <w:rPr>
                    <w:rFonts w:cs="Arial"/>
                    <w:sz w:val="20"/>
                    <w:szCs w:val="20"/>
                  </w:rPr>
                  <w:t xml:space="preserve">Project </w:t>
                </w:r>
                <w:r w:rsidRPr="00300276">
                  <w:rPr>
                    <w:rFonts w:cs="Arial"/>
                    <w:sz w:val="20"/>
                    <w:szCs w:val="20"/>
                  </w:rPr>
                  <w:t>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01967CAA88304E5ABA0372B2AA4D0066"/>
              </w:placeholder>
            </w:sdtPr>
            <w:sdtEndPr/>
            <w:sdtContent>
              <w:p w14:paraId="1D44E722" w14:textId="77777777" w:rsidR="00F343DF" w:rsidRPr="00300276" w:rsidRDefault="00F343DF" w:rsidP="00F343DF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02F58F15EAA42D8A9D739CE125681FA"/>
                  </w:placeholder>
                </w:sdtPr>
                <w:sdtEndPr/>
                <w:sdtContent>
                  <w:p w14:paraId="7763B759" w14:textId="77777777" w:rsidR="007858C2" w:rsidRPr="00300276" w:rsidRDefault="00F343DF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</w:sdtContent>
              </w:sdt>
            </w:sdtContent>
          </w:sdt>
        </w:tc>
      </w:tr>
    </w:tbl>
    <w:p w14:paraId="413282A3" w14:textId="77777777" w:rsidR="007858C2" w:rsidRPr="00300276" w:rsidRDefault="007858C2" w:rsidP="005A3E2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300276" w14:paraId="78782B3F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9CA7F08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lastRenderedPageBreak/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1E6355E9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35200BD2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29723B8D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B76B2E" w:rsidRPr="00300276" w14:paraId="4CFA875E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63E37C45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9235EDA" w14:textId="61B1362A" w:rsidR="00B76B2E" w:rsidRPr="00A539FC" w:rsidRDefault="00B76B2E" w:rsidP="00B76B2E">
            <w:pPr>
              <w:pStyle w:val="RIMCell"/>
              <w:spacing w:before="0" w:after="0"/>
              <w:rPr>
                <w:rFonts w:cs="Arial"/>
                <w:sz w:val="24"/>
              </w:rPr>
            </w:pPr>
            <w:r w:rsidRPr="00667328">
              <w:t>Working on the Feedback of</w:t>
            </w:r>
            <w:r>
              <w:t xml:space="preserve"> Test case </w:t>
            </w:r>
            <w:r w:rsidRPr="00667328">
              <w:t xml:space="preserve">10 min </w:t>
            </w:r>
          </w:p>
        </w:tc>
      </w:tr>
      <w:tr w:rsidR="00B76B2E" w:rsidRPr="00300276" w14:paraId="6F377A42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2280780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4B497FD" w14:textId="1FBA5742" w:rsidR="00B76B2E" w:rsidRPr="00A539FC" w:rsidRDefault="00B76B2E" w:rsidP="00B76B2E">
            <w:pPr>
              <w:pStyle w:val="RIMCell"/>
              <w:rPr>
                <w:rFonts w:cs="Arial"/>
                <w:sz w:val="24"/>
              </w:rPr>
            </w:pPr>
            <w:r>
              <w:t>Discuss about Test scripts</w:t>
            </w:r>
            <w:r w:rsidRPr="00667328">
              <w:t xml:space="preserve"> 5 mins</w:t>
            </w:r>
          </w:p>
        </w:tc>
      </w:tr>
      <w:tr w:rsidR="00B76B2E" w:rsidRPr="00300276" w14:paraId="085FA27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E5A1C67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20080F3" w14:textId="35540F20" w:rsidR="00B76B2E" w:rsidRPr="00B76B2E" w:rsidRDefault="00B76B2E" w:rsidP="00B76B2E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76B2E">
              <w:rPr>
                <w:rFonts w:ascii="Arial" w:hAnsi="Arial" w:cs="Arial"/>
                <w:sz w:val="18"/>
                <w:szCs w:val="18"/>
              </w:rPr>
              <w:t>Discuss about evaluation plan 10 mins</w:t>
            </w:r>
          </w:p>
        </w:tc>
      </w:tr>
      <w:tr w:rsidR="00B76B2E" w:rsidRPr="00300276" w14:paraId="1524D526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8DEA3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B1F586" w14:textId="2F4BF111" w:rsidR="00B76B2E" w:rsidRPr="00A539FC" w:rsidRDefault="00B76B2E" w:rsidP="00B76B2E">
            <w:pPr>
              <w:pStyle w:val="RIMCell"/>
              <w:rPr>
                <w:rFonts w:cs="Arial"/>
                <w:sz w:val="24"/>
              </w:rPr>
            </w:pPr>
            <w:r w:rsidRPr="00667328">
              <w:t>Working</w:t>
            </w:r>
            <w:r>
              <w:t xml:space="preserve"> on system database</w:t>
            </w:r>
            <w:r w:rsidRPr="00667328">
              <w:t xml:space="preserve"> 10 mins</w:t>
            </w:r>
          </w:p>
        </w:tc>
      </w:tr>
      <w:tr w:rsidR="00B76B2E" w:rsidRPr="00300276" w14:paraId="38B689D3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111C083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11333C9" w14:textId="568FA8D9" w:rsidR="00B76B2E" w:rsidRPr="00A539FC" w:rsidRDefault="00B76B2E" w:rsidP="00B76B2E">
            <w:pPr>
              <w:pStyle w:val="RIMCell"/>
              <w:rPr>
                <w:rFonts w:cs="Arial"/>
                <w:sz w:val="24"/>
              </w:rPr>
            </w:pPr>
            <w:r>
              <w:t>Feedback from sponsor 5 mins</w:t>
            </w:r>
          </w:p>
        </w:tc>
      </w:tr>
      <w:tr w:rsidR="00B76B2E" w:rsidRPr="00300276" w14:paraId="6E9B45DD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DD23B65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53D6012" w14:textId="2287465E" w:rsidR="00B76B2E" w:rsidRPr="00A539FC" w:rsidRDefault="00B76B2E" w:rsidP="00B76B2E">
            <w:pPr>
              <w:pStyle w:val="RIMCell"/>
              <w:rPr>
                <w:rFonts w:cs="Arial"/>
                <w:sz w:val="24"/>
              </w:rPr>
            </w:pPr>
            <w:proofErr w:type="gramStart"/>
            <w:r w:rsidRPr="00667328">
              <w:t xml:space="preserve">Future </w:t>
            </w:r>
            <w:r>
              <w:t>Plans</w:t>
            </w:r>
            <w:proofErr w:type="gramEnd"/>
            <w:r>
              <w:t xml:space="preserve"> </w:t>
            </w:r>
            <w:r w:rsidRPr="00667328">
              <w:t>5 mins</w:t>
            </w:r>
          </w:p>
        </w:tc>
      </w:tr>
      <w:tr w:rsidR="00B76B2E" w:rsidRPr="00300276" w14:paraId="38EABB4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3ED57C8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34D560B" w14:textId="246B71D9" w:rsidR="00B76B2E" w:rsidRDefault="00B76B2E" w:rsidP="00B76B2E">
            <w:pPr>
              <w:pStyle w:val="RIMCell"/>
              <w:rPr>
                <w:rFonts w:cs="Arial"/>
              </w:rPr>
            </w:pPr>
            <w:r w:rsidRPr="00667328">
              <w:t>Conclusion 5 mins</w:t>
            </w:r>
          </w:p>
        </w:tc>
      </w:tr>
    </w:tbl>
    <w:p w14:paraId="55D41962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673327" w14:paraId="2C9C1946" w14:textId="77777777" w:rsidTr="00511C94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4DEA63C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3DC21C77" w14:textId="77777777" w:rsidTr="00F05E79">
        <w:trPr>
          <w:trHeight w:val="382"/>
        </w:trPr>
        <w:tc>
          <w:tcPr>
            <w:tcW w:w="482" w:type="dxa"/>
            <w:shd w:val="clear" w:color="auto" w:fill="E6E6E6"/>
          </w:tcPr>
          <w:p w14:paraId="7B826539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547230E5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3BCA9E54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6728CDE3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236F6159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02F64BAF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06387C" w:rsidRPr="00B9336B" w14:paraId="24685D88" w14:textId="77777777" w:rsidTr="001A6499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ADB4C" w14:textId="77777777" w:rsidR="0006387C" w:rsidRPr="0069000D" w:rsidRDefault="0006387C" w:rsidP="0006387C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BC9D4" w14:textId="396480A2" w:rsidR="0006387C" w:rsidRPr="00B9336B" w:rsidRDefault="0006387C" w:rsidP="0006387C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24/03/2019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A8DF9" w14:textId="00FD73B2" w:rsidR="0006387C" w:rsidRPr="00B9336B" w:rsidRDefault="0006387C" w:rsidP="0006387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All team members were instructed to get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togather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complete the remaining work as soon as possible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57FFE" w14:textId="0774C38B" w:rsidR="0006387C" w:rsidRPr="00B9336B" w:rsidRDefault="0006387C" w:rsidP="0006387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C1AE7" w14:textId="66ABEF94" w:rsidR="0006387C" w:rsidRPr="0006387C" w:rsidRDefault="0006387C" w:rsidP="0006387C">
            <w:pPr>
              <w:pStyle w:val="HTMLBeginExpandingSection"/>
              <w:rPr>
                <w:b w:val="0"/>
              </w:rPr>
            </w:pPr>
            <w:r w:rsidRPr="0006387C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24/03/2019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60CB6A" w14:textId="2204522C" w:rsidR="0006387C" w:rsidRPr="00B9336B" w:rsidRDefault="0006387C" w:rsidP="0006387C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Completed</w:t>
            </w:r>
          </w:p>
        </w:tc>
      </w:tr>
      <w:tr w:rsidR="0006387C" w:rsidRPr="00B9336B" w14:paraId="69993A99" w14:textId="77777777" w:rsidTr="001A6499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8E17A" w14:textId="77777777" w:rsidR="0006387C" w:rsidRPr="0069000D" w:rsidRDefault="0006387C" w:rsidP="0006387C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EF290" w14:textId="5FA78B7C" w:rsidR="0006387C" w:rsidRPr="00B9336B" w:rsidRDefault="0006387C" w:rsidP="0006387C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24/03/2019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C7813" w14:textId="164C1EE7" w:rsidR="0006387C" w:rsidRPr="00B9336B" w:rsidRDefault="0006387C" w:rsidP="0006387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All team members were gathered and made open to discuss thing they had problem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with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fellow helped them solve those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72ABE" w14:textId="257E6F15" w:rsidR="0006387C" w:rsidRPr="00B9336B" w:rsidRDefault="0006387C" w:rsidP="0006387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C3EB" w14:textId="6D12E05F" w:rsidR="0006387C" w:rsidRPr="00B9336B" w:rsidRDefault="0006387C" w:rsidP="0006387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24/03/2019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DBE2D1" w14:textId="60A3F62C" w:rsidR="0006387C" w:rsidRPr="00B9336B" w:rsidRDefault="0006387C" w:rsidP="0006387C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Completed</w:t>
            </w:r>
          </w:p>
        </w:tc>
      </w:tr>
      <w:tr w:rsidR="0006387C" w:rsidRPr="00B9336B" w14:paraId="65EABCF1" w14:textId="77777777" w:rsidTr="001A6499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F525" w14:textId="77777777" w:rsidR="0006387C" w:rsidRPr="0069000D" w:rsidRDefault="0006387C" w:rsidP="0006387C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E660F" w14:textId="399EFC93" w:rsidR="0006387C" w:rsidRPr="00B9336B" w:rsidRDefault="0006387C" w:rsidP="0006387C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24/03/2019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E0A37" w14:textId="014A2FFB" w:rsidR="0006387C" w:rsidRPr="00B9336B" w:rsidRDefault="0006387C" w:rsidP="0006387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Conducted meeting with those who are available and discussed things that are supposed to be done by them.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AC5BC" w14:textId="7E784C52" w:rsidR="0006387C" w:rsidRPr="00B9336B" w:rsidRDefault="0006387C" w:rsidP="0006387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08A66" w14:textId="08369407" w:rsidR="0006387C" w:rsidRPr="00B9336B" w:rsidRDefault="0006387C" w:rsidP="0006387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24/03/2019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3A415F" w14:textId="67035CA0" w:rsidR="0006387C" w:rsidRPr="00B9336B" w:rsidRDefault="0006387C" w:rsidP="0006387C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Completed</w:t>
            </w:r>
            <w:bookmarkStart w:id="0" w:name="_GoBack"/>
            <w:bookmarkEnd w:id="0"/>
          </w:p>
        </w:tc>
      </w:tr>
      <w:tr w:rsidR="0006387C" w:rsidRPr="00B9336B" w14:paraId="4900F777" w14:textId="77777777" w:rsidTr="00D70784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44CF" w14:textId="77777777" w:rsidR="0006387C" w:rsidRPr="0069000D" w:rsidRDefault="0006387C" w:rsidP="0006387C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FC28B" w14:textId="77777777" w:rsidR="0006387C" w:rsidRPr="00B9336B" w:rsidRDefault="0006387C" w:rsidP="0006387C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72663" w14:textId="0D26CECB" w:rsidR="0006387C" w:rsidRPr="00B9336B" w:rsidRDefault="0006387C" w:rsidP="0006387C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88047" w14:textId="77777777" w:rsidR="0006387C" w:rsidRPr="00B9336B" w:rsidRDefault="0006387C" w:rsidP="0006387C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DF53D" w14:textId="77777777" w:rsidR="0006387C" w:rsidRPr="00B9336B" w:rsidRDefault="0006387C" w:rsidP="0006387C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E61002" w14:textId="77777777" w:rsidR="0006387C" w:rsidRPr="00B9336B" w:rsidRDefault="0006387C" w:rsidP="0006387C">
            <w:pPr>
              <w:pStyle w:val="RIMCell"/>
              <w:rPr>
                <w:szCs w:val="18"/>
              </w:rPr>
            </w:pPr>
          </w:p>
        </w:tc>
      </w:tr>
      <w:tr w:rsidR="00A2710D" w:rsidRPr="00B9336B" w14:paraId="29574174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268CC" w14:textId="77777777" w:rsidR="00A2710D" w:rsidRPr="0069000D" w:rsidRDefault="00A2710D" w:rsidP="008B0DF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B2869" w14:textId="77777777" w:rsidR="00A2710D" w:rsidRPr="00B9336B" w:rsidRDefault="00A2710D" w:rsidP="008B0DF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16DE" w14:textId="77777777" w:rsidR="00A2710D" w:rsidRPr="00B9336B" w:rsidRDefault="00A2710D" w:rsidP="00FA5582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C0A82" w14:textId="77777777" w:rsidR="00A2710D" w:rsidRPr="00B9336B" w:rsidRDefault="00A2710D" w:rsidP="00FA5582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D81E" w14:textId="77777777" w:rsidR="00A2710D" w:rsidRPr="00B9336B" w:rsidRDefault="00A2710D" w:rsidP="00FA5582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8EEE41" w14:textId="77777777" w:rsidR="00A2710D" w:rsidRPr="00B9336B" w:rsidRDefault="00A2710D" w:rsidP="008B0DFF">
            <w:pPr>
              <w:pStyle w:val="RIMCell"/>
              <w:rPr>
                <w:szCs w:val="18"/>
              </w:rPr>
            </w:pPr>
          </w:p>
        </w:tc>
      </w:tr>
      <w:tr w:rsidR="00FA5582" w:rsidRPr="00B9336B" w14:paraId="60CE9CB5" w14:textId="77777777" w:rsidTr="00FA558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6D323" w14:textId="77777777" w:rsidR="00FA5582" w:rsidRPr="0069000D" w:rsidRDefault="00FA5582" w:rsidP="00970C7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EB0F1" w14:textId="77777777" w:rsidR="00FA5582" w:rsidRPr="00B9336B" w:rsidRDefault="00FA5582" w:rsidP="00970C7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6F57B" w14:textId="77777777" w:rsidR="00FA5582" w:rsidRPr="00B9336B" w:rsidRDefault="00FA5582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420B0" w14:textId="77777777" w:rsidR="00FA5582" w:rsidRPr="00B9336B" w:rsidRDefault="00FA5582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6D1D5" w14:textId="77777777" w:rsidR="00FA5582" w:rsidRPr="00B9336B" w:rsidRDefault="00FA5582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2CC6AC" w14:textId="77777777" w:rsidR="00FA5582" w:rsidRPr="00B9336B" w:rsidRDefault="00FA5582" w:rsidP="00970C7A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FB2DFB0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BEFE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1FE0C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C023A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4C2D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43C6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9DCC48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6A4338A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C549B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86D7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FB95A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683F7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8581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0B7990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27A957C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1CA2C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5C07F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78B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ECC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6269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2715C2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75A235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8000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648D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C70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EB7DC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7573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668071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</w:tbl>
    <w:p w14:paraId="40C9431A" w14:textId="77777777" w:rsidR="0075555C" w:rsidRDefault="0075555C" w:rsidP="005A3E2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5FBE6C46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42021D4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7B90722D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274CA45B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4249F241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29DF6E1F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2C69D94C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6F791D29" w14:textId="08725B99" w:rsidR="0075555C" w:rsidRPr="0075555C" w:rsidRDefault="000567D8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</w:t>
            </w:r>
            <w:r w:rsidR="00CA46D6">
              <w:rPr>
                <w:b w:val="0"/>
              </w:rPr>
              <w:t>8</w:t>
            </w:r>
            <w:r w:rsidR="00A539FC">
              <w:rPr>
                <w:b w:val="0"/>
              </w:rPr>
              <w:t>/0</w:t>
            </w:r>
            <w:r w:rsidR="009F4372">
              <w:rPr>
                <w:b w:val="0"/>
              </w:rPr>
              <w:t>3</w:t>
            </w:r>
            <w:r w:rsidR="00A539FC">
              <w:rPr>
                <w:b w:val="0"/>
              </w:rPr>
              <w:t>/2019</w:t>
            </w:r>
          </w:p>
        </w:tc>
        <w:tc>
          <w:tcPr>
            <w:tcW w:w="2835" w:type="dxa"/>
            <w:shd w:val="clear" w:color="auto" w:fill="auto"/>
          </w:tcPr>
          <w:p w14:paraId="14608EA1" w14:textId="772C7A05" w:rsidR="0075555C" w:rsidRPr="0075555C" w:rsidRDefault="00A539FC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517</w:t>
            </w:r>
          </w:p>
        </w:tc>
        <w:tc>
          <w:tcPr>
            <w:tcW w:w="4680" w:type="dxa"/>
            <w:shd w:val="clear" w:color="auto" w:fill="auto"/>
          </w:tcPr>
          <w:p w14:paraId="574C7D25" w14:textId="208F9B5C" w:rsidR="0075555C" w:rsidRPr="0075555C" w:rsidRDefault="00A539FC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 hour</w:t>
            </w:r>
          </w:p>
        </w:tc>
      </w:tr>
    </w:tbl>
    <w:p w14:paraId="73C1FED0" w14:textId="77777777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74597954" w14:textId="77777777" w:rsidR="0017424A" w:rsidRPr="002A03F9" w:rsidRDefault="0017424A" w:rsidP="0025080B">
      <w:pPr>
        <w:pStyle w:val="RIMBody"/>
      </w:pPr>
    </w:p>
    <w:sectPr w:rsidR="0017424A" w:rsidRPr="002A03F9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6F5E9" w14:textId="77777777" w:rsidR="003712BF" w:rsidRDefault="003712BF">
      <w:r>
        <w:separator/>
      </w:r>
    </w:p>
  </w:endnote>
  <w:endnote w:type="continuationSeparator" w:id="0">
    <w:p w14:paraId="517ECA36" w14:textId="77777777" w:rsidR="003712BF" w:rsidRDefault="0037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D10C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2E869EE4" w14:textId="64C6252F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06387C">
      <w:rPr>
        <w:noProof/>
      </w:rPr>
      <w:t>14-Apr-2019</w:t>
    </w:r>
    <w:r>
      <w:rPr>
        <w:noProof/>
      </w:rPr>
      <w:fldChar w:fldCharType="end"/>
    </w:r>
  </w:p>
  <w:p w14:paraId="7D8A6006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3C76D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73068A8B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0CF39" w14:textId="77777777" w:rsidR="003712BF" w:rsidRDefault="003712BF">
      <w:r>
        <w:separator/>
      </w:r>
    </w:p>
  </w:footnote>
  <w:footnote w:type="continuationSeparator" w:id="0">
    <w:p w14:paraId="3AB66763" w14:textId="77777777" w:rsidR="003712BF" w:rsidRDefault="00371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3E0D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70EC2F08" wp14:editId="2FD53E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12BF">
      <w:rPr>
        <w:noProof/>
        <w:lang w:val="en-CA" w:eastAsia="en-CA"/>
      </w:rPr>
      <w:pict w14:anchorId="22D5B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6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D19C" w14:textId="77777777" w:rsidR="0063295B" w:rsidRDefault="0063295B">
    <w:pPr>
      <w:pStyle w:val="RIMHeaderLogo"/>
    </w:pPr>
  </w:p>
  <w:p w14:paraId="600E2483" w14:textId="4A4351AE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06387C">
      <w:rPr>
        <w:noProof/>
      </w:rPr>
      <w:t>INFO-6068 Status Meeting Minutes</w:t>
    </w:r>
    <w:r>
      <w:rPr>
        <w:noProof/>
      </w:rPr>
      <w:fldChar w:fldCharType="end"/>
    </w:r>
  </w:p>
  <w:p w14:paraId="199BA370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CFA9" w14:textId="77777777" w:rsidR="0063295B" w:rsidRDefault="0063295B">
    <w:pPr>
      <w:pStyle w:val="RIMHeaderLogo"/>
    </w:pPr>
  </w:p>
  <w:p w14:paraId="07D36C27" w14:textId="77777777" w:rsidR="0063295B" w:rsidRDefault="0063295B">
    <w:pPr>
      <w:pStyle w:val="RIMHeaderLogo"/>
    </w:pPr>
  </w:p>
  <w:p w14:paraId="54E8BAE8" w14:textId="77777777" w:rsidR="0063295B" w:rsidRDefault="0063295B">
    <w:pPr>
      <w:pStyle w:val="RIMHeaderLogo"/>
    </w:pPr>
  </w:p>
  <w:p w14:paraId="7F572C98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32"/>
  </w:num>
  <w:num w:numId="14">
    <w:abstractNumId w:val="23"/>
  </w:num>
  <w:num w:numId="15">
    <w:abstractNumId w:val="10"/>
  </w:num>
  <w:num w:numId="16">
    <w:abstractNumId w:val="16"/>
  </w:num>
  <w:num w:numId="17">
    <w:abstractNumId w:val="12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27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22"/>
  </w:num>
  <w:num w:numId="29">
    <w:abstractNumId w:val="33"/>
    <w:lvlOverride w:ilvl="0">
      <w:startOverride w:val="1"/>
    </w:lvlOverride>
  </w:num>
  <w:num w:numId="30">
    <w:abstractNumId w:val="31"/>
  </w:num>
  <w:num w:numId="31">
    <w:abstractNumId w:val="14"/>
  </w:num>
  <w:num w:numId="32">
    <w:abstractNumId w:val="24"/>
  </w:num>
  <w:num w:numId="33">
    <w:abstractNumId w:val="28"/>
  </w:num>
  <w:num w:numId="34">
    <w:abstractNumId w:val="21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4"/>
  </w:num>
  <w:num w:numId="38">
    <w:abstractNumId w:val="33"/>
  </w:num>
  <w:num w:numId="39">
    <w:abstractNumId w:val="33"/>
  </w:num>
  <w:num w:numId="40">
    <w:abstractNumId w:val="33"/>
  </w:num>
  <w:num w:numId="41">
    <w:abstractNumId w:val="17"/>
  </w:num>
  <w:num w:numId="4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67D8"/>
    <w:rsid w:val="00057358"/>
    <w:rsid w:val="00060ACA"/>
    <w:rsid w:val="00060F78"/>
    <w:rsid w:val="0006191E"/>
    <w:rsid w:val="0006387C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7C0A"/>
    <w:rsid w:val="001875D3"/>
    <w:rsid w:val="001875D7"/>
    <w:rsid w:val="0019430A"/>
    <w:rsid w:val="00194C5C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2BF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5D5F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774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5C14"/>
    <w:rsid w:val="00740474"/>
    <w:rsid w:val="007404E5"/>
    <w:rsid w:val="00741DF1"/>
    <w:rsid w:val="00742F24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610E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28C2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9F4372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39FC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3A31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B2E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A46D6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E6D2B"/>
    <w:rsid w:val="00CF02B2"/>
    <w:rsid w:val="00CF1666"/>
    <w:rsid w:val="00CF1D40"/>
    <w:rsid w:val="00CF1E5C"/>
    <w:rsid w:val="00CF2225"/>
    <w:rsid w:val="00D0029F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44F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47D98"/>
    <w:rsid w:val="00E509DC"/>
    <w:rsid w:val="00E5220B"/>
    <w:rsid w:val="00E522FC"/>
    <w:rsid w:val="00E55A0B"/>
    <w:rsid w:val="00E55E02"/>
    <w:rsid w:val="00E5692B"/>
    <w:rsid w:val="00E614CA"/>
    <w:rsid w:val="00E66987"/>
    <w:rsid w:val="00E67DA9"/>
    <w:rsid w:val="00E723DE"/>
    <w:rsid w:val="00E82E30"/>
    <w:rsid w:val="00E84EE7"/>
    <w:rsid w:val="00E86D13"/>
    <w:rsid w:val="00E87519"/>
    <w:rsid w:val="00E87D4E"/>
    <w:rsid w:val="00E953F2"/>
    <w:rsid w:val="00E95AC6"/>
    <w:rsid w:val="00E965B9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shapeDefaults>
  <w:decimalSymbol w:val="."/>
  <w:listSeparator w:val=","/>
  <w14:docId w14:val="2841302B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F35D11C0E2CB496CB07AAFDA3786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47FB-441E-4C65-9064-6DFBFDCAAA9C}"/>
      </w:docPartPr>
      <w:docPartBody>
        <w:p w:rsidR="00307DCA" w:rsidRDefault="00EF03CB" w:rsidP="00EF03CB">
          <w:pPr>
            <w:pStyle w:val="F35D11C0E2CB496CB07AAFDA37865DD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1967CAA88304E5ABA0372B2AA4D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E8-BA92-46F3-A0B2-8E269675BAEF}"/>
      </w:docPartPr>
      <w:docPartBody>
        <w:p w:rsidR="00307DCA" w:rsidRDefault="00EF03CB" w:rsidP="00EF03CB">
          <w:pPr>
            <w:pStyle w:val="01967CAA88304E5ABA0372B2AA4D006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2F58F15EAA42D8A9D739CE1256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49E7-764B-4B13-9668-17F5A0D5129B}"/>
      </w:docPartPr>
      <w:docPartBody>
        <w:p w:rsidR="00307DCA" w:rsidRDefault="00EF03CB" w:rsidP="00EF03CB">
          <w:pPr>
            <w:pStyle w:val="102F58F15EAA42D8A9D739CE125681F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D96FDCE7681947C796119E471552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166F3-1974-4E4D-A225-17C1847CB1B8}"/>
      </w:docPartPr>
      <w:docPartBody>
        <w:p w:rsidR="00623418" w:rsidRDefault="00DB434C" w:rsidP="00DB434C">
          <w:pPr>
            <w:pStyle w:val="D96FDCE7681947C796119E471552FDB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3D5793FA8FC41639E0170D9F7A4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757D9-3BE1-4356-927A-9AF3DB23660C}"/>
      </w:docPartPr>
      <w:docPartBody>
        <w:p w:rsidR="00623418" w:rsidRDefault="00DB434C" w:rsidP="00DB434C">
          <w:pPr>
            <w:pStyle w:val="B3D5793FA8FC41639E0170D9F7A4EB2E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82787"/>
    <w:rsid w:val="000A47BD"/>
    <w:rsid w:val="000C72A2"/>
    <w:rsid w:val="000C7E70"/>
    <w:rsid w:val="000D0756"/>
    <w:rsid w:val="00127E79"/>
    <w:rsid w:val="00156CE4"/>
    <w:rsid w:val="00170E26"/>
    <w:rsid w:val="00175A0B"/>
    <w:rsid w:val="00196EBF"/>
    <w:rsid w:val="001C3D8A"/>
    <w:rsid w:val="001C79FB"/>
    <w:rsid w:val="001D3231"/>
    <w:rsid w:val="001D6038"/>
    <w:rsid w:val="001E6346"/>
    <w:rsid w:val="00205C22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54639"/>
    <w:rsid w:val="003B0B38"/>
    <w:rsid w:val="003C684D"/>
    <w:rsid w:val="00494F76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23418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31D2E"/>
    <w:rsid w:val="007407E5"/>
    <w:rsid w:val="00763D1D"/>
    <w:rsid w:val="00780245"/>
    <w:rsid w:val="007A391C"/>
    <w:rsid w:val="0084736D"/>
    <w:rsid w:val="008838AA"/>
    <w:rsid w:val="00897E23"/>
    <w:rsid w:val="008C0125"/>
    <w:rsid w:val="008D0F58"/>
    <w:rsid w:val="008D4883"/>
    <w:rsid w:val="008F5F39"/>
    <w:rsid w:val="00900972"/>
    <w:rsid w:val="00975E9A"/>
    <w:rsid w:val="00A22811"/>
    <w:rsid w:val="00AA02D5"/>
    <w:rsid w:val="00B355AF"/>
    <w:rsid w:val="00B50A60"/>
    <w:rsid w:val="00BD0BA9"/>
    <w:rsid w:val="00BD79E2"/>
    <w:rsid w:val="00BE4F3B"/>
    <w:rsid w:val="00C6127A"/>
    <w:rsid w:val="00C734A5"/>
    <w:rsid w:val="00CA4928"/>
    <w:rsid w:val="00CA72AF"/>
    <w:rsid w:val="00DB2E9C"/>
    <w:rsid w:val="00DB434C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351D4762842A4A11739DF363E4D70">
    <w:name w:val="8EF351D4762842A4A11739DF363E4D70"/>
  </w:style>
  <w:style w:type="character" w:styleId="PlaceholderText">
    <w:name w:val="Placeholder Text"/>
    <w:basedOn w:val="DefaultParagraphFont"/>
    <w:uiPriority w:val="99"/>
    <w:semiHidden/>
    <w:rsid w:val="00DB434C"/>
  </w:style>
  <w:style w:type="paragraph" w:customStyle="1" w:styleId="60935F8B072A45059F201475B2F0873E">
    <w:name w:val="60935F8B072A45059F201475B2F0873E"/>
  </w:style>
  <w:style w:type="paragraph" w:customStyle="1" w:styleId="9F034A3D8EE248099FC8CE874A1EC4DF">
    <w:name w:val="9F034A3D8EE248099FC8CE874A1EC4DF"/>
  </w:style>
  <w:style w:type="paragraph" w:customStyle="1" w:styleId="4EC79DB8B9444C0894D2F00274947A1D">
    <w:name w:val="4EC79DB8B9444C0894D2F00274947A1D"/>
  </w:style>
  <w:style w:type="paragraph" w:customStyle="1" w:styleId="FC5232C7841E4E078C20D86756B1C33E">
    <w:name w:val="FC5232C7841E4E078C20D86756B1C33E"/>
  </w:style>
  <w:style w:type="paragraph" w:customStyle="1" w:styleId="C0BF2D2D3EA74B9D83FD79B58E97F8F3">
    <w:name w:val="C0BF2D2D3EA74B9D83FD79B58E97F8F3"/>
  </w:style>
  <w:style w:type="paragraph" w:customStyle="1" w:styleId="C22D58162CC941078C0F9688109D365B">
    <w:name w:val="C22D58162CC941078C0F9688109D365B"/>
  </w:style>
  <w:style w:type="paragraph" w:customStyle="1" w:styleId="AC2B5242CC794A2CBB5FD4A353F5B04C">
    <w:name w:val="AC2B5242CC794A2CBB5FD4A353F5B04C"/>
  </w:style>
  <w:style w:type="paragraph" w:customStyle="1" w:styleId="1E361215E6344CAABB447EC30ADA7285">
    <w:name w:val="1E361215E6344CAABB447EC30ADA7285"/>
  </w:style>
  <w:style w:type="paragraph" w:customStyle="1" w:styleId="623045442C37471D9FFEACF73745B9B2">
    <w:name w:val="623045442C37471D9FFEACF73745B9B2"/>
  </w:style>
  <w:style w:type="paragraph" w:customStyle="1" w:styleId="347DC3B270E84A69A89B2B793C6DF2A4">
    <w:name w:val="347DC3B270E84A69A89B2B793C6DF2A4"/>
  </w:style>
  <w:style w:type="paragraph" w:customStyle="1" w:styleId="5CEF5FA1425D45BFA35CF9F04461027E">
    <w:name w:val="5CEF5FA1425D45BFA35CF9F04461027E"/>
  </w:style>
  <w:style w:type="paragraph" w:customStyle="1" w:styleId="3B4961023DFA453FB20E81059FD87445">
    <w:name w:val="3B4961023DFA453FB20E81059FD8744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  <w:style w:type="paragraph" w:customStyle="1" w:styleId="02021251F8D3487780F37EBB5446125D">
    <w:name w:val="02021251F8D3487780F37EBB5446125D"/>
  </w:style>
  <w:style w:type="paragraph" w:customStyle="1" w:styleId="091D900108824B79ACEF9E7459C8174D">
    <w:name w:val="091D900108824B79ACEF9E7459C8174D"/>
  </w:style>
  <w:style w:type="paragraph" w:customStyle="1" w:styleId="E1E31AF8A4B44E01AC49F5EA2BBC4701">
    <w:name w:val="E1E31AF8A4B44E01AC49F5EA2BBC4701"/>
  </w:style>
  <w:style w:type="paragraph" w:customStyle="1" w:styleId="1EBC6F91994842D9ABB89C151B2539E5">
    <w:name w:val="1EBC6F91994842D9ABB89C151B2539E5"/>
  </w:style>
  <w:style w:type="paragraph" w:customStyle="1" w:styleId="4BA5BF91F0DC4113BB62276F963AB57B">
    <w:name w:val="4BA5BF91F0DC4113BB62276F963AB57B"/>
  </w:style>
  <w:style w:type="paragraph" w:customStyle="1" w:styleId="F3534C5B0DD0404E9C223DA86822E85C">
    <w:name w:val="F3534C5B0DD0404E9C223DA86822E85C"/>
  </w:style>
  <w:style w:type="paragraph" w:customStyle="1" w:styleId="CA75F5F85A864DBDB67182D4F8386AB2">
    <w:name w:val="CA75F5F85A864DBDB67182D4F8386AB2"/>
  </w:style>
  <w:style w:type="paragraph" w:customStyle="1" w:styleId="933FD2444B04412989CDA31D7BD16AF4">
    <w:name w:val="933FD2444B04412989CDA31D7BD16AF4"/>
  </w:style>
  <w:style w:type="paragraph" w:customStyle="1" w:styleId="F8387CE1FE0947FC97DD86ED69721EB0">
    <w:name w:val="F8387CE1FE0947FC97DD86ED69721EB0"/>
  </w:style>
  <w:style w:type="paragraph" w:customStyle="1" w:styleId="AE3988D779EB43B9B592A10FCE636C7A">
    <w:name w:val="AE3988D779EB43B9B592A10FCE636C7A"/>
  </w:style>
  <w:style w:type="paragraph" w:customStyle="1" w:styleId="269E679337024A0DA857F0C30E6542F6">
    <w:name w:val="269E679337024A0DA857F0C30E6542F6"/>
  </w:style>
  <w:style w:type="paragraph" w:customStyle="1" w:styleId="C59C5A2EB0AE420F8842BA81E796FE35">
    <w:name w:val="C59C5A2EB0AE420F8842BA81E796FE35"/>
  </w:style>
  <w:style w:type="paragraph" w:customStyle="1" w:styleId="0DD98052552942D4864F1070CAC91965">
    <w:name w:val="0DD98052552942D4864F1070CAC91965"/>
  </w:style>
  <w:style w:type="paragraph" w:customStyle="1" w:styleId="EA71F9B6991A4DF18A7EA358557237AB">
    <w:name w:val="EA71F9B6991A4DF18A7EA358557237AB"/>
  </w:style>
  <w:style w:type="paragraph" w:customStyle="1" w:styleId="FD49C786D34A4CDCAFB06E3CA2C53A83">
    <w:name w:val="FD49C786D34A4CDCAFB06E3CA2C53A83"/>
  </w:style>
  <w:style w:type="paragraph" w:customStyle="1" w:styleId="814C7F647A5640329615D751A1AF3A7D">
    <w:name w:val="814C7F647A5640329615D751A1AF3A7D"/>
  </w:style>
  <w:style w:type="paragraph" w:customStyle="1" w:styleId="7D7C873949D548DCAD04527A1E941B2C">
    <w:name w:val="7D7C873949D548DCAD04527A1E941B2C"/>
  </w:style>
  <w:style w:type="paragraph" w:customStyle="1" w:styleId="7953374D377441F4BD42DCC9ED8A2E45">
    <w:name w:val="7953374D377441F4BD42DCC9ED8A2E45"/>
  </w:style>
  <w:style w:type="paragraph" w:customStyle="1" w:styleId="4943B48966FA4BEC987DE1640AE8AA6C">
    <w:name w:val="4943B48966FA4BEC987DE1640AE8AA6C"/>
  </w:style>
  <w:style w:type="paragraph" w:customStyle="1" w:styleId="2B95B2FEBDD64FCBA4FF0184049490BF">
    <w:name w:val="2B95B2FEBDD64FCBA4FF0184049490BF"/>
  </w:style>
  <w:style w:type="paragraph" w:customStyle="1" w:styleId="7E2F658DE10A455589AC2B91C0602390">
    <w:name w:val="7E2F658DE10A455589AC2B91C0602390"/>
  </w:style>
  <w:style w:type="paragraph" w:customStyle="1" w:styleId="F172976635884D11A6295DD7D07E0615">
    <w:name w:val="F172976635884D11A6295DD7D07E0615"/>
  </w:style>
  <w:style w:type="paragraph" w:customStyle="1" w:styleId="0953CED791094198A06EFD8A6E5E7506">
    <w:name w:val="0953CED791094198A06EFD8A6E5E7506"/>
  </w:style>
  <w:style w:type="paragraph" w:customStyle="1" w:styleId="76D644B55CB74FDB9D4B8D485DC12DCB">
    <w:name w:val="76D644B55CB74FDB9D4B8D485DC12DCB"/>
  </w:style>
  <w:style w:type="paragraph" w:customStyle="1" w:styleId="D20D3EAE38204A729B7E1699DF4EA949">
    <w:name w:val="D20D3EAE38204A729B7E1699DF4EA949"/>
  </w:style>
  <w:style w:type="paragraph" w:customStyle="1" w:styleId="54DDA1666A714280B2C1F8AB9E7DE88A">
    <w:name w:val="54DDA1666A714280B2C1F8AB9E7DE88A"/>
  </w:style>
  <w:style w:type="paragraph" w:customStyle="1" w:styleId="E79D9EB777FA4A81ACF30678893C1F25">
    <w:name w:val="E79D9EB777FA4A81ACF30678893C1F25"/>
  </w:style>
  <w:style w:type="paragraph" w:customStyle="1" w:styleId="4582E0777217449E94A8986C43B1F9FE">
    <w:name w:val="4582E0777217449E94A8986C43B1F9FE"/>
  </w:style>
  <w:style w:type="paragraph" w:customStyle="1" w:styleId="90563E036B9B4C57A1E6307268373471">
    <w:name w:val="90563E036B9B4C57A1E6307268373471"/>
  </w:style>
  <w:style w:type="paragraph" w:customStyle="1" w:styleId="ED382E615900422687169B06A7E9D2F6">
    <w:name w:val="ED382E615900422687169B06A7E9D2F6"/>
  </w:style>
  <w:style w:type="paragraph" w:customStyle="1" w:styleId="FE694068157E42CE911D01842F662BD1">
    <w:name w:val="FE694068157E42CE911D01842F662BD1"/>
  </w:style>
  <w:style w:type="paragraph" w:customStyle="1" w:styleId="8AEAF6FE0E5D43DB96152F881DB1D5DD">
    <w:name w:val="8AEAF6FE0E5D43DB96152F881DB1D5DD"/>
  </w:style>
  <w:style w:type="paragraph" w:customStyle="1" w:styleId="2C52533D68474A348EA2F7B44063BDDB">
    <w:name w:val="2C52533D68474A348EA2F7B44063BDDB"/>
  </w:style>
  <w:style w:type="paragraph" w:customStyle="1" w:styleId="98284E7B82E3485DA37CD1A09E34F792">
    <w:name w:val="98284E7B82E3485DA37CD1A09E34F792"/>
  </w:style>
  <w:style w:type="paragraph" w:customStyle="1" w:styleId="43BD798D72434195B9A089C9CE3B1D98">
    <w:name w:val="43BD798D72434195B9A089C9CE3B1D98"/>
  </w:style>
  <w:style w:type="paragraph" w:customStyle="1" w:styleId="03E8E83DBE784B098A7A496A7B109207">
    <w:name w:val="03E8E83DBE784B098A7A496A7B109207"/>
  </w:style>
  <w:style w:type="paragraph" w:customStyle="1" w:styleId="AA395CEB636B4D5D9DA5A92E2B81822C">
    <w:name w:val="AA395CEB636B4D5D9DA5A92E2B81822C"/>
  </w:style>
  <w:style w:type="paragraph" w:customStyle="1" w:styleId="C9B2A6BA16D14A4791D477A960E66532">
    <w:name w:val="C9B2A6BA16D14A4791D477A960E66532"/>
  </w:style>
  <w:style w:type="paragraph" w:customStyle="1" w:styleId="C4A23A68B9E1423E8826428B84CC9477">
    <w:name w:val="C4A23A68B9E1423E8826428B84CC9477"/>
  </w:style>
  <w:style w:type="paragraph" w:customStyle="1" w:styleId="076237C55F404992B087552AA817940C">
    <w:name w:val="076237C55F404992B087552AA817940C"/>
  </w:style>
  <w:style w:type="paragraph" w:customStyle="1" w:styleId="1CDC6BBAE5D042CEBCF2C2F081931B9E">
    <w:name w:val="1CDC6BBAE5D042CEBCF2C2F081931B9E"/>
  </w:style>
  <w:style w:type="paragraph" w:customStyle="1" w:styleId="C0C6B0C10F4B42ACB3F1B49B29A6D873">
    <w:name w:val="C0C6B0C10F4B42ACB3F1B49B29A6D873"/>
  </w:style>
  <w:style w:type="paragraph" w:customStyle="1" w:styleId="5E5A35229C9146F5AAE147D15F77134E">
    <w:name w:val="5E5A35229C9146F5AAE147D15F77134E"/>
  </w:style>
  <w:style w:type="paragraph" w:customStyle="1" w:styleId="CA0579A4768B44F2A06B0514F5471478">
    <w:name w:val="CA0579A4768B44F2A06B0514F5471478"/>
  </w:style>
  <w:style w:type="paragraph" w:customStyle="1" w:styleId="B4AD3C5927384AA6B2E08921A7FE53D9">
    <w:name w:val="B4AD3C5927384AA6B2E08921A7FE53D9"/>
  </w:style>
  <w:style w:type="paragraph" w:customStyle="1" w:styleId="1FA50A56149D44DC95D2C69A429E33BB">
    <w:name w:val="1FA50A56149D44DC95D2C69A429E33BB"/>
  </w:style>
  <w:style w:type="paragraph" w:customStyle="1" w:styleId="3E0FEC2B3C7543B2AB1A904CDAB63105">
    <w:name w:val="3E0FEC2B3C7543B2AB1A904CDAB63105"/>
  </w:style>
  <w:style w:type="paragraph" w:customStyle="1" w:styleId="0C0FD436DF2F45ECA07E2CB5CF2AAD8A">
    <w:name w:val="0C0FD436DF2F45ECA07E2CB5CF2AAD8A"/>
  </w:style>
  <w:style w:type="paragraph" w:customStyle="1" w:styleId="51C36EA6DC164E58951FE210440C517E">
    <w:name w:val="51C36EA6DC164E58951FE210440C517E"/>
  </w:style>
  <w:style w:type="paragraph" w:customStyle="1" w:styleId="D6B80AA50D21446586E6AEDE7746A878">
    <w:name w:val="D6B80AA50D21446586E6AEDE7746A878"/>
  </w:style>
  <w:style w:type="paragraph" w:customStyle="1" w:styleId="D23E226AD5574A6F93E18A334627FA72">
    <w:name w:val="D23E226AD5574A6F93E18A334627FA72"/>
  </w:style>
  <w:style w:type="paragraph" w:customStyle="1" w:styleId="939E4315AB3C42E3BA47CD854FF80AC8">
    <w:name w:val="939E4315AB3C42E3BA47CD854FF80AC8"/>
  </w:style>
  <w:style w:type="paragraph" w:customStyle="1" w:styleId="623D3935AB7343D8B56D55DF4DEE74EB">
    <w:name w:val="623D3935AB7343D8B56D55DF4DEE74EB"/>
  </w:style>
  <w:style w:type="paragraph" w:customStyle="1" w:styleId="B02A583FDB814DC6AC9AEC35892C74D0">
    <w:name w:val="B02A583FDB814DC6AC9AEC35892C74D0"/>
  </w:style>
  <w:style w:type="paragraph" w:customStyle="1" w:styleId="51F65523AB2147CA8B865B62592BFFD2">
    <w:name w:val="51F65523AB2147CA8B865B62592BFFD2"/>
  </w:style>
  <w:style w:type="paragraph" w:customStyle="1" w:styleId="805F0DD5601C434483371DF6E3DF77B2">
    <w:name w:val="805F0DD5601C434483371DF6E3DF77B2"/>
  </w:style>
  <w:style w:type="paragraph" w:customStyle="1" w:styleId="DCD25A9DAA22443185596B59F19FC20E">
    <w:name w:val="DCD25A9DAA22443185596B59F19FC20E"/>
  </w:style>
  <w:style w:type="paragraph" w:customStyle="1" w:styleId="AB1E3014631049B0816A6EDE5B18932B">
    <w:name w:val="AB1E3014631049B0816A6EDE5B18932B"/>
  </w:style>
  <w:style w:type="paragraph" w:customStyle="1" w:styleId="D11C8676C8F44827949AFCE80D9AFCEF">
    <w:name w:val="D11C8676C8F44827949AFCE80D9AFCEF"/>
  </w:style>
  <w:style w:type="paragraph" w:customStyle="1" w:styleId="B326424F31E2476590F5398E2CB07E05">
    <w:name w:val="B326424F31E2476590F5398E2CB07E05"/>
  </w:style>
  <w:style w:type="paragraph" w:customStyle="1" w:styleId="2704B50648C94F968D5C7DDF7ACE006C">
    <w:name w:val="2704B50648C94F968D5C7DDF7ACE006C"/>
  </w:style>
  <w:style w:type="paragraph" w:customStyle="1" w:styleId="3656F4EC9886414CAD87DCFE0E4E7988">
    <w:name w:val="3656F4EC9886414CAD87DCFE0E4E7988"/>
  </w:style>
  <w:style w:type="paragraph" w:customStyle="1" w:styleId="AE0F2DA13DB94D4386DB03A7E806B39C">
    <w:name w:val="AE0F2DA13DB94D4386DB03A7E806B39C"/>
  </w:style>
  <w:style w:type="paragraph" w:customStyle="1" w:styleId="EEB88AE0D60E4F3F984FB09305B01839">
    <w:name w:val="EEB88AE0D60E4F3F984FB09305B01839"/>
  </w:style>
  <w:style w:type="paragraph" w:customStyle="1" w:styleId="B41DD6011F434BE9B2FEF5F70FABCC84">
    <w:name w:val="B41DD6011F434BE9B2FEF5F70FABCC84"/>
  </w:style>
  <w:style w:type="paragraph" w:customStyle="1" w:styleId="0CD0E37AD18247EDA15D7E41A08BF57A">
    <w:name w:val="0CD0E37AD18247EDA15D7E41A08BF57A"/>
  </w:style>
  <w:style w:type="paragraph" w:customStyle="1" w:styleId="D34321799FD7488F841EB5C4E9B18F20">
    <w:name w:val="D34321799FD7488F841EB5C4E9B18F20"/>
  </w:style>
  <w:style w:type="paragraph" w:customStyle="1" w:styleId="5C4D17434A17404EBA79885D7E783B57">
    <w:name w:val="5C4D17434A17404EBA79885D7E783B57"/>
  </w:style>
  <w:style w:type="paragraph" w:customStyle="1" w:styleId="27FDD5F1B6A247B2B381E6A07DE79FB5">
    <w:name w:val="27FDD5F1B6A247B2B381E6A07DE79FB5"/>
  </w:style>
  <w:style w:type="paragraph" w:customStyle="1" w:styleId="370676B2C2D74FBFA72AAF28D1AA20B5">
    <w:name w:val="370676B2C2D74FBFA72AAF28D1AA20B5"/>
  </w:style>
  <w:style w:type="paragraph" w:customStyle="1" w:styleId="FF71A9B2DE904344AB9AC3955E94A930">
    <w:name w:val="FF71A9B2DE904344AB9AC3955E94A930"/>
  </w:style>
  <w:style w:type="paragraph" w:customStyle="1" w:styleId="EBE443CBCB394CC5B266013ACE403572">
    <w:name w:val="EBE443CBCB394CC5B266013ACE403572"/>
  </w:style>
  <w:style w:type="paragraph" w:customStyle="1" w:styleId="27992C7407E7492DB3D0C45FDF5DB376">
    <w:name w:val="27992C7407E7492DB3D0C45FDF5DB376"/>
  </w:style>
  <w:style w:type="paragraph" w:customStyle="1" w:styleId="939BC8A125164BD7BC793531C6EDEE6B">
    <w:name w:val="939BC8A125164BD7BC793531C6EDEE6B"/>
  </w:style>
  <w:style w:type="paragraph" w:customStyle="1" w:styleId="6D0F7B5BBA3843AA979D1C30B9732F60">
    <w:name w:val="6D0F7B5BBA3843AA979D1C30B9732F60"/>
    <w:rsid w:val="00EF03CB"/>
  </w:style>
  <w:style w:type="paragraph" w:customStyle="1" w:styleId="765EB42939A54D41A05A6995934E54D9">
    <w:name w:val="765EB42939A54D41A05A6995934E54D9"/>
    <w:rsid w:val="00EF03CB"/>
  </w:style>
  <w:style w:type="paragraph" w:customStyle="1" w:styleId="1E36796B46F94A378D06917BD6B1A469">
    <w:name w:val="1E36796B46F94A378D06917BD6B1A469"/>
    <w:rsid w:val="00EF03CB"/>
  </w:style>
  <w:style w:type="paragraph" w:customStyle="1" w:styleId="AECA9606E295453FA466818E678146D8">
    <w:name w:val="AECA9606E295453FA466818E678146D8"/>
    <w:rsid w:val="00EF03CB"/>
  </w:style>
  <w:style w:type="paragraph" w:customStyle="1" w:styleId="7F327F02EC2E49DCA463D031269229E2">
    <w:name w:val="7F327F02EC2E49DCA463D031269229E2"/>
    <w:rsid w:val="00EF03CB"/>
  </w:style>
  <w:style w:type="paragraph" w:customStyle="1" w:styleId="BF6E70666D044B66BA14870ADC37C854">
    <w:name w:val="BF6E70666D044B66BA14870ADC37C854"/>
    <w:rsid w:val="00EF03CB"/>
  </w:style>
  <w:style w:type="paragraph" w:customStyle="1" w:styleId="F35D11C0E2CB496CB07AAFDA37865DD6">
    <w:name w:val="F35D11C0E2CB496CB07AAFDA37865DD6"/>
    <w:rsid w:val="00EF03CB"/>
  </w:style>
  <w:style w:type="paragraph" w:customStyle="1" w:styleId="43B4F935926B4C4DAF3B44EE76B99ADD">
    <w:name w:val="43B4F935926B4C4DAF3B44EE76B99ADD"/>
    <w:rsid w:val="00EF03CB"/>
  </w:style>
  <w:style w:type="paragraph" w:customStyle="1" w:styleId="01967CAA88304E5ABA0372B2AA4D0066">
    <w:name w:val="01967CAA88304E5ABA0372B2AA4D0066"/>
    <w:rsid w:val="00EF03CB"/>
  </w:style>
  <w:style w:type="paragraph" w:customStyle="1" w:styleId="105D8E0458B14495B60B6F47103D3333">
    <w:name w:val="105D8E0458B14495B60B6F47103D3333"/>
    <w:rsid w:val="00EF03CB"/>
  </w:style>
  <w:style w:type="paragraph" w:customStyle="1" w:styleId="102F58F15EAA42D8A9D739CE125681FA">
    <w:name w:val="102F58F15EAA42D8A9D739CE125681FA"/>
    <w:rsid w:val="00EF03CB"/>
  </w:style>
  <w:style w:type="paragraph" w:customStyle="1" w:styleId="256B2C275C5B4B36B6CF561B54741717">
    <w:name w:val="256B2C275C5B4B36B6CF561B54741717"/>
    <w:rsid w:val="00170E26"/>
  </w:style>
  <w:style w:type="paragraph" w:customStyle="1" w:styleId="2C65891027B44727B8755B7C4883782C">
    <w:name w:val="2C65891027B44727B8755B7C4883782C"/>
    <w:rsid w:val="00170E26"/>
  </w:style>
  <w:style w:type="paragraph" w:customStyle="1" w:styleId="F7C60E606DF547BFB3500F7AC5F04F6B">
    <w:name w:val="F7C60E606DF547BFB3500F7AC5F04F6B"/>
    <w:rsid w:val="00170E26"/>
  </w:style>
  <w:style w:type="paragraph" w:customStyle="1" w:styleId="72E39891727442E3B65F85AC29E14D70">
    <w:name w:val="72E39891727442E3B65F85AC29E14D70"/>
    <w:rsid w:val="00170E26"/>
  </w:style>
  <w:style w:type="paragraph" w:customStyle="1" w:styleId="7DC2813EC185402CA21ED0FF3663F309">
    <w:name w:val="7DC2813EC185402CA21ED0FF3663F309"/>
    <w:rsid w:val="00170E26"/>
  </w:style>
  <w:style w:type="paragraph" w:customStyle="1" w:styleId="3E297940FD6D481F97301A81E98344B7">
    <w:name w:val="3E297940FD6D481F97301A81E98344B7"/>
    <w:rsid w:val="00170E26"/>
  </w:style>
  <w:style w:type="paragraph" w:customStyle="1" w:styleId="4F652A79FD1C4198A1981C114FD51C57">
    <w:name w:val="4F652A79FD1C4198A1981C114FD51C57"/>
    <w:rsid w:val="00170E26"/>
  </w:style>
  <w:style w:type="paragraph" w:customStyle="1" w:styleId="1BE8D0EDFCCC4ED2AFD1B16689311031">
    <w:name w:val="1BE8D0EDFCCC4ED2AFD1B16689311031"/>
    <w:rsid w:val="00170E26"/>
  </w:style>
  <w:style w:type="paragraph" w:customStyle="1" w:styleId="10A46647817A4BE0B77CCD7C9A4F77B2">
    <w:name w:val="10A46647817A4BE0B77CCD7C9A4F77B2"/>
    <w:rsid w:val="00170E26"/>
  </w:style>
  <w:style w:type="paragraph" w:customStyle="1" w:styleId="7FDD448E544A4E8AB70A83231717DFEB">
    <w:name w:val="7FDD448E544A4E8AB70A83231717DFEB"/>
    <w:rsid w:val="00170E26"/>
  </w:style>
  <w:style w:type="paragraph" w:customStyle="1" w:styleId="36781AF7D4F44DA2A4DB0018AEFB628B">
    <w:name w:val="36781AF7D4F44DA2A4DB0018AEFB628B"/>
    <w:rsid w:val="00170E26"/>
  </w:style>
  <w:style w:type="paragraph" w:customStyle="1" w:styleId="19FA41F9C53C463FA0EF1CC291505EBC">
    <w:name w:val="19FA41F9C53C463FA0EF1CC291505EBC"/>
    <w:rsid w:val="00170E26"/>
  </w:style>
  <w:style w:type="paragraph" w:customStyle="1" w:styleId="EC3D09C6D9AF457CB7371610AE076354">
    <w:name w:val="EC3D09C6D9AF457CB7371610AE076354"/>
    <w:rsid w:val="00170E26"/>
  </w:style>
  <w:style w:type="paragraph" w:customStyle="1" w:styleId="DA2AD11BFA864E719C3217C6180FBD39">
    <w:name w:val="DA2AD11BFA864E719C3217C6180FBD39"/>
    <w:rsid w:val="00170E26"/>
  </w:style>
  <w:style w:type="paragraph" w:customStyle="1" w:styleId="1FD3325873544D288AA04F71056AC44B">
    <w:name w:val="1FD3325873544D288AA04F71056AC44B"/>
    <w:rsid w:val="00170E26"/>
  </w:style>
  <w:style w:type="paragraph" w:customStyle="1" w:styleId="B38C63EE08694BA791725D271117B7DB">
    <w:name w:val="B38C63EE08694BA791725D271117B7DB"/>
    <w:rsid w:val="00170E26"/>
  </w:style>
  <w:style w:type="paragraph" w:customStyle="1" w:styleId="BA165704481A4317A59784539E19E4B6">
    <w:name w:val="BA165704481A4317A59784539E19E4B6"/>
    <w:rsid w:val="00170E26"/>
  </w:style>
  <w:style w:type="paragraph" w:customStyle="1" w:styleId="243E09EFAB934195BD3FFD50C7C0B376">
    <w:name w:val="243E09EFAB934195BD3FFD50C7C0B376"/>
    <w:rsid w:val="00170E26"/>
  </w:style>
  <w:style w:type="paragraph" w:customStyle="1" w:styleId="66FD91DC314B496286ABA68E58011482">
    <w:name w:val="66FD91DC314B496286ABA68E58011482"/>
    <w:rsid w:val="00170E26"/>
  </w:style>
  <w:style w:type="paragraph" w:customStyle="1" w:styleId="07ECCF6C302A4530A7191BF3BFDA47C3">
    <w:name w:val="07ECCF6C302A4530A7191BF3BFDA47C3"/>
    <w:rsid w:val="00170E26"/>
  </w:style>
  <w:style w:type="paragraph" w:customStyle="1" w:styleId="9C46F63532D84561BE2627395DB9782F">
    <w:name w:val="9C46F63532D84561BE2627395DB9782F"/>
    <w:rsid w:val="00170E26"/>
  </w:style>
  <w:style w:type="paragraph" w:customStyle="1" w:styleId="114F8DCCB0F049DBA277C7F70301858B">
    <w:name w:val="114F8DCCB0F049DBA277C7F70301858B"/>
    <w:rsid w:val="00170E26"/>
  </w:style>
  <w:style w:type="paragraph" w:customStyle="1" w:styleId="4E9834A2CAE0432FBDB026BAAA0E91D8">
    <w:name w:val="4E9834A2CAE0432FBDB026BAAA0E91D8"/>
    <w:rsid w:val="003B0B38"/>
  </w:style>
  <w:style w:type="paragraph" w:customStyle="1" w:styleId="E62E8559540F4D9099E0D3A743A8C64A">
    <w:name w:val="E62E8559540F4D9099E0D3A743A8C64A"/>
    <w:rsid w:val="003B0B38"/>
  </w:style>
  <w:style w:type="paragraph" w:customStyle="1" w:styleId="57C77A5E44474FABA61311CA7CEB836E">
    <w:name w:val="57C77A5E44474FABA61311CA7CEB836E"/>
    <w:rsid w:val="003B0B38"/>
  </w:style>
  <w:style w:type="paragraph" w:customStyle="1" w:styleId="D0223FD40CBE4B92AC066AEF995FDFBC">
    <w:name w:val="D0223FD40CBE4B92AC066AEF995FDFBC"/>
    <w:rsid w:val="003B0B38"/>
  </w:style>
  <w:style w:type="paragraph" w:customStyle="1" w:styleId="F3E400E2068943D99EAC06BD50320CEF">
    <w:name w:val="F3E400E2068943D99EAC06BD50320CEF"/>
    <w:rsid w:val="003B0B38"/>
  </w:style>
  <w:style w:type="paragraph" w:customStyle="1" w:styleId="DA5D7FD30C544F289F151B0152C34DE8">
    <w:name w:val="DA5D7FD30C544F289F151B0152C34DE8"/>
    <w:rsid w:val="003B0B38"/>
  </w:style>
  <w:style w:type="paragraph" w:customStyle="1" w:styleId="C1EA57F1EC72471EA2E8A2C1C413056A">
    <w:name w:val="C1EA57F1EC72471EA2E8A2C1C413056A"/>
    <w:rsid w:val="003B0B38"/>
  </w:style>
  <w:style w:type="paragraph" w:customStyle="1" w:styleId="649FCEE1E9584E11B9F2A25DBB7777D0">
    <w:name w:val="649FCEE1E9584E11B9F2A25DBB7777D0"/>
    <w:rsid w:val="003B0B38"/>
  </w:style>
  <w:style w:type="paragraph" w:customStyle="1" w:styleId="6170D4F766A54E628BF836C6E0774F7A">
    <w:name w:val="6170D4F766A54E628BF836C6E0774F7A"/>
    <w:rsid w:val="003B0B38"/>
  </w:style>
  <w:style w:type="paragraph" w:customStyle="1" w:styleId="861B8BA765374212930F60EBCA08976E">
    <w:name w:val="861B8BA765374212930F60EBCA08976E"/>
    <w:rsid w:val="003B0B38"/>
  </w:style>
  <w:style w:type="paragraph" w:customStyle="1" w:styleId="DA5903B337D543719C5B818AE92DB171">
    <w:name w:val="DA5903B337D543719C5B818AE92DB171"/>
    <w:rsid w:val="003B0B38"/>
  </w:style>
  <w:style w:type="paragraph" w:customStyle="1" w:styleId="D2CA65E8FB964B50BB633B50F11EFB2C">
    <w:name w:val="D2CA65E8FB964B50BB633B50F11EFB2C"/>
    <w:rsid w:val="003B0B38"/>
  </w:style>
  <w:style w:type="paragraph" w:customStyle="1" w:styleId="FEACD56F0BF948DDA623D2F10348C9F1">
    <w:name w:val="FEACD56F0BF948DDA623D2F10348C9F1"/>
    <w:rsid w:val="003B0B38"/>
  </w:style>
  <w:style w:type="paragraph" w:customStyle="1" w:styleId="BB6DBA84752241A9B3000B55CB1CAF38">
    <w:name w:val="BB6DBA84752241A9B3000B55CB1CAF38"/>
    <w:rsid w:val="003B0B38"/>
  </w:style>
  <w:style w:type="paragraph" w:customStyle="1" w:styleId="2D0260643B6C4EA7BA0A1BFCCEB6D656">
    <w:name w:val="2D0260643B6C4EA7BA0A1BFCCEB6D656"/>
    <w:rsid w:val="003B0B38"/>
  </w:style>
  <w:style w:type="paragraph" w:customStyle="1" w:styleId="A5B2AFA5F7B741ABB6537B848A284BB2">
    <w:name w:val="A5B2AFA5F7B741ABB6537B848A284BB2"/>
    <w:rsid w:val="003B0B38"/>
  </w:style>
  <w:style w:type="paragraph" w:customStyle="1" w:styleId="4B6728F29E844D74A05E5E488826EBF3">
    <w:name w:val="4B6728F29E844D74A05E5E488826EBF3"/>
    <w:rsid w:val="003B0B38"/>
  </w:style>
  <w:style w:type="paragraph" w:customStyle="1" w:styleId="D2D5F00C5F3F48B8BBFD2EDAB281C0D8">
    <w:name w:val="D2D5F00C5F3F48B8BBFD2EDAB281C0D8"/>
    <w:rsid w:val="003B0B38"/>
  </w:style>
  <w:style w:type="paragraph" w:customStyle="1" w:styleId="2898B82058D246E6A7696D3174502D9B">
    <w:name w:val="2898B82058D246E6A7696D3174502D9B"/>
    <w:rsid w:val="003B0B38"/>
  </w:style>
  <w:style w:type="paragraph" w:customStyle="1" w:styleId="480C02A135D1461DA7563583DBFB6072">
    <w:name w:val="480C02A135D1461DA7563583DBFB6072"/>
    <w:rsid w:val="003B0B38"/>
  </w:style>
  <w:style w:type="paragraph" w:customStyle="1" w:styleId="B33EC3DB3E8446BB853D7F6AD8E6CC23">
    <w:name w:val="B33EC3DB3E8446BB853D7F6AD8E6CC23"/>
    <w:rsid w:val="003B0B38"/>
  </w:style>
  <w:style w:type="paragraph" w:customStyle="1" w:styleId="697EDE43DBAB42EC987D4170F312E627">
    <w:name w:val="697EDE43DBAB42EC987D4170F312E627"/>
    <w:rsid w:val="003B0B38"/>
  </w:style>
  <w:style w:type="paragraph" w:customStyle="1" w:styleId="857D5F6ACC794AE79DC4A586AB09F12F">
    <w:name w:val="857D5F6ACC794AE79DC4A586AB09F12F"/>
    <w:rsid w:val="003B0B38"/>
  </w:style>
  <w:style w:type="paragraph" w:customStyle="1" w:styleId="8C03430A732944E2A77EB09D5DC19BFF">
    <w:name w:val="8C03430A732944E2A77EB09D5DC19BFF"/>
    <w:rsid w:val="003B0B38"/>
  </w:style>
  <w:style w:type="paragraph" w:customStyle="1" w:styleId="935A7CBC57B748BD86B437F4ACC8D177">
    <w:name w:val="935A7CBC57B748BD86B437F4ACC8D177"/>
    <w:rsid w:val="003B0B38"/>
  </w:style>
  <w:style w:type="paragraph" w:customStyle="1" w:styleId="FB9D9D05506E4008ACAD7EAD7E21DA0B">
    <w:name w:val="FB9D9D05506E4008ACAD7EAD7E21DA0B"/>
    <w:rsid w:val="003B0B38"/>
  </w:style>
  <w:style w:type="paragraph" w:customStyle="1" w:styleId="62DCA242F255424A83E26252A2A2E741">
    <w:name w:val="62DCA242F255424A83E26252A2A2E741"/>
    <w:rsid w:val="003B0B38"/>
  </w:style>
  <w:style w:type="paragraph" w:customStyle="1" w:styleId="99A3A079406E4AEABEFA5CE5B0FD4340">
    <w:name w:val="99A3A079406E4AEABEFA5CE5B0FD4340"/>
    <w:rsid w:val="003B0B38"/>
  </w:style>
  <w:style w:type="paragraph" w:customStyle="1" w:styleId="292FE21102D442F79EBC71646B2400BF">
    <w:name w:val="292FE21102D442F79EBC71646B2400BF"/>
    <w:rsid w:val="003B0B38"/>
  </w:style>
  <w:style w:type="paragraph" w:customStyle="1" w:styleId="A327A4D868BF4946AAE11F6335304990">
    <w:name w:val="A327A4D868BF4946AAE11F6335304990"/>
    <w:rsid w:val="003B0B38"/>
  </w:style>
  <w:style w:type="paragraph" w:customStyle="1" w:styleId="26AD65DAFC0249D7B67C6398BED0FFF3">
    <w:name w:val="26AD65DAFC0249D7B67C6398BED0FFF3"/>
    <w:rsid w:val="003B0B38"/>
  </w:style>
  <w:style w:type="paragraph" w:customStyle="1" w:styleId="89E9AD49B276413299713FFF5EBDF873">
    <w:name w:val="89E9AD49B276413299713FFF5EBDF873"/>
    <w:rsid w:val="003B0B38"/>
  </w:style>
  <w:style w:type="paragraph" w:customStyle="1" w:styleId="6C3016C943B54477A85A792BFA9350F3">
    <w:name w:val="6C3016C943B54477A85A792BFA9350F3"/>
    <w:rsid w:val="003B0B38"/>
  </w:style>
  <w:style w:type="paragraph" w:customStyle="1" w:styleId="20794C34A47146FCA0320BE7A4C37CD0">
    <w:name w:val="20794C34A47146FCA0320BE7A4C37CD0"/>
    <w:rsid w:val="003B0B38"/>
  </w:style>
  <w:style w:type="paragraph" w:customStyle="1" w:styleId="D6492BA3554F46948B3DE4AC2EEC8655">
    <w:name w:val="D6492BA3554F46948B3DE4AC2EEC8655"/>
    <w:rsid w:val="003B0B38"/>
  </w:style>
  <w:style w:type="paragraph" w:customStyle="1" w:styleId="D2E6E9401B6546CCAD2CA2416021A2A6">
    <w:name w:val="D2E6E9401B6546CCAD2CA2416021A2A6"/>
    <w:rsid w:val="003B0B38"/>
  </w:style>
  <w:style w:type="paragraph" w:customStyle="1" w:styleId="014C640800F040EC91A986AA2BA8235D">
    <w:name w:val="014C640800F040EC91A986AA2BA8235D"/>
    <w:rsid w:val="003B0B38"/>
  </w:style>
  <w:style w:type="paragraph" w:customStyle="1" w:styleId="42FC0DD1CC1C4160B3B47C3B2E3ACC1E">
    <w:name w:val="42FC0DD1CC1C4160B3B47C3B2E3ACC1E"/>
    <w:rsid w:val="003B0B38"/>
  </w:style>
  <w:style w:type="paragraph" w:customStyle="1" w:styleId="F86D1D92F33246529425083B94AA28FF">
    <w:name w:val="F86D1D92F33246529425083B94AA28FF"/>
    <w:rsid w:val="003B0B38"/>
  </w:style>
  <w:style w:type="paragraph" w:customStyle="1" w:styleId="975704A8BAA54C5F8D343ADA611B1269">
    <w:name w:val="975704A8BAA54C5F8D343ADA611B1269"/>
    <w:rsid w:val="003B0B38"/>
  </w:style>
  <w:style w:type="paragraph" w:customStyle="1" w:styleId="03B0D76D8F234095A2C1D8658FC62A7B">
    <w:name w:val="03B0D76D8F234095A2C1D8658FC62A7B"/>
    <w:rsid w:val="003B0B38"/>
  </w:style>
  <w:style w:type="paragraph" w:customStyle="1" w:styleId="1275B51AAB1E4C618ADAAD64DC4BA691">
    <w:name w:val="1275B51AAB1E4C618ADAAD64DC4BA691"/>
    <w:rsid w:val="003B0B38"/>
  </w:style>
  <w:style w:type="paragraph" w:customStyle="1" w:styleId="07089EBC75F640E395D20BE1591BF272">
    <w:name w:val="07089EBC75F640E395D20BE1591BF272"/>
    <w:rsid w:val="003B0B38"/>
  </w:style>
  <w:style w:type="paragraph" w:customStyle="1" w:styleId="752A88D23C774FDBA378B8D491261D11">
    <w:name w:val="752A88D23C774FDBA378B8D491261D11"/>
    <w:rsid w:val="003B0B38"/>
  </w:style>
  <w:style w:type="paragraph" w:customStyle="1" w:styleId="F1872563181D41879A8022A3939C33AF">
    <w:name w:val="F1872563181D41879A8022A3939C33AF"/>
    <w:rsid w:val="003B0B38"/>
  </w:style>
  <w:style w:type="paragraph" w:customStyle="1" w:styleId="7E4578C0341243A48ABD54FAB17A842B">
    <w:name w:val="7E4578C0341243A48ABD54FAB17A842B"/>
    <w:rsid w:val="003B0B38"/>
  </w:style>
  <w:style w:type="paragraph" w:customStyle="1" w:styleId="95E28251BB3E48A68E86F9174C275F20">
    <w:name w:val="95E28251BB3E48A68E86F9174C275F20"/>
    <w:rsid w:val="003B0B38"/>
  </w:style>
  <w:style w:type="paragraph" w:customStyle="1" w:styleId="9E3E49F460044B829C86E38BBF6F7230">
    <w:name w:val="9E3E49F460044B829C86E38BBF6F7230"/>
    <w:rsid w:val="003B0B38"/>
  </w:style>
  <w:style w:type="paragraph" w:customStyle="1" w:styleId="253AF96758F540CDA9382D7CB4BD6890">
    <w:name w:val="253AF96758F540CDA9382D7CB4BD6890"/>
    <w:rsid w:val="003B0B38"/>
  </w:style>
  <w:style w:type="paragraph" w:customStyle="1" w:styleId="FF979B82B5BB4893BAA647C8F4C789A4">
    <w:name w:val="FF979B82B5BB4893BAA647C8F4C789A4"/>
    <w:rsid w:val="003B0B38"/>
  </w:style>
  <w:style w:type="paragraph" w:customStyle="1" w:styleId="D0BC8D5428024DB4AA455F65A849FC43">
    <w:name w:val="D0BC8D5428024DB4AA455F65A849FC43"/>
    <w:rsid w:val="003B0B38"/>
  </w:style>
  <w:style w:type="paragraph" w:customStyle="1" w:styleId="D77CE646C65140E58B0364A98F9DF2C9">
    <w:name w:val="D77CE646C65140E58B0364A98F9DF2C9"/>
    <w:rsid w:val="003B0B38"/>
  </w:style>
  <w:style w:type="paragraph" w:customStyle="1" w:styleId="AB3DB3D5D43240259D61514A948C2503">
    <w:name w:val="AB3DB3D5D43240259D61514A948C2503"/>
    <w:rsid w:val="003B0B38"/>
  </w:style>
  <w:style w:type="paragraph" w:customStyle="1" w:styleId="FBEAC30B13B34DCBB2BAC184E032BF12">
    <w:name w:val="FBEAC30B13B34DCBB2BAC184E032BF12"/>
    <w:rsid w:val="003B0B38"/>
  </w:style>
  <w:style w:type="paragraph" w:customStyle="1" w:styleId="079810F181C34770A93D075927E57538">
    <w:name w:val="079810F181C34770A93D075927E57538"/>
    <w:rsid w:val="003B0B38"/>
  </w:style>
  <w:style w:type="paragraph" w:customStyle="1" w:styleId="0D335F3C63734206A9F1B16476BAA6EF">
    <w:name w:val="0D335F3C63734206A9F1B16476BAA6EF"/>
    <w:rsid w:val="003B0B38"/>
  </w:style>
  <w:style w:type="paragraph" w:customStyle="1" w:styleId="F79C3784D560491A986DA20E8FAA0732">
    <w:name w:val="F79C3784D560491A986DA20E8FAA0732"/>
    <w:rsid w:val="003B0B38"/>
  </w:style>
  <w:style w:type="paragraph" w:customStyle="1" w:styleId="62D1EE9739474C89B2F15D2EBD5B8EB7">
    <w:name w:val="62D1EE9739474C89B2F15D2EBD5B8EB7"/>
    <w:rsid w:val="00C734A5"/>
  </w:style>
  <w:style w:type="paragraph" w:customStyle="1" w:styleId="9400BDA8416542FEB4BBE894D25B64DC">
    <w:name w:val="9400BDA8416542FEB4BBE894D25B64DC"/>
    <w:rsid w:val="000A47BD"/>
  </w:style>
  <w:style w:type="paragraph" w:customStyle="1" w:styleId="2233D3E1FD734917913EB4E5B582D52C">
    <w:name w:val="2233D3E1FD734917913EB4E5B582D52C"/>
    <w:rsid w:val="000A47BD"/>
  </w:style>
  <w:style w:type="paragraph" w:customStyle="1" w:styleId="B4D5EC5D662F41A28D57C020D18E7E22">
    <w:name w:val="B4D5EC5D662F41A28D57C020D18E7E22"/>
    <w:rsid w:val="000A47BD"/>
  </w:style>
  <w:style w:type="paragraph" w:customStyle="1" w:styleId="01381AEEC67D464AA64783058587719C">
    <w:name w:val="01381AEEC67D464AA64783058587719C"/>
    <w:rsid w:val="000A47BD"/>
  </w:style>
  <w:style w:type="paragraph" w:customStyle="1" w:styleId="3A2F388109E04455A5ACD38BF501CF99">
    <w:name w:val="3A2F388109E04455A5ACD38BF501CF99"/>
    <w:rsid w:val="000A47BD"/>
  </w:style>
  <w:style w:type="paragraph" w:customStyle="1" w:styleId="754EBB49F4FC45188D7AAFAE0B2EDA23">
    <w:name w:val="754EBB49F4FC45188D7AAFAE0B2EDA23"/>
    <w:rsid w:val="000A47BD"/>
  </w:style>
  <w:style w:type="paragraph" w:customStyle="1" w:styleId="5D888EFB1E4945E5A7C9D34E8F1F9CE9">
    <w:name w:val="5D888EFB1E4945E5A7C9D34E8F1F9CE9"/>
    <w:rsid w:val="000A47BD"/>
  </w:style>
  <w:style w:type="paragraph" w:customStyle="1" w:styleId="41C9F797DF89451D9A240EBAFBDAC45C">
    <w:name w:val="41C9F797DF89451D9A240EBAFBDAC45C"/>
    <w:rsid w:val="000A47BD"/>
  </w:style>
  <w:style w:type="paragraph" w:customStyle="1" w:styleId="E85CA4A1962A46F1BCC5DAAEDF75245C">
    <w:name w:val="E85CA4A1962A46F1BCC5DAAEDF75245C"/>
    <w:rsid w:val="000A47BD"/>
  </w:style>
  <w:style w:type="paragraph" w:customStyle="1" w:styleId="318C02019EB04B8FA99760DEA7E9465B">
    <w:name w:val="318C02019EB04B8FA99760DEA7E9465B"/>
    <w:rsid w:val="000A47BD"/>
  </w:style>
  <w:style w:type="paragraph" w:customStyle="1" w:styleId="609A9D21900A481EA9BDDBB5DC137CCD">
    <w:name w:val="609A9D21900A481EA9BDDBB5DC137CCD"/>
    <w:rsid w:val="000A47BD"/>
  </w:style>
  <w:style w:type="paragraph" w:customStyle="1" w:styleId="C8F485B38322408B871A0C61106125BE">
    <w:name w:val="C8F485B38322408B871A0C61106125BE"/>
    <w:rsid w:val="000A47BD"/>
  </w:style>
  <w:style w:type="paragraph" w:customStyle="1" w:styleId="CD0B4018578D478386F12A1FE36FFD8F">
    <w:name w:val="CD0B4018578D478386F12A1FE36FFD8F"/>
    <w:rsid w:val="000A47BD"/>
  </w:style>
  <w:style w:type="paragraph" w:customStyle="1" w:styleId="F5F3DF444FEA4246AFBF972D5BFAB051">
    <w:name w:val="F5F3DF444FEA4246AFBF972D5BFAB051"/>
    <w:rsid w:val="000A47BD"/>
  </w:style>
  <w:style w:type="paragraph" w:customStyle="1" w:styleId="790AA2EF317C4A8FAC7DE76AB36372B9">
    <w:name w:val="790AA2EF317C4A8FAC7DE76AB36372B9"/>
    <w:rsid w:val="000A47BD"/>
  </w:style>
  <w:style w:type="paragraph" w:customStyle="1" w:styleId="BA186F7831D44B15A7E587DF78581166">
    <w:name w:val="BA186F7831D44B15A7E587DF78581166"/>
    <w:rsid w:val="000A47BD"/>
  </w:style>
  <w:style w:type="paragraph" w:customStyle="1" w:styleId="984489FA74DD4689BED9AC21F4010C08">
    <w:name w:val="984489FA74DD4689BED9AC21F4010C08"/>
    <w:rsid w:val="000A47BD"/>
  </w:style>
  <w:style w:type="paragraph" w:customStyle="1" w:styleId="8FFBE6DD9EA4459D8795B4680FF8938F">
    <w:name w:val="8FFBE6DD9EA4459D8795B4680FF8938F"/>
    <w:rsid w:val="000A47BD"/>
  </w:style>
  <w:style w:type="paragraph" w:customStyle="1" w:styleId="92974531AD754D1EBAC1B64AE29BBADD">
    <w:name w:val="92974531AD754D1EBAC1B64AE29BBADD"/>
    <w:rsid w:val="000A47BD"/>
  </w:style>
  <w:style w:type="paragraph" w:customStyle="1" w:styleId="BAFD1ECD59474F4E93CABBF8187BCECE">
    <w:name w:val="BAFD1ECD59474F4E93CABBF8187BCECE"/>
    <w:rsid w:val="000A47BD"/>
  </w:style>
  <w:style w:type="paragraph" w:customStyle="1" w:styleId="C900E9E0C2FE4C1FBBBEF694A902BACD">
    <w:name w:val="C900E9E0C2FE4C1FBBBEF694A902BACD"/>
    <w:rsid w:val="000A47BD"/>
  </w:style>
  <w:style w:type="paragraph" w:customStyle="1" w:styleId="895B26130FEB4B88A58AF907DCF36FB8">
    <w:name w:val="895B26130FEB4B88A58AF907DCF36FB8"/>
    <w:rsid w:val="000A47BD"/>
  </w:style>
  <w:style w:type="paragraph" w:customStyle="1" w:styleId="6D412BB65A1C480BA253A12219668D5D">
    <w:name w:val="6D412BB65A1C480BA253A12219668D5D"/>
    <w:rsid w:val="000A47BD"/>
  </w:style>
  <w:style w:type="paragraph" w:customStyle="1" w:styleId="AFCC7D9B328243B6B8343C5D8F61E856">
    <w:name w:val="AFCC7D9B328243B6B8343C5D8F61E856"/>
    <w:rsid w:val="000A47BD"/>
  </w:style>
  <w:style w:type="paragraph" w:customStyle="1" w:styleId="FC160FBBA7234A7C9DBDA35E8DEF57B0">
    <w:name w:val="FC160FBBA7234A7C9DBDA35E8DEF57B0"/>
    <w:rsid w:val="000A47BD"/>
  </w:style>
  <w:style w:type="paragraph" w:customStyle="1" w:styleId="F125311F7BED4B4FB83DE39D03543B31">
    <w:name w:val="F125311F7BED4B4FB83DE39D03543B31"/>
    <w:rsid w:val="000A47BD"/>
  </w:style>
  <w:style w:type="paragraph" w:customStyle="1" w:styleId="3BEA5444084F48EB9AF99809E24F71B8">
    <w:name w:val="3BEA5444084F48EB9AF99809E24F71B8"/>
    <w:rsid w:val="000A47BD"/>
  </w:style>
  <w:style w:type="paragraph" w:customStyle="1" w:styleId="22823808366B44C9AF1E6E30D953557D">
    <w:name w:val="22823808366B44C9AF1E6E30D953557D"/>
    <w:rsid w:val="000A47BD"/>
  </w:style>
  <w:style w:type="paragraph" w:customStyle="1" w:styleId="EF6989A198644061B57F7FF013C0F46F">
    <w:name w:val="EF6989A198644061B57F7FF013C0F46F"/>
    <w:rsid w:val="000A47BD"/>
  </w:style>
  <w:style w:type="paragraph" w:customStyle="1" w:styleId="39ACBB437709403DBD3161F9AE73B460">
    <w:name w:val="39ACBB437709403DBD3161F9AE73B460"/>
    <w:rsid w:val="000A47BD"/>
  </w:style>
  <w:style w:type="paragraph" w:customStyle="1" w:styleId="5877CA0D919B49AD92DBED5751E67228">
    <w:name w:val="5877CA0D919B49AD92DBED5751E67228"/>
    <w:rsid w:val="000A47BD"/>
  </w:style>
  <w:style w:type="paragraph" w:customStyle="1" w:styleId="FB3BAF5B6B444CA5AB3C4A8C8BE79CA3">
    <w:name w:val="FB3BAF5B6B444CA5AB3C4A8C8BE79CA3"/>
    <w:rsid w:val="000A47BD"/>
  </w:style>
  <w:style w:type="paragraph" w:customStyle="1" w:styleId="CB1362E0B64A4CACB3E06A271F101CF5">
    <w:name w:val="CB1362E0B64A4CACB3E06A271F101CF5"/>
    <w:rsid w:val="0068740C"/>
  </w:style>
  <w:style w:type="paragraph" w:customStyle="1" w:styleId="D3D80473C18E405F98317B850372EA72">
    <w:name w:val="D3D80473C18E405F98317B850372EA72"/>
    <w:rsid w:val="0068740C"/>
  </w:style>
  <w:style w:type="paragraph" w:customStyle="1" w:styleId="7C95261DF19D4B95AB9F1C5C01E67496">
    <w:name w:val="7C95261DF19D4B95AB9F1C5C01E67496"/>
    <w:rsid w:val="008838AA"/>
  </w:style>
  <w:style w:type="paragraph" w:customStyle="1" w:styleId="F32EE2520FE747D6BBCA8C3188C3A50B">
    <w:name w:val="F32EE2520FE747D6BBCA8C3188C3A50B"/>
    <w:rsid w:val="008838AA"/>
  </w:style>
  <w:style w:type="paragraph" w:customStyle="1" w:styleId="B61482846CEB4485A3AB3A86FE169D86">
    <w:name w:val="B61482846CEB4485A3AB3A86FE169D86"/>
    <w:rsid w:val="00780245"/>
  </w:style>
  <w:style w:type="paragraph" w:customStyle="1" w:styleId="C71CFF486C70427EB7EB1C1B4DB009A3">
    <w:name w:val="C71CFF486C70427EB7EB1C1B4DB009A3"/>
    <w:rsid w:val="00780245"/>
  </w:style>
  <w:style w:type="paragraph" w:customStyle="1" w:styleId="FA356AB3F21D4039BFFF9A33849C3134">
    <w:name w:val="FA356AB3F21D4039BFFF9A33849C3134"/>
    <w:rsid w:val="00780245"/>
  </w:style>
  <w:style w:type="paragraph" w:customStyle="1" w:styleId="38C0AA8CC09546CE9BF72D3DDEEE5D41">
    <w:name w:val="38C0AA8CC09546CE9BF72D3DDEEE5D41"/>
    <w:rsid w:val="00780245"/>
  </w:style>
  <w:style w:type="paragraph" w:customStyle="1" w:styleId="E20114F0B1924C749AC3AD2DF2E41668">
    <w:name w:val="E20114F0B1924C749AC3AD2DF2E41668"/>
    <w:rsid w:val="00156CE4"/>
  </w:style>
  <w:style w:type="paragraph" w:customStyle="1" w:styleId="2010211A740A42EEAABA3CCDA02A46C8">
    <w:name w:val="2010211A740A42EEAABA3CCDA02A46C8"/>
    <w:rsid w:val="00156CE4"/>
  </w:style>
  <w:style w:type="paragraph" w:customStyle="1" w:styleId="4234EC80958F41DBA3D7BE447D6AA084">
    <w:name w:val="4234EC80958F41DBA3D7BE447D6AA084"/>
    <w:rsid w:val="00156CE4"/>
  </w:style>
  <w:style w:type="paragraph" w:customStyle="1" w:styleId="CA60C9F075B9436F8D5B2A35E3FDA9C5">
    <w:name w:val="CA60C9F075B9436F8D5B2A35E3FDA9C5"/>
    <w:rsid w:val="00156CE4"/>
  </w:style>
  <w:style w:type="paragraph" w:customStyle="1" w:styleId="0F532368579C4408AAE8D70E76E54766">
    <w:name w:val="0F532368579C4408AAE8D70E76E54766"/>
    <w:rsid w:val="00156CE4"/>
  </w:style>
  <w:style w:type="paragraph" w:customStyle="1" w:styleId="19F08ED16B1748EA873E3A2CA436845E">
    <w:name w:val="19F08ED16B1748EA873E3A2CA436845E"/>
    <w:rsid w:val="00156CE4"/>
  </w:style>
  <w:style w:type="paragraph" w:customStyle="1" w:styleId="3EAC8ADDE89642948AF8AD28F57421D0">
    <w:name w:val="3EAC8ADDE89642948AF8AD28F57421D0"/>
    <w:rsid w:val="00156CE4"/>
  </w:style>
  <w:style w:type="paragraph" w:customStyle="1" w:styleId="115DD26D2AE549A9810FAF6602D86A97">
    <w:name w:val="115DD26D2AE549A9810FAF6602D86A97"/>
    <w:rsid w:val="00156CE4"/>
  </w:style>
  <w:style w:type="paragraph" w:customStyle="1" w:styleId="EAD7AA7B9A3F48CA93676651DACEFD2C">
    <w:name w:val="EAD7AA7B9A3F48CA93676651DACEFD2C"/>
    <w:rsid w:val="00156CE4"/>
  </w:style>
  <w:style w:type="paragraph" w:customStyle="1" w:styleId="2AD29C98E1FE432895DD4A6DBCCE7067">
    <w:name w:val="2AD29C98E1FE432895DD4A6DBCCE7067"/>
    <w:rsid w:val="00156CE4"/>
  </w:style>
  <w:style w:type="paragraph" w:customStyle="1" w:styleId="AC56C5A631264D5A9196ABF42B77B75E">
    <w:name w:val="AC56C5A631264D5A9196ABF42B77B75E"/>
    <w:rsid w:val="00156CE4"/>
  </w:style>
  <w:style w:type="paragraph" w:customStyle="1" w:styleId="AFF996C8CEBB4F0AA4BFBC642B782F27">
    <w:name w:val="AFF996C8CEBB4F0AA4BFBC642B782F27"/>
    <w:rsid w:val="00156CE4"/>
  </w:style>
  <w:style w:type="paragraph" w:customStyle="1" w:styleId="01A2AE44356540C79DA0178EF135EF0C">
    <w:name w:val="01A2AE44356540C79DA0178EF135EF0C"/>
    <w:rsid w:val="008C0125"/>
  </w:style>
  <w:style w:type="paragraph" w:customStyle="1" w:styleId="3E7F7F381E1E48D9950D8619BDEDE570">
    <w:name w:val="3E7F7F381E1E48D9950D8619BDEDE570"/>
    <w:rsid w:val="008C0125"/>
  </w:style>
  <w:style w:type="paragraph" w:customStyle="1" w:styleId="E982D745A188489DB6E867B4654DFAD7">
    <w:name w:val="E982D745A188489DB6E867B4654DFAD7"/>
    <w:rsid w:val="008C0125"/>
  </w:style>
  <w:style w:type="paragraph" w:customStyle="1" w:styleId="92EEAAAAA10E4764B44EE7AC5F991A9F">
    <w:name w:val="92EEAAAAA10E4764B44EE7AC5F991A9F"/>
    <w:rsid w:val="008C0125"/>
  </w:style>
  <w:style w:type="paragraph" w:customStyle="1" w:styleId="6BED4B81702A4058987C58861A4FF35C">
    <w:name w:val="6BED4B81702A4058987C58861A4FF35C"/>
    <w:rsid w:val="008C0125"/>
  </w:style>
  <w:style w:type="paragraph" w:customStyle="1" w:styleId="E4FD36FFEB82494AA060E29441CA6FCB">
    <w:name w:val="E4FD36FFEB82494AA060E29441CA6FCB"/>
    <w:rsid w:val="008C0125"/>
  </w:style>
  <w:style w:type="paragraph" w:customStyle="1" w:styleId="44209DFA1F07412F8D6547CA70275BB7">
    <w:name w:val="44209DFA1F07412F8D6547CA70275BB7"/>
    <w:rsid w:val="008C0125"/>
  </w:style>
  <w:style w:type="paragraph" w:customStyle="1" w:styleId="AA703C6C31AB4E9AB22C70C7F18FD8F6">
    <w:name w:val="AA703C6C31AB4E9AB22C70C7F18FD8F6"/>
    <w:rsid w:val="008C0125"/>
  </w:style>
  <w:style w:type="paragraph" w:customStyle="1" w:styleId="8BCFBE3746774031B0C509F0C70A3B6D">
    <w:name w:val="8BCFBE3746774031B0C509F0C70A3B6D"/>
    <w:rsid w:val="008F5F39"/>
  </w:style>
  <w:style w:type="paragraph" w:customStyle="1" w:styleId="5C33B61572E94C31BBAF192F08861D00">
    <w:name w:val="5C33B61572E94C31BBAF192F08861D00"/>
    <w:rsid w:val="008F5F39"/>
  </w:style>
  <w:style w:type="paragraph" w:customStyle="1" w:styleId="87EB801D950C4418AE5A2FF973370A12">
    <w:name w:val="87EB801D950C4418AE5A2FF973370A12"/>
    <w:rsid w:val="008F5F39"/>
  </w:style>
  <w:style w:type="paragraph" w:customStyle="1" w:styleId="A0A19F233634428596017CE2509EF739">
    <w:name w:val="A0A19F233634428596017CE2509EF739"/>
    <w:rsid w:val="008F5F39"/>
  </w:style>
  <w:style w:type="paragraph" w:customStyle="1" w:styleId="22030228CBC0472E9C206EC5CB65F373">
    <w:name w:val="22030228CBC0472E9C206EC5CB65F373"/>
    <w:rsid w:val="001C3D8A"/>
  </w:style>
  <w:style w:type="paragraph" w:customStyle="1" w:styleId="5408E5E0ED0B49F9B42AC7637E20C59D">
    <w:name w:val="5408E5E0ED0B49F9B42AC7637E20C59D"/>
    <w:rsid w:val="001C3D8A"/>
  </w:style>
  <w:style w:type="paragraph" w:customStyle="1" w:styleId="6A6AD786799A4684B8CF805FA871C64F">
    <w:name w:val="6A6AD786799A4684B8CF805FA871C64F"/>
    <w:rsid w:val="001C3D8A"/>
  </w:style>
  <w:style w:type="paragraph" w:customStyle="1" w:styleId="46444C8F14304C8D9F551D5B50872891">
    <w:name w:val="46444C8F14304C8D9F551D5B50872891"/>
    <w:rsid w:val="001C3D8A"/>
  </w:style>
  <w:style w:type="paragraph" w:customStyle="1" w:styleId="09801A997BDF4E019FD01271C2317F16">
    <w:name w:val="09801A997BDF4E019FD01271C2317F16"/>
    <w:rsid w:val="001C3D8A"/>
  </w:style>
  <w:style w:type="paragraph" w:customStyle="1" w:styleId="DC9816F6EE67481193CC5630628E543A">
    <w:name w:val="DC9816F6EE67481193CC5630628E543A"/>
    <w:rsid w:val="001C3D8A"/>
  </w:style>
  <w:style w:type="paragraph" w:customStyle="1" w:styleId="8C6003814CB44E12A7C841D1CF6C8942">
    <w:name w:val="8C6003814CB44E12A7C841D1CF6C8942"/>
    <w:rsid w:val="001C3D8A"/>
  </w:style>
  <w:style w:type="paragraph" w:customStyle="1" w:styleId="7EDB96EF6BF74231B0D801E29E31401D">
    <w:name w:val="7EDB96EF6BF74231B0D801E29E31401D"/>
    <w:rsid w:val="001C3D8A"/>
  </w:style>
  <w:style w:type="paragraph" w:customStyle="1" w:styleId="BCB9CF18825D444CB4364D3F54449B77">
    <w:name w:val="BCB9CF18825D444CB4364D3F54449B77"/>
    <w:rsid w:val="001C3D8A"/>
  </w:style>
  <w:style w:type="paragraph" w:customStyle="1" w:styleId="79DA39448C944CE48C400522657B96BC">
    <w:name w:val="79DA39448C944CE48C400522657B96BC"/>
    <w:rsid w:val="001C3D8A"/>
  </w:style>
  <w:style w:type="paragraph" w:customStyle="1" w:styleId="FDE6F8C7A0EB46D0AACEA920420D2BE2">
    <w:name w:val="FDE6F8C7A0EB46D0AACEA920420D2BE2"/>
    <w:rsid w:val="001C3D8A"/>
  </w:style>
  <w:style w:type="paragraph" w:customStyle="1" w:styleId="C9514E6FAAEC43F3AB03688D60BC6A22">
    <w:name w:val="C9514E6FAAEC43F3AB03688D60BC6A22"/>
    <w:rsid w:val="001C3D8A"/>
  </w:style>
  <w:style w:type="paragraph" w:customStyle="1" w:styleId="8DD2423F690048909887AE7546CE9A0E">
    <w:name w:val="8DD2423F690048909887AE7546CE9A0E"/>
    <w:rsid w:val="001C3D8A"/>
  </w:style>
  <w:style w:type="paragraph" w:customStyle="1" w:styleId="54DDA1050CAA442BBCEC939534D345FC">
    <w:name w:val="54DDA1050CAA442BBCEC939534D345FC"/>
    <w:rsid w:val="001C3D8A"/>
  </w:style>
  <w:style w:type="paragraph" w:customStyle="1" w:styleId="2533DE4800E34BBE98B56FBDE4D740B5">
    <w:name w:val="2533DE4800E34BBE98B56FBDE4D740B5"/>
    <w:rsid w:val="001C3D8A"/>
  </w:style>
  <w:style w:type="paragraph" w:customStyle="1" w:styleId="A2DCEE279A6D48BB9D491FD6A48662C1">
    <w:name w:val="A2DCEE279A6D48BB9D491FD6A48662C1"/>
    <w:rsid w:val="001C3D8A"/>
  </w:style>
  <w:style w:type="paragraph" w:customStyle="1" w:styleId="A15C5FB054FC47138CC5B2E571A2EF4D">
    <w:name w:val="A15C5FB054FC47138CC5B2E571A2EF4D"/>
    <w:rsid w:val="001C3D8A"/>
  </w:style>
  <w:style w:type="paragraph" w:customStyle="1" w:styleId="3C3267E431774D13B7A23977D23C8D00">
    <w:name w:val="3C3267E431774D13B7A23977D23C8D00"/>
    <w:rsid w:val="001C3D8A"/>
  </w:style>
  <w:style w:type="paragraph" w:customStyle="1" w:styleId="279E99D869264E65A760B59BEE31AB29">
    <w:name w:val="279E99D869264E65A760B59BEE31AB29"/>
    <w:rsid w:val="001C3D8A"/>
  </w:style>
  <w:style w:type="paragraph" w:customStyle="1" w:styleId="32A5BB0B1E6C4AB7B95D0FACE4F9FA20">
    <w:name w:val="32A5BB0B1E6C4AB7B95D0FACE4F9FA20"/>
    <w:rsid w:val="001C3D8A"/>
  </w:style>
  <w:style w:type="paragraph" w:customStyle="1" w:styleId="F1C31B8EAEAD45B9841861388F68789D">
    <w:name w:val="F1C31B8EAEAD45B9841861388F68789D"/>
    <w:rsid w:val="001C3D8A"/>
  </w:style>
  <w:style w:type="paragraph" w:customStyle="1" w:styleId="D55A8D6153F448758BABC7296E8DC4CF">
    <w:name w:val="D55A8D6153F448758BABC7296E8DC4CF"/>
    <w:rsid w:val="001C3D8A"/>
  </w:style>
  <w:style w:type="paragraph" w:customStyle="1" w:styleId="F9717B23580540E0930C0E25735E36E7">
    <w:name w:val="F9717B23580540E0930C0E25735E36E7"/>
    <w:rsid w:val="001C3D8A"/>
  </w:style>
  <w:style w:type="paragraph" w:customStyle="1" w:styleId="D8A4B95A4E9C4FDE8B9EFDFD9F110665">
    <w:name w:val="D8A4B95A4E9C4FDE8B9EFDFD9F110665"/>
    <w:rsid w:val="001C3D8A"/>
  </w:style>
  <w:style w:type="paragraph" w:customStyle="1" w:styleId="9F305B7CE39549CBB319E872EA21966C">
    <w:name w:val="9F305B7CE39549CBB319E872EA21966C"/>
    <w:rsid w:val="001C3D8A"/>
  </w:style>
  <w:style w:type="paragraph" w:customStyle="1" w:styleId="5AC1D0861D3C44B8BB56CE17005F94E2">
    <w:name w:val="5AC1D0861D3C44B8BB56CE17005F94E2"/>
    <w:rsid w:val="001C3D8A"/>
  </w:style>
  <w:style w:type="paragraph" w:customStyle="1" w:styleId="77F53BFFA8084D12AD1F0799098AE699">
    <w:name w:val="77F53BFFA8084D12AD1F0799098AE699"/>
    <w:rsid w:val="001C3D8A"/>
  </w:style>
  <w:style w:type="paragraph" w:customStyle="1" w:styleId="2029DD8C38214D0C8BB263ADE1A7B33B">
    <w:name w:val="2029DD8C38214D0C8BB263ADE1A7B33B"/>
    <w:rsid w:val="001C3D8A"/>
  </w:style>
  <w:style w:type="paragraph" w:customStyle="1" w:styleId="73D56DB6EA9C4CAD8AF61E6DB6D1DE00">
    <w:name w:val="73D56DB6EA9C4CAD8AF61E6DB6D1DE00"/>
    <w:rsid w:val="001C3D8A"/>
  </w:style>
  <w:style w:type="paragraph" w:customStyle="1" w:styleId="AF2533D7E5B34AB3BED3DAD3D951B9C4">
    <w:name w:val="AF2533D7E5B34AB3BED3DAD3D951B9C4"/>
    <w:rsid w:val="001C3D8A"/>
  </w:style>
  <w:style w:type="paragraph" w:customStyle="1" w:styleId="02D94394C40C4E8C953B0C128EA08A59">
    <w:name w:val="02D94394C40C4E8C953B0C128EA08A59"/>
    <w:rsid w:val="001C3D8A"/>
  </w:style>
  <w:style w:type="paragraph" w:customStyle="1" w:styleId="048A587E93E84004B3780A1CE302BADD">
    <w:name w:val="048A587E93E84004B3780A1CE302BADD"/>
    <w:rsid w:val="001C3D8A"/>
  </w:style>
  <w:style w:type="paragraph" w:customStyle="1" w:styleId="A6ABA598CD2F454B876E6A1A4976DFCC">
    <w:name w:val="A6ABA598CD2F454B876E6A1A4976DFCC"/>
    <w:rsid w:val="007407E5"/>
  </w:style>
  <w:style w:type="paragraph" w:customStyle="1" w:styleId="3AD45DE465BC4945AD1148D610C7686B">
    <w:name w:val="3AD45DE465BC4945AD1148D610C7686B"/>
    <w:rsid w:val="007407E5"/>
  </w:style>
  <w:style w:type="paragraph" w:customStyle="1" w:styleId="467755878A5442459277849E9C764F10">
    <w:name w:val="467755878A5442459277849E9C764F10"/>
    <w:rsid w:val="007407E5"/>
  </w:style>
  <w:style w:type="paragraph" w:customStyle="1" w:styleId="99C4CB063E0545439BD53182CF87CC15">
    <w:name w:val="99C4CB063E0545439BD53182CF87CC15"/>
    <w:rsid w:val="007407E5"/>
  </w:style>
  <w:style w:type="paragraph" w:customStyle="1" w:styleId="3C717A7CAC6F4238A6A2920B39238FC8">
    <w:name w:val="3C717A7CAC6F4238A6A2920B39238FC8"/>
    <w:rsid w:val="007407E5"/>
  </w:style>
  <w:style w:type="paragraph" w:customStyle="1" w:styleId="054B74F5CDE749C4A0C2E4E1DBF7D002">
    <w:name w:val="054B74F5CDE749C4A0C2E4E1DBF7D002"/>
    <w:rsid w:val="007407E5"/>
  </w:style>
  <w:style w:type="paragraph" w:customStyle="1" w:styleId="1F594541C64B43BB936BE32EB9BE8210">
    <w:name w:val="1F594541C64B43BB936BE32EB9BE8210"/>
    <w:rsid w:val="007407E5"/>
  </w:style>
  <w:style w:type="paragraph" w:customStyle="1" w:styleId="A51C2DD1885E45A7A0E515FF7C5FC7A8">
    <w:name w:val="A51C2DD1885E45A7A0E515FF7C5FC7A8"/>
    <w:rsid w:val="007407E5"/>
  </w:style>
  <w:style w:type="paragraph" w:customStyle="1" w:styleId="8F041187991C434BAE256A428E2460AA">
    <w:name w:val="8F041187991C434BAE256A428E2460AA"/>
    <w:rsid w:val="007407E5"/>
  </w:style>
  <w:style w:type="paragraph" w:customStyle="1" w:styleId="50BBC41FB3E743E5B6A5A8D143E45468">
    <w:name w:val="50BBC41FB3E743E5B6A5A8D143E45468"/>
    <w:rsid w:val="007407E5"/>
  </w:style>
  <w:style w:type="paragraph" w:customStyle="1" w:styleId="DD18DB2CA50C47B0BE9E79934539E30E">
    <w:name w:val="DD18DB2CA50C47B0BE9E79934539E30E"/>
    <w:rsid w:val="007407E5"/>
  </w:style>
  <w:style w:type="paragraph" w:customStyle="1" w:styleId="5484FAF4689B4750AF2CE93F456E3E17">
    <w:name w:val="5484FAF4689B4750AF2CE93F456E3E17"/>
    <w:rsid w:val="007407E5"/>
  </w:style>
  <w:style w:type="paragraph" w:customStyle="1" w:styleId="AD8B7156E7B1475AAC1F28BC6E9BF734">
    <w:name w:val="AD8B7156E7B1475AAC1F28BC6E9BF734"/>
    <w:rsid w:val="007407E5"/>
  </w:style>
  <w:style w:type="paragraph" w:customStyle="1" w:styleId="6BD8E0DDA88C48A49DCECEAE0251F34F">
    <w:name w:val="6BD8E0DDA88C48A49DCECEAE0251F34F"/>
    <w:rsid w:val="007407E5"/>
  </w:style>
  <w:style w:type="paragraph" w:customStyle="1" w:styleId="0F7790170E84425AA934B3DFE856F57D">
    <w:name w:val="0F7790170E84425AA934B3DFE856F57D"/>
    <w:rsid w:val="007407E5"/>
  </w:style>
  <w:style w:type="paragraph" w:customStyle="1" w:styleId="11D74C1D32F74C378161C0EE630EB627">
    <w:name w:val="11D74C1D32F74C378161C0EE630EB627"/>
    <w:rsid w:val="007407E5"/>
  </w:style>
  <w:style w:type="paragraph" w:customStyle="1" w:styleId="DD6425811C6F4E08B93AD4F008281519">
    <w:name w:val="DD6425811C6F4E08B93AD4F008281519"/>
    <w:rsid w:val="005A774A"/>
  </w:style>
  <w:style w:type="paragraph" w:customStyle="1" w:styleId="A3472B57974E4D9382A628AE6D5E874B">
    <w:name w:val="A3472B57974E4D9382A628AE6D5E874B"/>
    <w:rsid w:val="005A774A"/>
  </w:style>
  <w:style w:type="paragraph" w:customStyle="1" w:styleId="B2581A38A9074D7492305C2E31E53591">
    <w:name w:val="B2581A38A9074D7492305C2E31E53591"/>
    <w:rsid w:val="005A774A"/>
  </w:style>
  <w:style w:type="paragraph" w:customStyle="1" w:styleId="3040762FF9C941C8B8CCDFEF8BCD050B">
    <w:name w:val="3040762FF9C941C8B8CCDFEF8BCD050B"/>
    <w:rsid w:val="005A774A"/>
  </w:style>
  <w:style w:type="paragraph" w:customStyle="1" w:styleId="8E003B9501484036A15E1A7E61DB1C5D">
    <w:name w:val="8E003B9501484036A15E1A7E61DB1C5D"/>
    <w:rsid w:val="005A774A"/>
  </w:style>
  <w:style w:type="paragraph" w:customStyle="1" w:styleId="31FC834DADF94925BECC7597C15CD09D">
    <w:name w:val="31FC834DADF94925BECC7597C15CD09D"/>
    <w:rsid w:val="005A774A"/>
  </w:style>
  <w:style w:type="paragraph" w:customStyle="1" w:styleId="AFC4F43FE83C4540ABD5CBD9D842555A">
    <w:name w:val="AFC4F43FE83C4540ABD5CBD9D842555A"/>
    <w:rsid w:val="005A774A"/>
  </w:style>
  <w:style w:type="paragraph" w:customStyle="1" w:styleId="AB44E44B932448D9A46AB06FAA23135A">
    <w:name w:val="AB44E44B932448D9A46AB06FAA23135A"/>
    <w:rsid w:val="005A774A"/>
  </w:style>
  <w:style w:type="paragraph" w:customStyle="1" w:styleId="F69A25548F6C4A35AF1C36E3550F0283">
    <w:name w:val="F69A25548F6C4A35AF1C36E3550F0283"/>
    <w:rsid w:val="005A774A"/>
  </w:style>
  <w:style w:type="paragraph" w:customStyle="1" w:styleId="212F43A4C2A24DFE908A0B8C4A020EBA">
    <w:name w:val="212F43A4C2A24DFE908A0B8C4A020EBA"/>
    <w:rsid w:val="005A774A"/>
  </w:style>
  <w:style w:type="paragraph" w:customStyle="1" w:styleId="CB3870FD8CAD4E9DA037A65C85006727">
    <w:name w:val="CB3870FD8CAD4E9DA037A65C85006727"/>
    <w:rsid w:val="005A774A"/>
  </w:style>
  <w:style w:type="paragraph" w:customStyle="1" w:styleId="9BF5CBFDDAF6427095A01F366D663DFD">
    <w:name w:val="9BF5CBFDDAF6427095A01F366D663DFD"/>
    <w:rsid w:val="005A774A"/>
  </w:style>
  <w:style w:type="paragraph" w:customStyle="1" w:styleId="956E2ED236DC4C69A37FDF89402D6624">
    <w:name w:val="956E2ED236DC4C69A37FDF89402D6624"/>
    <w:rsid w:val="005A774A"/>
  </w:style>
  <w:style w:type="paragraph" w:customStyle="1" w:styleId="9D79E810E7B04974A0AB163D1EF3B2D3">
    <w:name w:val="9D79E810E7B04974A0AB163D1EF3B2D3"/>
    <w:rsid w:val="005A774A"/>
  </w:style>
  <w:style w:type="paragraph" w:customStyle="1" w:styleId="447D50E589CE44E7A40B4C492FD21E75">
    <w:name w:val="447D50E589CE44E7A40B4C492FD21E75"/>
    <w:rsid w:val="005A774A"/>
  </w:style>
  <w:style w:type="paragraph" w:customStyle="1" w:styleId="2AA0E63D41584820965734363928DC8F">
    <w:name w:val="2AA0E63D41584820965734363928DC8F"/>
    <w:rsid w:val="005A774A"/>
  </w:style>
  <w:style w:type="paragraph" w:customStyle="1" w:styleId="4C1BF856C86E4A1AAAD9D1B1D386ACDE">
    <w:name w:val="4C1BF856C86E4A1AAAD9D1B1D386ACDE"/>
    <w:rsid w:val="005A774A"/>
  </w:style>
  <w:style w:type="paragraph" w:customStyle="1" w:styleId="F4811D3EDA494939A18C61F944C2A6C2">
    <w:name w:val="F4811D3EDA494939A18C61F944C2A6C2"/>
    <w:rsid w:val="005A774A"/>
  </w:style>
  <w:style w:type="paragraph" w:customStyle="1" w:styleId="A415E50BF9124470B3FB2680DBA9B916">
    <w:name w:val="A415E50BF9124470B3FB2680DBA9B916"/>
    <w:rsid w:val="005A774A"/>
  </w:style>
  <w:style w:type="paragraph" w:customStyle="1" w:styleId="F83384C6D2664781AE90C7AFAE690E6C">
    <w:name w:val="F83384C6D2664781AE90C7AFAE690E6C"/>
    <w:rsid w:val="005A774A"/>
  </w:style>
  <w:style w:type="paragraph" w:customStyle="1" w:styleId="3F35BA90C07044DEA6F2C96695525A98">
    <w:name w:val="3F35BA90C07044DEA6F2C96695525A98"/>
    <w:rsid w:val="00065097"/>
  </w:style>
  <w:style w:type="paragraph" w:customStyle="1" w:styleId="59C18F78E88A4C199A6C573F015F4652">
    <w:name w:val="59C18F78E88A4C199A6C573F015F4652"/>
    <w:rsid w:val="00065097"/>
  </w:style>
  <w:style w:type="paragraph" w:customStyle="1" w:styleId="D910503DFE4D4B6299BE0648B3D89875">
    <w:name w:val="D910503DFE4D4B6299BE0648B3D89875"/>
    <w:rsid w:val="00065097"/>
  </w:style>
  <w:style w:type="paragraph" w:customStyle="1" w:styleId="CED4F84E8D32495AA23E0E728F33C892">
    <w:name w:val="CED4F84E8D32495AA23E0E728F33C892"/>
    <w:rsid w:val="00065097"/>
  </w:style>
  <w:style w:type="paragraph" w:customStyle="1" w:styleId="ABF9A9B140C2436E9ACBFDCD9CE6EA7F">
    <w:name w:val="ABF9A9B140C2436E9ACBFDCD9CE6EA7F"/>
    <w:rsid w:val="00065097"/>
  </w:style>
  <w:style w:type="paragraph" w:customStyle="1" w:styleId="A8CB285900674C479EAD2951BB768741">
    <w:name w:val="A8CB285900674C479EAD2951BB768741"/>
    <w:rsid w:val="00065097"/>
  </w:style>
  <w:style w:type="paragraph" w:customStyle="1" w:styleId="921FD40495064E0AB4B18297FE7100ED">
    <w:name w:val="921FD40495064E0AB4B18297FE7100ED"/>
    <w:rsid w:val="001C79FB"/>
  </w:style>
  <w:style w:type="paragraph" w:customStyle="1" w:styleId="00C78380AE624E3EA708F2116057474A">
    <w:name w:val="00C78380AE624E3EA708F2116057474A"/>
    <w:rsid w:val="001C79FB"/>
  </w:style>
  <w:style w:type="paragraph" w:customStyle="1" w:styleId="5A1D44505EE54F11B5867C83B0ADB671">
    <w:name w:val="5A1D44505EE54F11B5867C83B0ADB671"/>
    <w:rsid w:val="001C79FB"/>
  </w:style>
  <w:style w:type="paragraph" w:customStyle="1" w:styleId="232F3BC413C047EEA2D384988F8ECBD0">
    <w:name w:val="232F3BC413C047EEA2D384988F8ECBD0"/>
    <w:rsid w:val="001C79FB"/>
  </w:style>
  <w:style w:type="paragraph" w:customStyle="1" w:styleId="21D020C69027425D9F5BF43385F5BCA8">
    <w:name w:val="21D020C69027425D9F5BF43385F5BCA8"/>
    <w:rsid w:val="001C79FB"/>
  </w:style>
  <w:style w:type="paragraph" w:customStyle="1" w:styleId="48AAB8CA004D438395DCBFD29895727E">
    <w:name w:val="48AAB8CA004D438395DCBFD29895727E"/>
    <w:rsid w:val="001C79FB"/>
  </w:style>
  <w:style w:type="paragraph" w:customStyle="1" w:styleId="0DB9CF9D5E9A48A8BE6C22900397657E">
    <w:name w:val="0DB9CF9D5E9A48A8BE6C22900397657E"/>
    <w:rsid w:val="001C79FB"/>
  </w:style>
  <w:style w:type="paragraph" w:customStyle="1" w:styleId="6639F181CEC049CEA985E5EFA7EF77D5">
    <w:name w:val="6639F181CEC049CEA985E5EFA7EF77D5"/>
    <w:rsid w:val="001C79FB"/>
  </w:style>
  <w:style w:type="paragraph" w:customStyle="1" w:styleId="4369C39376004691AF453C2B7247E506">
    <w:name w:val="4369C39376004691AF453C2B7247E506"/>
    <w:rsid w:val="001C79FB"/>
  </w:style>
  <w:style w:type="paragraph" w:customStyle="1" w:styleId="3A21FC5DB33649C99011C7693BA2DD8F">
    <w:name w:val="3A21FC5DB33649C99011C7693BA2DD8F"/>
    <w:rsid w:val="001C79FB"/>
  </w:style>
  <w:style w:type="paragraph" w:customStyle="1" w:styleId="98B3D8E4153148F586A32048B9A8F9F3">
    <w:name w:val="98B3D8E4153148F586A32048B9A8F9F3"/>
    <w:rsid w:val="001C79FB"/>
  </w:style>
  <w:style w:type="paragraph" w:customStyle="1" w:styleId="6828663749B1430CBDC9D14B0D93D009">
    <w:name w:val="6828663749B1430CBDC9D14B0D93D009"/>
    <w:rsid w:val="001C79FB"/>
  </w:style>
  <w:style w:type="paragraph" w:customStyle="1" w:styleId="26BC3F02BFF74A9696E043247A377852">
    <w:name w:val="26BC3F02BFF74A9696E043247A377852"/>
    <w:rsid w:val="001C79FB"/>
  </w:style>
  <w:style w:type="paragraph" w:customStyle="1" w:styleId="31E46B7AC0C44CBEA807912797E8449C">
    <w:name w:val="31E46B7AC0C44CBEA807912797E8449C"/>
    <w:rsid w:val="001C79FB"/>
  </w:style>
  <w:style w:type="paragraph" w:customStyle="1" w:styleId="AA3785BC78144C6CBA07BDC71B421838">
    <w:name w:val="AA3785BC78144C6CBA07BDC71B421838"/>
    <w:rsid w:val="001C79FB"/>
  </w:style>
  <w:style w:type="paragraph" w:customStyle="1" w:styleId="46E30E746FE54CA49933003E11BF9252">
    <w:name w:val="46E30E746FE54CA49933003E11BF9252"/>
    <w:rsid w:val="001C79FB"/>
  </w:style>
  <w:style w:type="paragraph" w:customStyle="1" w:styleId="44E13B3B0F414D1EAD2E2E9DCB37E122">
    <w:name w:val="44E13B3B0F414D1EAD2E2E9DCB37E122"/>
    <w:rsid w:val="001C79FB"/>
  </w:style>
  <w:style w:type="paragraph" w:customStyle="1" w:styleId="1809533232BF455B987DEED57ADB5E88">
    <w:name w:val="1809533232BF455B987DEED57ADB5E88"/>
    <w:rsid w:val="001C79FB"/>
  </w:style>
  <w:style w:type="paragraph" w:customStyle="1" w:styleId="D91A604A04404E4DA9519198E9459918">
    <w:name w:val="D91A604A04404E4DA9519198E9459918"/>
    <w:rsid w:val="001C79FB"/>
  </w:style>
  <w:style w:type="paragraph" w:customStyle="1" w:styleId="3CE6CC4FBA7B4FC79C1F068BDC9EB66B">
    <w:name w:val="3CE6CC4FBA7B4FC79C1F068BDC9EB66B"/>
    <w:rsid w:val="001C79FB"/>
  </w:style>
  <w:style w:type="paragraph" w:customStyle="1" w:styleId="B2570A32E10A44198FAF5B1538EF8746">
    <w:name w:val="B2570A32E10A44198FAF5B1538EF8746"/>
    <w:rsid w:val="001C79FB"/>
  </w:style>
  <w:style w:type="paragraph" w:customStyle="1" w:styleId="89EEE85AA37547D2B20D7B52BF24C57B">
    <w:name w:val="89EEE85AA37547D2B20D7B52BF24C57B"/>
    <w:rsid w:val="001C79FB"/>
  </w:style>
  <w:style w:type="paragraph" w:customStyle="1" w:styleId="5C06395FE01C47388B2478EBF350C3DA">
    <w:name w:val="5C06395FE01C47388B2478EBF350C3DA"/>
    <w:rsid w:val="001C79FB"/>
  </w:style>
  <w:style w:type="paragraph" w:customStyle="1" w:styleId="767B490E44E44CE7A014DBF793194F19">
    <w:name w:val="767B490E44E44CE7A014DBF793194F19"/>
    <w:rsid w:val="001C79FB"/>
  </w:style>
  <w:style w:type="paragraph" w:customStyle="1" w:styleId="6FA45DD1E6FA48239347A6448FE4B65A">
    <w:name w:val="6FA45DD1E6FA48239347A6448FE4B65A"/>
    <w:rsid w:val="001C79FB"/>
  </w:style>
  <w:style w:type="paragraph" w:customStyle="1" w:styleId="E5234F6053384B2BABEBB8B6D68BBB4C">
    <w:name w:val="E5234F6053384B2BABEBB8B6D68BBB4C"/>
    <w:rsid w:val="001C79FB"/>
  </w:style>
  <w:style w:type="paragraph" w:customStyle="1" w:styleId="8B644CC7251F49E0916000E3AA1B1F71">
    <w:name w:val="8B644CC7251F49E0916000E3AA1B1F71"/>
    <w:rsid w:val="001C79FB"/>
  </w:style>
  <w:style w:type="paragraph" w:customStyle="1" w:styleId="2D206325FCA94B35BA4F3BD7D75A884A">
    <w:name w:val="2D206325FCA94B35BA4F3BD7D75A884A"/>
    <w:rsid w:val="001C79FB"/>
  </w:style>
  <w:style w:type="paragraph" w:customStyle="1" w:styleId="539141207ECF4C50B346FACB4677FDDB">
    <w:name w:val="539141207ECF4C50B346FACB4677FDDB"/>
    <w:rsid w:val="001C79FB"/>
  </w:style>
  <w:style w:type="paragraph" w:customStyle="1" w:styleId="84F285F1A26C46C2A6354C1770997FCB">
    <w:name w:val="84F285F1A26C46C2A6354C1770997FCB"/>
    <w:rsid w:val="001C79FB"/>
  </w:style>
  <w:style w:type="paragraph" w:customStyle="1" w:styleId="0860220DB4E94277B6D61F51F0530B08">
    <w:name w:val="0860220DB4E94277B6D61F51F0530B08"/>
    <w:rsid w:val="001C79FB"/>
  </w:style>
  <w:style w:type="paragraph" w:customStyle="1" w:styleId="1D7318B2C76F466EAD3AFA5DE923C18A">
    <w:name w:val="1D7318B2C76F466EAD3AFA5DE923C18A"/>
    <w:rsid w:val="001C79FB"/>
  </w:style>
  <w:style w:type="paragraph" w:customStyle="1" w:styleId="23C7BC5AE768427BBA200D1C135CBFE8">
    <w:name w:val="23C7BC5AE768427BBA200D1C135CBFE8"/>
    <w:rsid w:val="00ED4B05"/>
  </w:style>
  <w:style w:type="paragraph" w:customStyle="1" w:styleId="C73C06E6A7E04D6AA139B0CC7DE4F1F2">
    <w:name w:val="C73C06E6A7E04D6AA139B0CC7DE4F1F2"/>
    <w:rsid w:val="00ED4B05"/>
  </w:style>
  <w:style w:type="paragraph" w:customStyle="1" w:styleId="BD28FCFA6BDA45D4AFEEB170B3187774">
    <w:name w:val="BD28FCFA6BDA45D4AFEEB170B3187774"/>
    <w:rsid w:val="00ED4B05"/>
  </w:style>
  <w:style w:type="paragraph" w:customStyle="1" w:styleId="726B06C5F0E64B5AA68092A659478706">
    <w:name w:val="726B06C5F0E64B5AA68092A659478706"/>
    <w:rsid w:val="00ED4B05"/>
  </w:style>
  <w:style w:type="paragraph" w:customStyle="1" w:styleId="B8961CF3E88144308B0980C29FE8E545">
    <w:name w:val="B8961CF3E88144308B0980C29FE8E545"/>
    <w:rsid w:val="00ED4B05"/>
  </w:style>
  <w:style w:type="paragraph" w:customStyle="1" w:styleId="77E2A7EA88DA43B2A65E2FDA389D7279">
    <w:name w:val="77E2A7EA88DA43B2A65E2FDA389D7279"/>
    <w:rsid w:val="00ED4B05"/>
  </w:style>
  <w:style w:type="paragraph" w:customStyle="1" w:styleId="B3718105E3CB478693CB657C4168465A">
    <w:name w:val="B3718105E3CB478693CB657C4168465A"/>
    <w:rsid w:val="00ED4B05"/>
  </w:style>
  <w:style w:type="paragraph" w:customStyle="1" w:styleId="DDDB53C8DECF4FABBE5FBBF50442BD62">
    <w:name w:val="DDDB53C8DECF4FABBE5FBBF50442BD62"/>
    <w:rsid w:val="00ED4B05"/>
  </w:style>
  <w:style w:type="paragraph" w:customStyle="1" w:styleId="0EA5C802EB14466EA71EC140A2891766">
    <w:name w:val="0EA5C802EB14466EA71EC140A2891766"/>
    <w:rsid w:val="00AA02D5"/>
  </w:style>
  <w:style w:type="paragraph" w:customStyle="1" w:styleId="2B385792AB394613A792D668F092A43D">
    <w:name w:val="2B385792AB394613A792D668F092A43D"/>
    <w:rsid w:val="00AA02D5"/>
  </w:style>
  <w:style w:type="paragraph" w:customStyle="1" w:styleId="1F9320C8D6984C0695A19D7EA2E4BBC9">
    <w:name w:val="1F9320C8D6984C0695A19D7EA2E4BBC9"/>
    <w:rsid w:val="00AA02D5"/>
  </w:style>
  <w:style w:type="paragraph" w:customStyle="1" w:styleId="897F98312E3943C0B26F2749949AA9BF">
    <w:name w:val="897F98312E3943C0B26F2749949AA9BF"/>
    <w:rsid w:val="00AA02D5"/>
  </w:style>
  <w:style w:type="paragraph" w:customStyle="1" w:styleId="D4442032AD9946739AF4954A62DA48BB">
    <w:name w:val="D4442032AD9946739AF4954A62DA48BB"/>
    <w:rsid w:val="00AA02D5"/>
  </w:style>
  <w:style w:type="paragraph" w:customStyle="1" w:styleId="1C1CBE349C924E44B15EA71821876792">
    <w:name w:val="1C1CBE349C924E44B15EA71821876792"/>
    <w:rsid w:val="00AA02D5"/>
  </w:style>
  <w:style w:type="paragraph" w:customStyle="1" w:styleId="6538DFB99F324D26BC400A7F83708845">
    <w:name w:val="6538DFB99F324D26BC400A7F83708845"/>
    <w:rsid w:val="00AA02D5"/>
  </w:style>
  <w:style w:type="paragraph" w:customStyle="1" w:styleId="497AC554CF054458BFFD673507286832">
    <w:name w:val="497AC554CF054458BFFD673507286832"/>
    <w:rsid w:val="00AA02D5"/>
  </w:style>
  <w:style w:type="paragraph" w:customStyle="1" w:styleId="07E33E4817754571B5351365AD4D7723">
    <w:name w:val="07E33E4817754571B5351365AD4D7723"/>
    <w:rsid w:val="00AA02D5"/>
  </w:style>
  <w:style w:type="paragraph" w:customStyle="1" w:styleId="43F2B650B5DF40918C823F89F4435A57">
    <w:name w:val="43F2B650B5DF40918C823F89F4435A57"/>
    <w:rsid w:val="00AA02D5"/>
  </w:style>
  <w:style w:type="paragraph" w:customStyle="1" w:styleId="86909F1CD83641C6AA7E9735615E6ECA">
    <w:name w:val="86909F1CD83641C6AA7E9735615E6ECA"/>
    <w:rsid w:val="00AA02D5"/>
  </w:style>
  <w:style w:type="paragraph" w:customStyle="1" w:styleId="313D725007F3414E9AA1E6DAEA4054B2">
    <w:name w:val="313D725007F3414E9AA1E6DAEA4054B2"/>
    <w:rsid w:val="00AA02D5"/>
  </w:style>
  <w:style w:type="paragraph" w:customStyle="1" w:styleId="B69D919A77AF41D688F9B423DF5AFBBC">
    <w:name w:val="B69D919A77AF41D688F9B423DF5AFBBC"/>
    <w:rsid w:val="00AA02D5"/>
  </w:style>
  <w:style w:type="paragraph" w:customStyle="1" w:styleId="9CBD0AD860F84E06AC5829844AC21C0E">
    <w:name w:val="9CBD0AD860F84E06AC5829844AC21C0E"/>
    <w:rsid w:val="00AA02D5"/>
  </w:style>
  <w:style w:type="paragraph" w:customStyle="1" w:styleId="1B5566C39D2649F9B14BDA68A1A154DB">
    <w:name w:val="1B5566C39D2649F9B14BDA68A1A154DB"/>
    <w:rsid w:val="00AA02D5"/>
  </w:style>
  <w:style w:type="paragraph" w:customStyle="1" w:styleId="2955B569A98640FB8482741F04E95D2A">
    <w:name w:val="2955B569A98640FB8482741F04E95D2A"/>
    <w:rsid w:val="00AA02D5"/>
  </w:style>
  <w:style w:type="paragraph" w:customStyle="1" w:styleId="15A674941BD344528F0F91DFA66A918B">
    <w:name w:val="15A674941BD344528F0F91DFA66A918B"/>
    <w:rsid w:val="00B355AF"/>
  </w:style>
  <w:style w:type="paragraph" w:customStyle="1" w:styleId="79E83C09231448FEAB04156D3AC05B5C">
    <w:name w:val="79E83C09231448FEAB04156D3AC05B5C"/>
    <w:rsid w:val="00B355AF"/>
  </w:style>
  <w:style w:type="paragraph" w:customStyle="1" w:styleId="93A4C33DCC0342F19AB322BEE116BA52">
    <w:name w:val="93A4C33DCC0342F19AB322BEE116BA52"/>
    <w:rsid w:val="00B355AF"/>
  </w:style>
  <w:style w:type="paragraph" w:customStyle="1" w:styleId="C87C1058BF394B589D16718E578A21DB">
    <w:name w:val="C87C1058BF394B589D16718E578A21DB"/>
    <w:rsid w:val="00B355AF"/>
  </w:style>
  <w:style w:type="paragraph" w:customStyle="1" w:styleId="EAE87A5916074D5088DE78878B2EA0FF">
    <w:name w:val="EAE87A5916074D5088DE78878B2EA0FF"/>
    <w:rsid w:val="00B355AF"/>
  </w:style>
  <w:style w:type="paragraph" w:customStyle="1" w:styleId="7182A90E58F84EE6B7910E89A20910FD">
    <w:name w:val="7182A90E58F84EE6B7910E89A20910FD"/>
    <w:rsid w:val="00B355AF"/>
  </w:style>
  <w:style w:type="paragraph" w:customStyle="1" w:styleId="0E4FDBFB9AE34B06AD9D7E6C3F2B96AD">
    <w:name w:val="0E4FDBFB9AE34B06AD9D7E6C3F2B96AD"/>
    <w:rsid w:val="00B355AF"/>
  </w:style>
  <w:style w:type="paragraph" w:customStyle="1" w:styleId="8185DB5F9A4F4F9A875543733173AA13">
    <w:name w:val="8185DB5F9A4F4F9A875543733173AA13"/>
    <w:rsid w:val="00B355AF"/>
  </w:style>
  <w:style w:type="paragraph" w:customStyle="1" w:styleId="FE53ECB7900B4356864B75A0C05F1AD3">
    <w:name w:val="FE53ECB7900B4356864B75A0C05F1AD3"/>
    <w:rsid w:val="00B355AF"/>
  </w:style>
  <w:style w:type="paragraph" w:customStyle="1" w:styleId="95872904A68C4C6C8464DE132E907A57">
    <w:name w:val="95872904A68C4C6C8464DE132E907A57"/>
    <w:rsid w:val="00B355AF"/>
  </w:style>
  <w:style w:type="paragraph" w:customStyle="1" w:styleId="DE07D9C8132B4DEEB51900BAD79EDC1F">
    <w:name w:val="DE07D9C8132B4DEEB51900BAD79EDC1F"/>
    <w:rsid w:val="00B355AF"/>
  </w:style>
  <w:style w:type="paragraph" w:customStyle="1" w:styleId="5C09D5697D5F4423A00D093315C0A768">
    <w:name w:val="5C09D5697D5F4423A00D093315C0A768"/>
    <w:rsid w:val="00B355AF"/>
  </w:style>
  <w:style w:type="paragraph" w:customStyle="1" w:styleId="D6E1BBC6D5464A62BBCFAB1CDD425EE4">
    <w:name w:val="D6E1BBC6D5464A62BBCFAB1CDD425EE4"/>
    <w:rsid w:val="00B355AF"/>
  </w:style>
  <w:style w:type="paragraph" w:customStyle="1" w:styleId="F2FCCE72C8F740DA83246C822401E994">
    <w:name w:val="F2FCCE72C8F740DA83246C822401E994"/>
    <w:rsid w:val="00B355AF"/>
  </w:style>
  <w:style w:type="paragraph" w:customStyle="1" w:styleId="52C5D50B582F47408E4EA4AC574DBF0A">
    <w:name w:val="52C5D50B582F47408E4EA4AC574DBF0A"/>
    <w:rsid w:val="00B355AF"/>
  </w:style>
  <w:style w:type="paragraph" w:customStyle="1" w:styleId="624A123325074EE4B5FA3968C92BBA2C">
    <w:name w:val="624A123325074EE4B5FA3968C92BBA2C"/>
    <w:rsid w:val="00B355AF"/>
  </w:style>
  <w:style w:type="paragraph" w:customStyle="1" w:styleId="93908758530045868A42E353A98420F0">
    <w:name w:val="93908758530045868A42E353A98420F0"/>
    <w:rsid w:val="00B355AF"/>
  </w:style>
  <w:style w:type="paragraph" w:customStyle="1" w:styleId="53EADCB2C855479FBB03C2C99596958F">
    <w:name w:val="53EADCB2C855479FBB03C2C99596958F"/>
    <w:rsid w:val="00B355AF"/>
  </w:style>
  <w:style w:type="paragraph" w:customStyle="1" w:styleId="497D853FF3184F208BCEB4A1C8DC94F9">
    <w:name w:val="497D853FF3184F208BCEB4A1C8DC94F9"/>
    <w:rsid w:val="00B355AF"/>
  </w:style>
  <w:style w:type="paragraph" w:customStyle="1" w:styleId="9E873C13E66541349AFE7D1FB3A64CF4">
    <w:name w:val="9E873C13E66541349AFE7D1FB3A64CF4"/>
    <w:rsid w:val="00B355AF"/>
  </w:style>
  <w:style w:type="paragraph" w:customStyle="1" w:styleId="86CF6E4FC4284A789126192A7EE8563D">
    <w:name w:val="86CF6E4FC4284A789126192A7EE8563D"/>
    <w:rsid w:val="00B355AF"/>
  </w:style>
  <w:style w:type="paragraph" w:customStyle="1" w:styleId="2A07E33763374952A335F52C0B41BCAD">
    <w:name w:val="2A07E33763374952A335F52C0B41BCAD"/>
    <w:rsid w:val="00B355AF"/>
  </w:style>
  <w:style w:type="paragraph" w:customStyle="1" w:styleId="176E4946F66243AC8C939E03CFD7DA63">
    <w:name w:val="176E4946F66243AC8C939E03CFD7DA63"/>
    <w:rsid w:val="00B355AF"/>
  </w:style>
  <w:style w:type="paragraph" w:customStyle="1" w:styleId="D83C3AB3CAA64A83B838F75FBFB5E763">
    <w:name w:val="D83C3AB3CAA64A83B838F75FBFB5E763"/>
    <w:rsid w:val="00B355AF"/>
  </w:style>
  <w:style w:type="paragraph" w:customStyle="1" w:styleId="A5214CECC0144C8F828B42F3B1B2B050">
    <w:name w:val="A5214CECC0144C8F828B42F3B1B2B050"/>
    <w:rsid w:val="00B355AF"/>
  </w:style>
  <w:style w:type="paragraph" w:customStyle="1" w:styleId="8D050C5F5356467D9F72A81EA3CF382F">
    <w:name w:val="8D050C5F5356467D9F72A81EA3CF382F"/>
    <w:rsid w:val="00B355AF"/>
  </w:style>
  <w:style w:type="paragraph" w:customStyle="1" w:styleId="20D1414C31BE4FC795F105A1865083A1">
    <w:name w:val="20D1414C31BE4FC795F105A1865083A1"/>
    <w:rsid w:val="00B355AF"/>
  </w:style>
  <w:style w:type="paragraph" w:customStyle="1" w:styleId="BC70F848F50C43D9965CE712CD527C3E">
    <w:name w:val="BC70F848F50C43D9965CE712CD527C3E"/>
    <w:rsid w:val="00B355AF"/>
  </w:style>
  <w:style w:type="paragraph" w:customStyle="1" w:styleId="41D74380929E4EDDB074C604B73CD2C8">
    <w:name w:val="41D74380929E4EDDB074C604B73CD2C8"/>
    <w:rsid w:val="00B355AF"/>
  </w:style>
  <w:style w:type="paragraph" w:customStyle="1" w:styleId="4BC43647B28944699E2D034A3002BD99">
    <w:name w:val="4BC43647B28944699E2D034A3002BD99"/>
    <w:rsid w:val="00B355AF"/>
  </w:style>
  <w:style w:type="paragraph" w:customStyle="1" w:styleId="68CD93B98721434E82A0984DC82D062E">
    <w:name w:val="68CD93B98721434E82A0984DC82D062E"/>
    <w:rsid w:val="00B355AF"/>
  </w:style>
  <w:style w:type="paragraph" w:customStyle="1" w:styleId="C99517C92B9E489A812E66F9DE36E5D6">
    <w:name w:val="C99517C92B9E489A812E66F9DE36E5D6"/>
    <w:rsid w:val="00B355AF"/>
  </w:style>
  <w:style w:type="paragraph" w:customStyle="1" w:styleId="037426901253446E97C548B08283FC66">
    <w:name w:val="037426901253446E97C548B08283FC66"/>
    <w:rsid w:val="00B355AF"/>
  </w:style>
  <w:style w:type="paragraph" w:customStyle="1" w:styleId="8BF5630ABAA44AF7BDBF555EE38F09A0">
    <w:name w:val="8BF5630ABAA44AF7BDBF555EE38F09A0"/>
    <w:rsid w:val="00B355AF"/>
  </w:style>
  <w:style w:type="paragraph" w:customStyle="1" w:styleId="22F7C412320F4189986818B629EAAADB">
    <w:name w:val="22F7C412320F4189986818B629EAAADB"/>
    <w:rsid w:val="00B355AF"/>
  </w:style>
  <w:style w:type="paragraph" w:customStyle="1" w:styleId="7E3B546E2DC04EC1BC16C1F82C8856BE">
    <w:name w:val="7E3B546E2DC04EC1BC16C1F82C8856BE"/>
    <w:rsid w:val="00B355AF"/>
  </w:style>
  <w:style w:type="paragraph" w:customStyle="1" w:styleId="CAEBC209AFF8420595CAA51D6E099261">
    <w:name w:val="CAEBC209AFF8420595CAA51D6E099261"/>
    <w:rsid w:val="00B355AF"/>
  </w:style>
  <w:style w:type="paragraph" w:customStyle="1" w:styleId="FF66A3A77A474EF3AA50B85222E8673A">
    <w:name w:val="FF66A3A77A474EF3AA50B85222E8673A"/>
    <w:rsid w:val="00B355AF"/>
  </w:style>
  <w:style w:type="paragraph" w:customStyle="1" w:styleId="2640B79968414A1ABF0AB9525966852C">
    <w:name w:val="2640B79968414A1ABF0AB9525966852C"/>
    <w:rsid w:val="00B355AF"/>
  </w:style>
  <w:style w:type="paragraph" w:customStyle="1" w:styleId="E4BC73A2C946462584F0CD647E3C8606">
    <w:name w:val="E4BC73A2C946462584F0CD647E3C8606"/>
    <w:rsid w:val="00B355AF"/>
  </w:style>
  <w:style w:type="paragraph" w:customStyle="1" w:styleId="1D2B12DB06B44FF8B13ED0AA91FCEAA8">
    <w:name w:val="1D2B12DB06B44FF8B13ED0AA91FCEAA8"/>
    <w:rsid w:val="00B355AF"/>
  </w:style>
  <w:style w:type="paragraph" w:customStyle="1" w:styleId="B7FCC65DFFB64976BAA3A0BEA9C030EC">
    <w:name w:val="B7FCC65DFFB64976BAA3A0BEA9C030EC"/>
    <w:rsid w:val="00B355AF"/>
  </w:style>
  <w:style w:type="paragraph" w:customStyle="1" w:styleId="02E9A50246734D3DB8CEA08AC07E7002">
    <w:name w:val="02E9A50246734D3DB8CEA08AC07E7002"/>
    <w:rsid w:val="00B355AF"/>
  </w:style>
  <w:style w:type="paragraph" w:customStyle="1" w:styleId="48F8C25E395E49A695112071238F2D84">
    <w:name w:val="48F8C25E395E49A695112071238F2D84"/>
    <w:rsid w:val="00B355AF"/>
  </w:style>
  <w:style w:type="paragraph" w:customStyle="1" w:styleId="5392943A5EA443848DB2813D12E73852">
    <w:name w:val="5392943A5EA443848DB2813D12E73852"/>
    <w:rsid w:val="00B355AF"/>
  </w:style>
  <w:style w:type="paragraph" w:customStyle="1" w:styleId="75A7FDC3469B4A59B6792518B462F2E0">
    <w:name w:val="75A7FDC3469B4A59B6792518B462F2E0"/>
    <w:rsid w:val="00B355AF"/>
  </w:style>
  <w:style w:type="paragraph" w:customStyle="1" w:styleId="FFE520918CA74F9685665227D30195DE">
    <w:name w:val="FFE520918CA74F9685665227D30195DE"/>
    <w:rsid w:val="00B355AF"/>
  </w:style>
  <w:style w:type="paragraph" w:customStyle="1" w:styleId="4EB29745AD6F4353BDF692AAE1C9CCFB">
    <w:name w:val="4EB29745AD6F4353BDF692AAE1C9CCFB"/>
    <w:rsid w:val="00B355AF"/>
  </w:style>
  <w:style w:type="paragraph" w:customStyle="1" w:styleId="D5257D7E085F4723B9E3817FE27E032D">
    <w:name w:val="D5257D7E085F4723B9E3817FE27E032D"/>
    <w:rsid w:val="00B355AF"/>
  </w:style>
  <w:style w:type="paragraph" w:customStyle="1" w:styleId="07FABF2FCEBF4C10B7254687F15D4414">
    <w:name w:val="07FABF2FCEBF4C10B7254687F15D4414"/>
    <w:rsid w:val="00B355AF"/>
  </w:style>
  <w:style w:type="paragraph" w:customStyle="1" w:styleId="BED77F399C084B069C93F060E059379D">
    <w:name w:val="BED77F399C084B069C93F060E059379D"/>
    <w:rsid w:val="00B355AF"/>
  </w:style>
  <w:style w:type="paragraph" w:customStyle="1" w:styleId="E0045340F2254AF783F903FA149F4345">
    <w:name w:val="E0045340F2254AF783F903FA149F4345"/>
    <w:rsid w:val="00B355AF"/>
  </w:style>
  <w:style w:type="paragraph" w:customStyle="1" w:styleId="995E6F84531543E4BD8B83D86D93DE97">
    <w:name w:val="995E6F84531543E4BD8B83D86D93DE97"/>
    <w:rsid w:val="00B355AF"/>
  </w:style>
  <w:style w:type="paragraph" w:customStyle="1" w:styleId="7E742142366D4EBE9E85F87C847B1512">
    <w:name w:val="7E742142366D4EBE9E85F87C847B1512"/>
    <w:rsid w:val="00B355AF"/>
  </w:style>
  <w:style w:type="paragraph" w:customStyle="1" w:styleId="0B64DE1C6BEE45F49596C61F858B1DB2">
    <w:name w:val="0B64DE1C6BEE45F49596C61F858B1DB2"/>
    <w:rsid w:val="00B355AF"/>
  </w:style>
  <w:style w:type="paragraph" w:customStyle="1" w:styleId="B9B2057E064742CB8A624843DB681A24">
    <w:name w:val="B9B2057E064742CB8A624843DB681A24"/>
    <w:rsid w:val="00494F76"/>
  </w:style>
  <w:style w:type="paragraph" w:customStyle="1" w:styleId="C766889B89D1426DAF0CBE0642C720F8">
    <w:name w:val="C766889B89D1426DAF0CBE0642C720F8"/>
    <w:rsid w:val="00494F76"/>
  </w:style>
  <w:style w:type="paragraph" w:customStyle="1" w:styleId="2AAA01CBB2014A2FBE1CCB174A45BDCA">
    <w:name w:val="2AAA01CBB2014A2FBE1CCB174A45BDCA"/>
    <w:rsid w:val="00494F76"/>
  </w:style>
  <w:style w:type="paragraph" w:customStyle="1" w:styleId="EDD1F596AEAE4D1AB622367653F8FCA5">
    <w:name w:val="EDD1F596AEAE4D1AB622367653F8FCA5"/>
    <w:rsid w:val="00494F76"/>
  </w:style>
  <w:style w:type="paragraph" w:customStyle="1" w:styleId="C6C0105F766248AB8E9910AB01E5231C">
    <w:name w:val="C6C0105F766248AB8E9910AB01E5231C"/>
    <w:rsid w:val="00494F76"/>
  </w:style>
  <w:style w:type="paragraph" w:customStyle="1" w:styleId="6D2A1CA7D91D4F3EBBEAE05DB2297154">
    <w:name w:val="6D2A1CA7D91D4F3EBBEAE05DB2297154"/>
    <w:rsid w:val="00494F76"/>
  </w:style>
  <w:style w:type="paragraph" w:customStyle="1" w:styleId="6E43C027DFC7495BB8AC58181FC69E6D">
    <w:name w:val="6E43C027DFC7495BB8AC58181FC69E6D"/>
    <w:rsid w:val="00494F76"/>
  </w:style>
  <w:style w:type="paragraph" w:customStyle="1" w:styleId="27C27D8825894ACC85BAE5840B9359FF">
    <w:name w:val="27C27D8825894ACC85BAE5840B9359FF"/>
    <w:rsid w:val="00494F76"/>
  </w:style>
  <w:style w:type="paragraph" w:customStyle="1" w:styleId="112EA5071C724B13B7D82B436BB1DA65">
    <w:name w:val="112EA5071C724B13B7D82B436BB1DA65"/>
    <w:rsid w:val="00494F76"/>
  </w:style>
  <w:style w:type="paragraph" w:customStyle="1" w:styleId="57D69A1F75EA4313A96B031EABF42C1D">
    <w:name w:val="57D69A1F75EA4313A96B031EABF42C1D"/>
    <w:rsid w:val="00494F76"/>
  </w:style>
  <w:style w:type="paragraph" w:customStyle="1" w:styleId="BE20BD368BFF4861A7192E517EE06442">
    <w:name w:val="BE20BD368BFF4861A7192E517EE06442"/>
    <w:rsid w:val="00494F76"/>
  </w:style>
  <w:style w:type="paragraph" w:customStyle="1" w:styleId="A66D640910554228979B84597C14F642">
    <w:name w:val="A66D640910554228979B84597C14F642"/>
    <w:rsid w:val="00494F76"/>
  </w:style>
  <w:style w:type="paragraph" w:customStyle="1" w:styleId="C3A03C0AAF7143BBB8BC373E55B34CDE">
    <w:name w:val="C3A03C0AAF7143BBB8BC373E55B34CDE"/>
    <w:rsid w:val="006D7037"/>
  </w:style>
  <w:style w:type="paragraph" w:customStyle="1" w:styleId="9A5B595CFD164CAD93B9AF61C6CB69E0">
    <w:name w:val="9A5B595CFD164CAD93B9AF61C6CB69E0"/>
    <w:rsid w:val="006D7037"/>
  </w:style>
  <w:style w:type="paragraph" w:customStyle="1" w:styleId="E8B14AEBEBBD4D1BB5DA007978FBA99E">
    <w:name w:val="E8B14AEBEBBD4D1BB5DA007978FBA99E"/>
    <w:rsid w:val="006D7037"/>
  </w:style>
  <w:style w:type="paragraph" w:customStyle="1" w:styleId="A504804650974B2D95E0EAD734861B74">
    <w:name w:val="A504804650974B2D95E0EAD734861B74"/>
    <w:rsid w:val="006D7037"/>
  </w:style>
  <w:style w:type="paragraph" w:customStyle="1" w:styleId="DDB57CD9F9584B28AE42CBFC1E603AC3">
    <w:name w:val="DDB57CD9F9584B28AE42CBFC1E603AC3"/>
    <w:rsid w:val="00620634"/>
  </w:style>
  <w:style w:type="paragraph" w:customStyle="1" w:styleId="024F85447E124D649150B9E558F83702">
    <w:name w:val="024F85447E124D649150B9E558F83702"/>
    <w:rsid w:val="00620634"/>
  </w:style>
  <w:style w:type="paragraph" w:customStyle="1" w:styleId="9DDFEC5FBD78479D9D7196C092CC04BB">
    <w:name w:val="9DDFEC5FBD78479D9D7196C092CC04BB"/>
    <w:rsid w:val="00620634"/>
  </w:style>
  <w:style w:type="paragraph" w:customStyle="1" w:styleId="3CA6EBAC2217481EB72F2EA337F97E9C">
    <w:name w:val="3CA6EBAC2217481EB72F2EA337F97E9C"/>
    <w:rsid w:val="00620634"/>
  </w:style>
  <w:style w:type="paragraph" w:customStyle="1" w:styleId="77E0E2D1F6354D27B0F164AD52EBEC52">
    <w:name w:val="77E0E2D1F6354D27B0F164AD52EBEC52"/>
    <w:rsid w:val="00620634"/>
  </w:style>
  <w:style w:type="paragraph" w:customStyle="1" w:styleId="5A3A01E0B19D4C0A93ED07433FDDAE05">
    <w:name w:val="5A3A01E0B19D4C0A93ED07433FDDAE05"/>
    <w:rsid w:val="00620634"/>
  </w:style>
  <w:style w:type="paragraph" w:customStyle="1" w:styleId="3BD5124F82A74BA6806E914C35DC6995">
    <w:name w:val="3BD5124F82A74BA6806E914C35DC6995"/>
    <w:rsid w:val="00620634"/>
  </w:style>
  <w:style w:type="paragraph" w:customStyle="1" w:styleId="52EC89576A474ACFA40BDCA1AD5E675E">
    <w:name w:val="52EC89576A474ACFA40BDCA1AD5E675E"/>
    <w:rsid w:val="00620634"/>
  </w:style>
  <w:style w:type="paragraph" w:customStyle="1" w:styleId="BABAF4FBF05043FDB22DC182D5F97BEE">
    <w:name w:val="BABAF4FBF05043FDB22DC182D5F97BEE"/>
    <w:rsid w:val="00620634"/>
  </w:style>
  <w:style w:type="paragraph" w:customStyle="1" w:styleId="DDF3C2785C9647719B3A7DC655BF43C3">
    <w:name w:val="DDF3C2785C9647719B3A7DC655BF43C3"/>
    <w:rsid w:val="00620634"/>
  </w:style>
  <w:style w:type="paragraph" w:customStyle="1" w:styleId="CF81B28EB69F43C7A3790D5F10C1944B">
    <w:name w:val="CF81B28EB69F43C7A3790D5F10C1944B"/>
    <w:rsid w:val="00620634"/>
  </w:style>
  <w:style w:type="paragraph" w:customStyle="1" w:styleId="4652F863C3D64CDA95BE14327BD45729">
    <w:name w:val="4652F863C3D64CDA95BE14327BD45729"/>
    <w:rsid w:val="00620634"/>
  </w:style>
  <w:style w:type="paragraph" w:customStyle="1" w:styleId="B52CC015E6C74D22BB19EF4A142EF415">
    <w:name w:val="B52CC015E6C74D22BB19EF4A142EF415"/>
    <w:rsid w:val="00620634"/>
  </w:style>
  <w:style w:type="paragraph" w:customStyle="1" w:styleId="8B554E74D3BF4A628C7BD572BFBD0409">
    <w:name w:val="8B554E74D3BF4A628C7BD572BFBD0409"/>
    <w:rsid w:val="00620634"/>
  </w:style>
  <w:style w:type="paragraph" w:customStyle="1" w:styleId="4E7E921C9CE4409DB855B44732CE9A8D">
    <w:name w:val="4E7E921C9CE4409DB855B44732CE9A8D"/>
    <w:rsid w:val="00620634"/>
  </w:style>
  <w:style w:type="paragraph" w:customStyle="1" w:styleId="B5B6856D94934EB89F387BFE78522618">
    <w:name w:val="B5B6856D94934EB89F387BFE78522618"/>
    <w:rsid w:val="00620634"/>
  </w:style>
  <w:style w:type="paragraph" w:customStyle="1" w:styleId="C816A22BE04347F1A0D412541412744A">
    <w:name w:val="C816A22BE04347F1A0D412541412744A"/>
    <w:rsid w:val="00620634"/>
  </w:style>
  <w:style w:type="paragraph" w:customStyle="1" w:styleId="1DBF375D4BB9462BAF149CB627C14BEA">
    <w:name w:val="1DBF375D4BB9462BAF149CB627C14BEA"/>
    <w:rsid w:val="00620634"/>
  </w:style>
  <w:style w:type="paragraph" w:customStyle="1" w:styleId="870FD0835279428CA29069F2F16FAF18">
    <w:name w:val="870FD0835279428CA29069F2F16FAF18"/>
    <w:rsid w:val="00620634"/>
  </w:style>
  <w:style w:type="paragraph" w:customStyle="1" w:styleId="86D7F192822B4749BE80E98598AA173E">
    <w:name w:val="86D7F192822B4749BE80E98598AA173E"/>
    <w:rsid w:val="00620634"/>
  </w:style>
  <w:style w:type="paragraph" w:customStyle="1" w:styleId="727A8CF7BA764C1FA2945A0429715033">
    <w:name w:val="727A8CF7BA764C1FA2945A0429715033"/>
    <w:rsid w:val="00653518"/>
  </w:style>
  <w:style w:type="paragraph" w:customStyle="1" w:styleId="4827BB862D204C2A836D2FB0072094C9">
    <w:name w:val="4827BB862D204C2A836D2FB0072094C9"/>
    <w:rsid w:val="00653518"/>
  </w:style>
  <w:style w:type="paragraph" w:customStyle="1" w:styleId="1B16F416C3104730B494707685CD5339">
    <w:name w:val="1B16F416C3104730B494707685CD5339"/>
    <w:rsid w:val="00653518"/>
  </w:style>
  <w:style w:type="paragraph" w:customStyle="1" w:styleId="20C5BB61C4384ACB946DEC14B449F8AB">
    <w:name w:val="20C5BB61C4384ACB946DEC14B449F8AB"/>
    <w:rsid w:val="00653518"/>
  </w:style>
  <w:style w:type="paragraph" w:customStyle="1" w:styleId="AD690AAEA0FE45D4BC3D22C2FBDCA697">
    <w:name w:val="AD690AAEA0FE45D4BC3D22C2FBDCA697"/>
    <w:rsid w:val="00A22811"/>
  </w:style>
  <w:style w:type="paragraph" w:customStyle="1" w:styleId="1ED60BFA2BB941A3A76162401CFED183">
    <w:name w:val="1ED60BFA2BB941A3A76162401CFED183"/>
    <w:rsid w:val="00A22811"/>
  </w:style>
  <w:style w:type="paragraph" w:customStyle="1" w:styleId="46EC4BAD52A54BC0A0ED561C6644D87D">
    <w:name w:val="46EC4BAD52A54BC0A0ED561C6644D87D"/>
    <w:rsid w:val="00A22811"/>
  </w:style>
  <w:style w:type="paragraph" w:customStyle="1" w:styleId="297509ED3B854AFCB0471D6D3960D369">
    <w:name w:val="297509ED3B854AFCB0471D6D3960D369"/>
    <w:rsid w:val="00A22811"/>
  </w:style>
  <w:style w:type="paragraph" w:customStyle="1" w:styleId="3F736108787C47F3B783F5DD78AB67AB">
    <w:name w:val="3F736108787C47F3B783F5DD78AB67AB"/>
    <w:rsid w:val="00A22811"/>
  </w:style>
  <w:style w:type="paragraph" w:customStyle="1" w:styleId="C3D8D21AC02B4E74A18B9F946905864F">
    <w:name w:val="C3D8D21AC02B4E74A18B9F946905864F"/>
    <w:rsid w:val="00A22811"/>
  </w:style>
  <w:style w:type="paragraph" w:customStyle="1" w:styleId="05450537F31944CA9F600A9B52770CB4">
    <w:name w:val="05450537F31944CA9F600A9B52770CB4"/>
    <w:rsid w:val="00A22811"/>
  </w:style>
  <w:style w:type="paragraph" w:customStyle="1" w:styleId="8CFD98CFCCCD4D2FB0729E171F32FDF9">
    <w:name w:val="8CFD98CFCCCD4D2FB0729E171F32FDF9"/>
    <w:rsid w:val="00A22811"/>
  </w:style>
  <w:style w:type="paragraph" w:customStyle="1" w:styleId="3C2F0403396543C4AC8FE56F20255AED">
    <w:name w:val="3C2F0403396543C4AC8FE56F20255AED"/>
    <w:rsid w:val="00A22811"/>
  </w:style>
  <w:style w:type="paragraph" w:customStyle="1" w:styleId="89918AA3FFDF4FDCAC47F8AD99B617AF">
    <w:name w:val="89918AA3FFDF4FDCAC47F8AD99B617AF"/>
    <w:rsid w:val="00A22811"/>
  </w:style>
  <w:style w:type="paragraph" w:customStyle="1" w:styleId="45B1A1F221874877A0020DDE701BA691">
    <w:name w:val="45B1A1F221874877A0020DDE701BA691"/>
    <w:rsid w:val="00A22811"/>
  </w:style>
  <w:style w:type="paragraph" w:customStyle="1" w:styleId="A5433B5EB1444AC5B339A2A5487E515B">
    <w:name w:val="A5433B5EB1444AC5B339A2A5487E515B"/>
    <w:rsid w:val="00A22811"/>
  </w:style>
  <w:style w:type="paragraph" w:customStyle="1" w:styleId="1591518E568D4279AB0DEC04543F1D59">
    <w:name w:val="1591518E568D4279AB0DEC04543F1D59"/>
    <w:rsid w:val="00A22811"/>
  </w:style>
  <w:style w:type="paragraph" w:customStyle="1" w:styleId="493107E812984FE688F7844EB94FFC28">
    <w:name w:val="493107E812984FE688F7844EB94FFC28"/>
    <w:rsid w:val="00A22811"/>
  </w:style>
  <w:style w:type="paragraph" w:customStyle="1" w:styleId="98EE2CEE060A4E9F9DF0F620A0C38965">
    <w:name w:val="98EE2CEE060A4E9F9DF0F620A0C38965"/>
    <w:rsid w:val="00A22811"/>
  </w:style>
  <w:style w:type="paragraph" w:customStyle="1" w:styleId="1B362E91008A453A977BE2E46511EECD">
    <w:name w:val="1B362E91008A453A977BE2E46511EECD"/>
    <w:rsid w:val="00A22811"/>
  </w:style>
  <w:style w:type="paragraph" w:customStyle="1" w:styleId="797813D1F8364238B713C3932AAB9875">
    <w:name w:val="797813D1F8364238B713C3932AAB9875"/>
    <w:rsid w:val="00A22811"/>
  </w:style>
  <w:style w:type="paragraph" w:customStyle="1" w:styleId="B6DCF897F2624D319F18A3D213A97718">
    <w:name w:val="B6DCF897F2624D319F18A3D213A97718"/>
    <w:rsid w:val="00A22811"/>
  </w:style>
  <w:style w:type="paragraph" w:customStyle="1" w:styleId="E8E952510CC147B1850003495017A841">
    <w:name w:val="E8E952510CC147B1850003495017A841"/>
    <w:rsid w:val="00A22811"/>
  </w:style>
  <w:style w:type="paragraph" w:customStyle="1" w:styleId="3EA7EC1D970A4DF0A07D4BFD9A8BD8EA">
    <w:name w:val="3EA7EC1D970A4DF0A07D4BFD9A8BD8EA"/>
    <w:rsid w:val="00A22811"/>
  </w:style>
  <w:style w:type="paragraph" w:customStyle="1" w:styleId="72DC3B682CE04D7492E3330A48A9D2CC">
    <w:name w:val="72DC3B682CE04D7492E3330A48A9D2CC"/>
    <w:rsid w:val="00A22811"/>
  </w:style>
  <w:style w:type="paragraph" w:customStyle="1" w:styleId="6A5BA1B601C946B6BF398ED2496D8467">
    <w:name w:val="6A5BA1B601C946B6BF398ED2496D8467"/>
    <w:rsid w:val="00A22811"/>
  </w:style>
  <w:style w:type="paragraph" w:customStyle="1" w:styleId="9771F5657A4E47819851C8507C1AF27C">
    <w:name w:val="9771F5657A4E47819851C8507C1AF27C"/>
    <w:rsid w:val="00A22811"/>
  </w:style>
  <w:style w:type="paragraph" w:customStyle="1" w:styleId="B86D43ED4EBC4191BA32127F05FA4DBF">
    <w:name w:val="B86D43ED4EBC4191BA32127F05FA4DBF"/>
    <w:rsid w:val="00A22811"/>
  </w:style>
  <w:style w:type="paragraph" w:customStyle="1" w:styleId="00C8B05C64FE4DF2B0DD4454CB3AEB2D">
    <w:name w:val="00C8B05C64FE4DF2B0DD4454CB3AEB2D"/>
    <w:rsid w:val="00A22811"/>
  </w:style>
  <w:style w:type="paragraph" w:customStyle="1" w:styleId="BF3243588E2843168CBF3561BE98C20A">
    <w:name w:val="BF3243588E2843168CBF3561BE98C20A"/>
    <w:rsid w:val="00A22811"/>
  </w:style>
  <w:style w:type="paragraph" w:customStyle="1" w:styleId="B08F98BD6D6F413C96A55AB965D05AF0">
    <w:name w:val="B08F98BD6D6F413C96A55AB965D05AF0"/>
    <w:rsid w:val="00A22811"/>
  </w:style>
  <w:style w:type="paragraph" w:customStyle="1" w:styleId="AE29D6E56F6F44BAAD24C2FCFA1A3B35">
    <w:name w:val="AE29D6E56F6F44BAAD24C2FCFA1A3B35"/>
    <w:rsid w:val="00A22811"/>
  </w:style>
  <w:style w:type="paragraph" w:customStyle="1" w:styleId="854A4B2625A64B8EA2D137D011B5FAC3">
    <w:name w:val="854A4B2625A64B8EA2D137D011B5FAC3"/>
    <w:rsid w:val="00A22811"/>
  </w:style>
  <w:style w:type="paragraph" w:customStyle="1" w:styleId="A9A481BDEBA64EBA93C62935A03FA02D">
    <w:name w:val="A9A481BDEBA64EBA93C62935A03FA02D"/>
    <w:rsid w:val="00A22811"/>
  </w:style>
  <w:style w:type="paragraph" w:customStyle="1" w:styleId="0D7EBB3F01CE411ABA83F3868C41780F">
    <w:name w:val="0D7EBB3F01CE411ABA83F3868C41780F"/>
    <w:rsid w:val="006A647F"/>
  </w:style>
  <w:style w:type="paragraph" w:customStyle="1" w:styleId="B27E8DCC33D84D34B6444F367C204E1F">
    <w:name w:val="B27E8DCC33D84D34B6444F367C204E1F"/>
    <w:rsid w:val="006A647F"/>
  </w:style>
  <w:style w:type="paragraph" w:customStyle="1" w:styleId="887585084467422393FA2349F0DA26F9">
    <w:name w:val="887585084467422393FA2349F0DA26F9"/>
    <w:rsid w:val="006A647F"/>
  </w:style>
  <w:style w:type="paragraph" w:customStyle="1" w:styleId="205B3D4EF62947B5B592C15A4EF08F64">
    <w:name w:val="205B3D4EF62947B5B592C15A4EF08F64"/>
    <w:rsid w:val="006A647F"/>
  </w:style>
  <w:style w:type="paragraph" w:customStyle="1" w:styleId="583092CF72B244AE8369113C02596843">
    <w:name w:val="583092CF72B244AE8369113C02596843"/>
    <w:rsid w:val="006A647F"/>
  </w:style>
  <w:style w:type="paragraph" w:customStyle="1" w:styleId="755823522BD64E56B4DAD5EA08AC4650">
    <w:name w:val="755823522BD64E56B4DAD5EA08AC4650"/>
    <w:rsid w:val="006A647F"/>
  </w:style>
  <w:style w:type="paragraph" w:customStyle="1" w:styleId="F6E178359BF0421FAA8E37DC5D6CCA15">
    <w:name w:val="F6E178359BF0421FAA8E37DC5D6CCA15"/>
    <w:rsid w:val="006A647F"/>
  </w:style>
  <w:style w:type="paragraph" w:customStyle="1" w:styleId="93E95B3A37814861B98012A4951EA7D3">
    <w:name w:val="93E95B3A37814861B98012A4951EA7D3"/>
    <w:rsid w:val="006A647F"/>
  </w:style>
  <w:style w:type="paragraph" w:customStyle="1" w:styleId="79B35D0136AA41F3A38F537783DD6E16">
    <w:name w:val="79B35D0136AA41F3A38F537783DD6E16"/>
    <w:rsid w:val="006A647F"/>
  </w:style>
  <w:style w:type="paragraph" w:customStyle="1" w:styleId="F1E07305EFC545F1BC5A118D1B5A2FD6">
    <w:name w:val="F1E07305EFC545F1BC5A118D1B5A2FD6"/>
    <w:rsid w:val="006A647F"/>
  </w:style>
  <w:style w:type="paragraph" w:customStyle="1" w:styleId="7C13610AEA1A4259B0A00071067CD959">
    <w:name w:val="7C13610AEA1A4259B0A00071067CD959"/>
    <w:rsid w:val="006A647F"/>
  </w:style>
  <w:style w:type="paragraph" w:customStyle="1" w:styleId="68BB548558BB4E9D8255EDF34D87D999">
    <w:name w:val="68BB548558BB4E9D8255EDF34D87D999"/>
    <w:rsid w:val="006A647F"/>
  </w:style>
  <w:style w:type="paragraph" w:customStyle="1" w:styleId="816AC6AE1C6A49428C4B8072B3032C12">
    <w:name w:val="816AC6AE1C6A49428C4B8072B3032C12"/>
    <w:rsid w:val="006A647F"/>
  </w:style>
  <w:style w:type="paragraph" w:customStyle="1" w:styleId="A3BE6FC53D2D42128617073C26F180D7">
    <w:name w:val="A3BE6FC53D2D42128617073C26F180D7"/>
    <w:rsid w:val="006A647F"/>
  </w:style>
  <w:style w:type="paragraph" w:customStyle="1" w:styleId="3FC17A743E854137914E02BFE2BD67BF">
    <w:name w:val="3FC17A743E854137914E02BFE2BD67BF"/>
    <w:rsid w:val="006A647F"/>
  </w:style>
  <w:style w:type="paragraph" w:customStyle="1" w:styleId="BB9BA98C0F6A455E82DA4FD101170C6C">
    <w:name w:val="BB9BA98C0F6A455E82DA4FD101170C6C"/>
    <w:rsid w:val="006A647F"/>
  </w:style>
  <w:style w:type="paragraph" w:customStyle="1" w:styleId="777146992E6C4B3CA5AC260086F15CD2">
    <w:name w:val="777146992E6C4B3CA5AC260086F15CD2"/>
    <w:rsid w:val="001D6038"/>
  </w:style>
  <w:style w:type="paragraph" w:customStyle="1" w:styleId="CEC28C7EF978413E968CF0F0D3371CDE">
    <w:name w:val="CEC28C7EF978413E968CF0F0D3371CDE"/>
    <w:rsid w:val="001D6038"/>
  </w:style>
  <w:style w:type="paragraph" w:customStyle="1" w:styleId="8C0459CCAADB47F8A1147E9D02FE6D19">
    <w:name w:val="8C0459CCAADB47F8A1147E9D02FE6D19"/>
    <w:rsid w:val="001D6038"/>
  </w:style>
  <w:style w:type="paragraph" w:customStyle="1" w:styleId="06471F64649C40079C3A9FB893E4DA2C">
    <w:name w:val="06471F64649C40079C3A9FB893E4DA2C"/>
    <w:rsid w:val="001D6038"/>
  </w:style>
  <w:style w:type="paragraph" w:customStyle="1" w:styleId="5E9334520FCD465ABA30C6C0CFA71F0D">
    <w:name w:val="5E9334520FCD465ABA30C6C0CFA71F0D"/>
    <w:rsid w:val="001D6038"/>
  </w:style>
  <w:style w:type="paragraph" w:customStyle="1" w:styleId="33CCBA63DFF9468E963E08F9624F733D">
    <w:name w:val="33CCBA63DFF9468E963E08F9624F733D"/>
    <w:rsid w:val="001D6038"/>
  </w:style>
  <w:style w:type="paragraph" w:customStyle="1" w:styleId="BC1A4841008447EFB777589453D3E7C4">
    <w:name w:val="BC1A4841008447EFB777589453D3E7C4"/>
    <w:rsid w:val="001D6038"/>
  </w:style>
  <w:style w:type="paragraph" w:customStyle="1" w:styleId="A593473C1A2142DDBDCAD6781C200710">
    <w:name w:val="A593473C1A2142DDBDCAD6781C200710"/>
    <w:rsid w:val="001D6038"/>
  </w:style>
  <w:style w:type="paragraph" w:customStyle="1" w:styleId="1D4A3FC929D24114969EEE871B4E61ED">
    <w:name w:val="1D4A3FC929D24114969EEE871B4E61ED"/>
    <w:rsid w:val="001D6038"/>
  </w:style>
  <w:style w:type="paragraph" w:customStyle="1" w:styleId="E74CB2DCCF2745C098D6999879BB3303">
    <w:name w:val="E74CB2DCCF2745C098D6999879BB3303"/>
    <w:rsid w:val="001D6038"/>
  </w:style>
  <w:style w:type="paragraph" w:customStyle="1" w:styleId="3ED2A25074FB46009B2B90F028378DBC">
    <w:name w:val="3ED2A25074FB46009B2B90F028378DBC"/>
    <w:rsid w:val="001D6038"/>
  </w:style>
  <w:style w:type="paragraph" w:customStyle="1" w:styleId="5FAAB1D33A5C4BA2AE388DD22DE72EB8">
    <w:name w:val="5FAAB1D33A5C4BA2AE388DD22DE72EB8"/>
    <w:rsid w:val="001D6038"/>
  </w:style>
  <w:style w:type="paragraph" w:customStyle="1" w:styleId="E6E17FF6D0094815B47FC032430C25A3">
    <w:name w:val="E6E17FF6D0094815B47FC032430C25A3"/>
    <w:rsid w:val="004B10B7"/>
  </w:style>
  <w:style w:type="paragraph" w:customStyle="1" w:styleId="4ACA155D60BD4D56A194A7786D90D703">
    <w:name w:val="4ACA155D60BD4D56A194A7786D90D703"/>
    <w:rsid w:val="004B10B7"/>
  </w:style>
  <w:style w:type="paragraph" w:customStyle="1" w:styleId="3EAAAC89174A4B17BBFC65EF87A05BCF">
    <w:name w:val="3EAAAC89174A4B17BBFC65EF87A05BCF"/>
    <w:rsid w:val="004B10B7"/>
  </w:style>
  <w:style w:type="paragraph" w:customStyle="1" w:styleId="AB4C1F86DC4A4F7E8F4760A03620DD96">
    <w:name w:val="AB4C1F86DC4A4F7E8F4760A03620DD96"/>
    <w:rsid w:val="004B10B7"/>
  </w:style>
  <w:style w:type="paragraph" w:customStyle="1" w:styleId="0CE3BDCD685542CA9F1FC48A35CF7FB9">
    <w:name w:val="0CE3BDCD685542CA9F1FC48A35CF7FB9"/>
    <w:rsid w:val="004B10B7"/>
  </w:style>
  <w:style w:type="paragraph" w:customStyle="1" w:styleId="DF80E748E9B34C20A12515D201652F76">
    <w:name w:val="DF80E748E9B34C20A12515D201652F76"/>
    <w:rsid w:val="004B10B7"/>
  </w:style>
  <w:style w:type="paragraph" w:customStyle="1" w:styleId="C4B9ED8FCD31483C8D6714994694D3CF">
    <w:name w:val="C4B9ED8FCD31483C8D6714994694D3CF"/>
    <w:rsid w:val="004B10B7"/>
  </w:style>
  <w:style w:type="paragraph" w:customStyle="1" w:styleId="E4D1F8C1C691416DB5927929BF8834D4">
    <w:name w:val="E4D1F8C1C691416DB5927929BF8834D4"/>
    <w:rsid w:val="004B10B7"/>
  </w:style>
  <w:style w:type="paragraph" w:customStyle="1" w:styleId="C71F85606DCB49CF8A353DBDAE4B2474">
    <w:name w:val="C71F85606DCB49CF8A353DBDAE4B2474"/>
    <w:rsid w:val="004B10B7"/>
  </w:style>
  <w:style w:type="paragraph" w:customStyle="1" w:styleId="96B0100E3AC34328A2F28281F8E1D6DE">
    <w:name w:val="96B0100E3AC34328A2F28281F8E1D6DE"/>
    <w:rsid w:val="004B10B7"/>
  </w:style>
  <w:style w:type="paragraph" w:customStyle="1" w:styleId="8A2C789B49844538B74C6831127FE55F">
    <w:name w:val="8A2C789B49844538B74C6831127FE55F"/>
    <w:rsid w:val="004B10B7"/>
  </w:style>
  <w:style w:type="paragraph" w:customStyle="1" w:styleId="CC4839802F28420F9FC8AA8E530EEE24">
    <w:name w:val="CC4839802F28420F9FC8AA8E530EEE24"/>
    <w:rsid w:val="004B10B7"/>
  </w:style>
  <w:style w:type="paragraph" w:customStyle="1" w:styleId="9522403067FE41BB86C4843B4184CA3C">
    <w:name w:val="9522403067FE41BB86C4843B4184CA3C"/>
    <w:rsid w:val="004B10B7"/>
  </w:style>
  <w:style w:type="paragraph" w:customStyle="1" w:styleId="A6D5647D2DCF4C39906153E9A9841C1D">
    <w:name w:val="A6D5647D2DCF4C39906153E9A9841C1D"/>
    <w:rsid w:val="004B10B7"/>
  </w:style>
  <w:style w:type="paragraph" w:customStyle="1" w:styleId="F97B823562A34D08BB10BFE3EE86E2B6">
    <w:name w:val="F97B823562A34D08BB10BFE3EE86E2B6"/>
    <w:rsid w:val="004B10B7"/>
  </w:style>
  <w:style w:type="paragraph" w:customStyle="1" w:styleId="2296DAD6F2EB4A2385F6024BCE540D24">
    <w:name w:val="2296DAD6F2EB4A2385F6024BCE540D24"/>
    <w:rsid w:val="004B10B7"/>
  </w:style>
  <w:style w:type="paragraph" w:customStyle="1" w:styleId="8265336B2A5242B98E69BDE61D2D8A7B">
    <w:name w:val="8265336B2A5242B98E69BDE61D2D8A7B"/>
    <w:rsid w:val="004B10B7"/>
  </w:style>
  <w:style w:type="paragraph" w:customStyle="1" w:styleId="C6850149C4434EFEBF49DCAAFE3721A8">
    <w:name w:val="C6850149C4434EFEBF49DCAAFE3721A8"/>
    <w:rsid w:val="004B10B7"/>
  </w:style>
  <w:style w:type="paragraph" w:customStyle="1" w:styleId="DAD11EDDCA3D413386E28AE409B4E7EA">
    <w:name w:val="DAD11EDDCA3D413386E28AE409B4E7EA"/>
    <w:rsid w:val="004B10B7"/>
  </w:style>
  <w:style w:type="paragraph" w:customStyle="1" w:styleId="30846772A05B4941875055FB9F018E66">
    <w:name w:val="30846772A05B4941875055FB9F018E66"/>
    <w:rsid w:val="004B10B7"/>
  </w:style>
  <w:style w:type="paragraph" w:customStyle="1" w:styleId="D96FDCE7681947C796119E471552FDB7">
    <w:name w:val="D96FDCE7681947C796119E471552FDB7"/>
    <w:rsid w:val="00DB434C"/>
    <w:pPr>
      <w:spacing w:after="160" w:line="259" w:lineRule="auto"/>
    </w:pPr>
    <w:rPr>
      <w:lang w:val="en-CA" w:eastAsia="en-CA"/>
    </w:rPr>
  </w:style>
  <w:style w:type="paragraph" w:customStyle="1" w:styleId="B3D5793FA8FC41639E0170D9F7A4EB2E">
    <w:name w:val="B3D5793FA8FC41639E0170D9F7A4EB2E"/>
    <w:rsid w:val="00DB434C"/>
    <w:pPr>
      <w:spacing w:after="160" w:line="259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07FE64E-6F99-42A8-8B07-A60417B1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Template.dotm</Template>
  <TotalTime>1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Jay Patel</cp:lastModifiedBy>
  <cp:revision>4</cp:revision>
  <cp:lastPrinted>2006-07-04T19:09:00Z</cp:lastPrinted>
  <dcterms:created xsi:type="dcterms:W3CDTF">2019-04-14T13:32:00Z</dcterms:created>
  <dcterms:modified xsi:type="dcterms:W3CDTF">2019-04-14T19:21:00Z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