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DBF77" w14:textId="77777777" w:rsidR="003F5D1F" w:rsidRPr="009301A8" w:rsidRDefault="00083D29" w:rsidP="005A3E2E">
      <w:pPr>
        <w:pStyle w:val="RIMHeadingTitle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3264397"/>
          <w:placeholder>
            <w:docPart w:val="FC5232C7841E4E078C20D86756B1C33E"/>
          </w:placeholder>
        </w:sdtPr>
        <w:sdtEndPr/>
        <w:sdtContent>
          <w:r w:rsidR="00E114C0" w:rsidRPr="009301A8">
            <w:rPr>
              <w:rFonts w:ascii="Times New Roman" w:hAnsi="Times New Roman"/>
            </w:rPr>
            <w:t>INFO-6068</w:t>
          </w:r>
        </w:sdtContent>
      </w:sdt>
      <w:r w:rsidR="00965F98" w:rsidRPr="009301A8">
        <w:rPr>
          <w:rFonts w:ascii="Times New Roman" w:hAnsi="Times New Roman"/>
        </w:rPr>
        <w:t xml:space="preserve"> </w:t>
      </w:r>
      <w:r w:rsidR="00344FD5" w:rsidRPr="009301A8">
        <w:rPr>
          <w:rFonts w:ascii="Times New Roman" w:hAnsi="Times New Roman"/>
        </w:rPr>
        <w:t xml:space="preserve">Status </w:t>
      </w:r>
      <w:r w:rsidR="000561D5" w:rsidRPr="009301A8">
        <w:rPr>
          <w:rFonts w:ascii="Times New Roman" w:hAnsi="Times New Roman"/>
        </w:rPr>
        <w:t>Meeting Minutes</w:t>
      </w:r>
    </w:p>
    <w:p w14:paraId="62270900" w14:textId="77777777" w:rsidR="0069000D" w:rsidRPr="009301A8" w:rsidRDefault="0069000D" w:rsidP="00F56B89">
      <w:pPr>
        <w:pStyle w:val="RIMBody"/>
        <w:rPr>
          <w:rFonts w:ascii="Times New Roman" w:hAnsi="Times New Roman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673327" w:rsidRPr="009301A8" w14:paraId="74D2BD6A" w14:textId="77777777" w:rsidTr="00511C94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0E913DDD" w14:textId="77777777" w:rsidR="00673327" w:rsidRPr="009301A8" w:rsidRDefault="00DC13A6" w:rsidP="00013786">
            <w:pPr>
              <w:pStyle w:val="RIMCellHeading"/>
              <w:rPr>
                <w:rFonts w:ascii="Times New Roman" w:hAnsi="Times New Roman"/>
                <w:sz w:val="18"/>
                <w:szCs w:val="18"/>
              </w:rPr>
            </w:pPr>
            <w:r w:rsidRPr="009301A8">
              <w:rPr>
                <w:rFonts w:ascii="Times New Roman" w:hAnsi="Times New Roman"/>
                <w:sz w:val="18"/>
                <w:szCs w:val="18"/>
              </w:rPr>
              <w:t>Project</w:t>
            </w:r>
            <w:r w:rsidR="0077634A" w:rsidRPr="009301A8">
              <w:rPr>
                <w:rFonts w:ascii="Times New Roman" w:hAnsi="Times New Roman"/>
                <w:sz w:val="18"/>
                <w:szCs w:val="18"/>
              </w:rPr>
              <w:t>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74FEFA3C" w14:textId="0FDD9631" w:rsidR="00673327" w:rsidRPr="009301A8" w:rsidRDefault="009301A8" w:rsidP="00D138ED">
            <w:pPr>
              <w:pStyle w:val="RIMCell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eWheelz</w:t>
            </w:r>
            <w:r w:rsidR="00AD6C5D">
              <w:rPr>
                <w:rFonts w:ascii="Times New Roman" w:hAnsi="Times New Roman"/>
              </w:rPr>
              <w:t xml:space="preserve"> App</w:t>
            </w:r>
          </w:p>
        </w:tc>
      </w:tr>
      <w:tr w:rsidR="00673327" w:rsidRPr="009301A8" w14:paraId="1C22DBDB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53B981D2" w14:textId="77777777" w:rsidR="00673327" w:rsidRPr="009301A8" w:rsidRDefault="002F7A76" w:rsidP="002F7A76">
            <w:pPr>
              <w:pStyle w:val="RIMCell"/>
              <w:rPr>
                <w:rFonts w:ascii="Times New Roman" w:hAnsi="Times New Roman"/>
                <w:b/>
                <w:color w:val="FFFFFF"/>
                <w:szCs w:val="18"/>
              </w:rPr>
            </w:pPr>
            <w:r w:rsidRPr="009301A8">
              <w:rPr>
                <w:rFonts w:ascii="Times New Roman" w:hAnsi="Times New Roman"/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0EB627F0" w14:textId="4776ED9E" w:rsidR="00673327" w:rsidRPr="009301A8" w:rsidRDefault="009301A8" w:rsidP="00292E40">
            <w:pPr>
              <w:pStyle w:val="RIMCell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Jenab Vohra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7D26E312" w14:textId="77777777" w:rsidR="00673327" w:rsidRPr="009301A8" w:rsidRDefault="00DE13C6" w:rsidP="005A3E2E">
            <w:pPr>
              <w:pStyle w:val="RIMCell"/>
              <w:rPr>
                <w:rFonts w:ascii="Times New Roman" w:hAnsi="Times New Roman"/>
                <w:b/>
                <w:color w:val="FFFFFF"/>
              </w:rPr>
            </w:pPr>
            <w:r w:rsidRPr="009301A8">
              <w:rPr>
                <w:rFonts w:ascii="Times New Roman" w:hAnsi="Times New Roman"/>
                <w:b/>
                <w:color w:val="FFFFFF"/>
              </w:rPr>
              <w:t xml:space="preserve">Business </w:t>
            </w:r>
            <w:r w:rsidR="002F7A76" w:rsidRPr="009301A8">
              <w:rPr>
                <w:rFonts w:ascii="Times New Roman" w:hAnsi="Times New Roman"/>
                <w:b/>
                <w:color w:val="FFFFFF"/>
              </w:rPr>
              <w:t>Responsible:</w:t>
            </w:r>
          </w:p>
        </w:tc>
        <w:tc>
          <w:tcPr>
            <w:tcW w:w="2070" w:type="dxa"/>
            <w:shd w:val="clear" w:color="auto" w:fill="auto"/>
          </w:tcPr>
          <w:p w14:paraId="57E23547" w14:textId="77777777" w:rsidR="002F7A76" w:rsidRPr="009301A8" w:rsidRDefault="002F7A76" w:rsidP="005A3E2E">
            <w:pPr>
              <w:pStyle w:val="RIMCell"/>
              <w:rPr>
                <w:rFonts w:ascii="Times New Roman" w:hAnsi="Times New Roman"/>
              </w:rPr>
            </w:pPr>
          </w:p>
        </w:tc>
      </w:tr>
      <w:tr w:rsidR="004B69B3" w:rsidRPr="009301A8" w14:paraId="6F933DA9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00592C17" w14:textId="77777777" w:rsidR="004B69B3" w:rsidRPr="009301A8" w:rsidRDefault="004B69B3" w:rsidP="00B9336B">
            <w:pPr>
              <w:pStyle w:val="RIMCell"/>
              <w:rPr>
                <w:rFonts w:ascii="Times New Roman" w:hAnsi="Times New Roman"/>
                <w:color w:val="FFFFFF"/>
              </w:rPr>
            </w:pPr>
            <w:r w:rsidRPr="009301A8">
              <w:rPr>
                <w:rStyle w:val="RIMBold"/>
                <w:rFonts w:ascii="Times New Roman" w:hAnsi="Times New Roman"/>
                <w:color w:val="FFFFFF"/>
              </w:rPr>
              <w:t>Date:</w:t>
            </w:r>
          </w:p>
        </w:tc>
        <w:sdt>
          <w:sdtPr>
            <w:rPr>
              <w:rFonts w:ascii="Times New Roman" w:hAnsi="Times New Roman"/>
              <w:b w:val="0"/>
            </w:rPr>
            <w:id w:val="14402923"/>
            <w:placeholder>
              <w:docPart w:val="1E361215E6344CAABB447EC30ADA7285"/>
            </w:placeholder>
            <w:date w:fullDate="2019-01-21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20" w:type="dxa"/>
                <w:shd w:val="clear" w:color="auto" w:fill="auto"/>
              </w:tcPr>
              <w:p w14:paraId="77FD256D" w14:textId="579492A5" w:rsidR="004B69B3" w:rsidRPr="009301A8" w:rsidRDefault="009301A8" w:rsidP="00E114C0">
                <w:pPr>
                  <w:pStyle w:val="RIMCellSubHeading"/>
                  <w:rPr>
                    <w:rFonts w:ascii="Times New Roman" w:hAnsi="Times New Roman"/>
                    <w:b w:val="0"/>
                  </w:rPr>
                </w:pPr>
                <w:r w:rsidRPr="009301A8">
                  <w:rPr>
                    <w:rFonts w:ascii="Times New Roman" w:hAnsi="Times New Roman"/>
                    <w:b w:val="0"/>
                  </w:rPr>
                  <w:t>21-Jan-2019</w:t>
                </w:r>
              </w:p>
            </w:tc>
          </w:sdtContent>
        </w:sdt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4591B3D8" w14:textId="77777777" w:rsidR="004B69B3" w:rsidRPr="009301A8" w:rsidRDefault="004B69B3" w:rsidP="00B9336B">
            <w:pPr>
              <w:pStyle w:val="RIMCell"/>
              <w:rPr>
                <w:rFonts w:ascii="Times New Roman" w:hAnsi="Times New Roman"/>
                <w:b/>
                <w:color w:val="FFFFFF"/>
              </w:rPr>
            </w:pPr>
            <w:r w:rsidRPr="009301A8">
              <w:rPr>
                <w:rFonts w:ascii="Times New Roman" w:hAnsi="Times New Roman"/>
                <w:b/>
                <w:color w:val="FFFFFF"/>
              </w:rPr>
              <w:t>Phase:</w:t>
            </w:r>
          </w:p>
        </w:tc>
        <w:tc>
          <w:tcPr>
            <w:tcW w:w="2070" w:type="dxa"/>
            <w:shd w:val="clear" w:color="auto" w:fill="auto"/>
          </w:tcPr>
          <w:p w14:paraId="01AD4741" w14:textId="77777777" w:rsidR="004B69B3" w:rsidRPr="009301A8" w:rsidRDefault="004B69B3" w:rsidP="00B9336B">
            <w:pPr>
              <w:pStyle w:val="RIMCell"/>
              <w:rPr>
                <w:rFonts w:ascii="Times New Roman" w:hAnsi="Times New Roman"/>
              </w:rPr>
            </w:pPr>
          </w:p>
        </w:tc>
      </w:tr>
      <w:tr w:rsidR="0077634A" w:rsidRPr="009301A8" w14:paraId="4A9E6F6B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7EB16D4F" w14:textId="77777777" w:rsidR="0077634A" w:rsidRPr="009301A8" w:rsidRDefault="0077634A" w:rsidP="00B9336B">
            <w:pPr>
              <w:pStyle w:val="RIMCell"/>
              <w:rPr>
                <w:rFonts w:ascii="Times New Roman" w:hAnsi="Times New Roman"/>
                <w:color w:val="FFFFFF"/>
              </w:rPr>
            </w:pPr>
            <w:r w:rsidRPr="009301A8">
              <w:rPr>
                <w:rStyle w:val="RIMBold"/>
                <w:rFonts w:ascii="Times New Roman" w:hAnsi="Times New Roman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77BB7CA3" w14:textId="7A0BCDDF" w:rsidR="0077634A" w:rsidRPr="009301A8" w:rsidRDefault="009301A8" w:rsidP="00CC335B">
            <w:pPr>
              <w:pStyle w:val="RIMCell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8:00 PM</w:t>
            </w:r>
          </w:p>
        </w:tc>
        <w:tc>
          <w:tcPr>
            <w:tcW w:w="2250" w:type="dxa"/>
            <w:shd w:val="clear" w:color="auto" w:fill="00B050"/>
          </w:tcPr>
          <w:p w14:paraId="6EA96CAD" w14:textId="77777777" w:rsidR="0077634A" w:rsidRPr="009301A8" w:rsidRDefault="0077634A" w:rsidP="00B9336B">
            <w:pPr>
              <w:pStyle w:val="RIMCell"/>
              <w:rPr>
                <w:rFonts w:ascii="Times New Roman" w:hAnsi="Times New Roman"/>
                <w:color w:val="FFFFFF"/>
              </w:rPr>
            </w:pPr>
            <w:r w:rsidRPr="009301A8">
              <w:rPr>
                <w:rStyle w:val="RIMBold"/>
                <w:rFonts w:ascii="Times New Roman" w:hAnsi="Times New Roman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74BB259A" w14:textId="3D491870" w:rsidR="0077634A" w:rsidRPr="009301A8" w:rsidRDefault="009301A8" w:rsidP="000C6909">
            <w:pPr>
              <w:pStyle w:val="RIMCell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130 Dundas Street LDB506</w:t>
            </w:r>
          </w:p>
        </w:tc>
      </w:tr>
      <w:tr w:rsidR="0077634A" w:rsidRPr="009301A8" w14:paraId="111F7F13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3B253A0E" w14:textId="77777777" w:rsidR="0077634A" w:rsidRPr="009301A8" w:rsidRDefault="0077634A" w:rsidP="00B9336B">
            <w:pPr>
              <w:pStyle w:val="RIMCell"/>
              <w:rPr>
                <w:rFonts w:ascii="Times New Roman" w:hAnsi="Times New Roman"/>
                <w:color w:val="FFFFFF"/>
              </w:rPr>
            </w:pPr>
            <w:r w:rsidRPr="009301A8">
              <w:rPr>
                <w:rStyle w:val="RIMBold"/>
                <w:rFonts w:ascii="Times New Roman" w:hAnsi="Times New Roman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1E31114A" w14:textId="52F97FA6" w:rsidR="0077634A" w:rsidRPr="009301A8" w:rsidRDefault="009301A8" w:rsidP="00292E40">
            <w:pPr>
              <w:pStyle w:val="RIMCell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Bug Slayers</w:t>
            </w:r>
          </w:p>
        </w:tc>
        <w:tc>
          <w:tcPr>
            <w:tcW w:w="2250" w:type="dxa"/>
            <w:shd w:val="clear" w:color="auto" w:fill="00B050"/>
          </w:tcPr>
          <w:p w14:paraId="5B71146E" w14:textId="77777777" w:rsidR="0077634A" w:rsidRPr="009301A8" w:rsidRDefault="0077634A" w:rsidP="00B9336B">
            <w:pPr>
              <w:pStyle w:val="RIMCell"/>
              <w:rPr>
                <w:rFonts w:ascii="Times New Roman" w:hAnsi="Times New Roman"/>
                <w:color w:val="FFFFFF"/>
              </w:rPr>
            </w:pPr>
            <w:r w:rsidRPr="009301A8">
              <w:rPr>
                <w:rStyle w:val="RIMBold"/>
                <w:rFonts w:ascii="Times New Roman" w:hAnsi="Times New Roman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1C29A3EB" w14:textId="2CD6F414" w:rsidR="0077634A" w:rsidRPr="009301A8" w:rsidRDefault="0077634A" w:rsidP="00B9336B">
            <w:pPr>
              <w:pStyle w:val="RIMCell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  <w:b/>
              </w:rPr>
              <w:t>From:</w:t>
            </w:r>
            <w:r w:rsidR="00894933" w:rsidRPr="009301A8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4402813"/>
                <w:placeholder>
                  <w:docPart w:val="D870B2DD066D449A802876C7F4D56213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 w:rsidR="009301A8" w:rsidRPr="009301A8">
                  <w:rPr>
                    <w:rFonts w:ascii="Times New Roman" w:hAnsi="Times New Roman"/>
                  </w:rPr>
                  <w:t>5:00pm</w:t>
                </w:r>
              </w:sdtContent>
            </w:sdt>
          </w:p>
          <w:p w14:paraId="04822DB1" w14:textId="291EDB4B" w:rsidR="0077634A" w:rsidRPr="009301A8" w:rsidRDefault="0077634A" w:rsidP="00344FD5">
            <w:pPr>
              <w:pStyle w:val="RIMCell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  <w:b/>
              </w:rPr>
              <w:t>To:</w:t>
            </w:r>
            <w:r w:rsidR="00894933" w:rsidRPr="009301A8">
              <w:rPr>
                <w:rFonts w:ascii="Times New Roman" w:hAnsi="Times New Roman"/>
                <w:b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4402814"/>
                <w:placeholder>
                  <w:docPart w:val="521B2CFFC3A14C5D86CFF1181DA6707F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 w:rsidR="009301A8" w:rsidRPr="009301A8">
                  <w:rPr>
                    <w:rFonts w:ascii="Times New Roman" w:hAnsi="Times New Roman"/>
                  </w:rPr>
                  <w:t>6:00pm</w:t>
                </w:r>
              </w:sdtContent>
            </w:sdt>
          </w:p>
        </w:tc>
      </w:tr>
    </w:tbl>
    <w:p w14:paraId="005AAFFB" w14:textId="77777777" w:rsidR="00673327" w:rsidRPr="009301A8" w:rsidRDefault="00673327" w:rsidP="005A3E2E">
      <w:pPr>
        <w:pStyle w:val="RIMBody"/>
        <w:rPr>
          <w:rFonts w:ascii="Times New Roman" w:hAnsi="Times New Roman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2070"/>
        <w:gridCol w:w="1080"/>
        <w:gridCol w:w="2094"/>
        <w:gridCol w:w="1146"/>
      </w:tblGrid>
      <w:tr w:rsidR="00F56B89" w:rsidRPr="009301A8" w14:paraId="41152C29" w14:textId="77777777" w:rsidTr="00511C94">
        <w:trPr>
          <w:trHeight w:val="44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321DECE0" w14:textId="77777777" w:rsidR="00673327" w:rsidRPr="009301A8" w:rsidRDefault="00894933" w:rsidP="007858C2">
            <w:pPr>
              <w:pStyle w:val="RIMCellHeading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Attendees</w:t>
            </w:r>
            <w:r w:rsidR="0069000D" w:rsidRPr="009301A8">
              <w:rPr>
                <w:rFonts w:ascii="Times New Roman" w:hAnsi="Times New Roman"/>
              </w:rPr>
              <w:t xml:space="preserve"> (Present</w:t>
            </w:r>
            <w:r w:rsidR="00F262FC" w:rsidRPr="009301A8">
              <w:rPr>
                <w:rFonts w:ascii="Times New Roman" w:hAnsi="Times New Roman"/>
              </w:rPr>
              <w:t xml:space="preserve">, </w:t>
            </w:r>
            <w:r w:rsidR="007858C2" w:rsidRPr="009301A8">
              <w:rPr>
                <w:rFonts w:ascii="Times New Roman" w:hAnsi="Times New Roman"/>
              </w:rPr>
              <w:t>Absent</w:t>
            </w:r>
            <w:r w:rsidR="0069000D" w:rsidRPr="009301A8">
              <w:rPr>
                <w:rFonts w:ascii="Times New Roman" w:hAnsi="Times New Roman"/>
              </w:rPr>
              <w:t>)</w:t>
            </w:r>
          </w:p>
        </w:tc>
      </w:tr>
      <w:tr w:rsidR="005F47A3" w:rsidRPr="009301A8" w14:paraId="4BE1107F" w14:textId="77777777" w:rsidTr="005F47A3">
        <w:trPr>
          <w:trHeight w:val="370"/>
        </w:trPr>
        <w:tc>
          <w:tcPr>
            <w:tcW w:w="1890" w:type="dxa"/>
            <w:shd w:val="clear" w:color="auto" w:fill="E6E6E6"/>
          </w:tcPr>
          <w:p w14:paraId="644C0080" w14:textId="77777777" w:rsidR="005F47A3" w:rsidRPr="009301A8" w:rsidRDefault="005F47A3" w:rsidP="00F56B89">
            <w:pPr>
              <w:pStyle w:val="RIMCellSubHeading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52BC2603" w14:textId="77777777" w:rsidR="005F47A3" w:rsidRPr="009301A8" w:rsidRDefault="005F47A3" w:rsidP="00F56B89">
            <w:pPr>
              <w:pStyle w:val="RIMCellSubHeading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Attended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170B1011" w14:textId="77777777" w:rsidR="005F47A3" w:rsidRPr="009301A8" w:rsidRDefault="005F47A3" w:rsidP="00F56B89">
            <w:pPr>
              <w:pStyle w:val="RIMCellSubHeading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1E7420E3" w14:textId="77777777" w:rsidR="005F47A3" w:rsidRPr="009301A8" w:rsidRDefault="005F47A3" w:rsidP="00B9336B">
            <w:pPr>
              <w:pStyle w:val="RIMCellSubHeading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Attended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681E6D98" w14:textId="77777777" w:rsidR="005F47A3" w:rsidRPr="009301A8" w:rsidRDefault="005F47A3" w:rsidP="00F56B89">
            <w:pPr>
              <w:pStyle w:val="RIMCellSubHeading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Invited</w:t>
            </w:r>
          </w:p>
        </w:tc>
        <w:tc>
          <w:tcPr>
            <w:tcW w:w="1146" w:type="dxa"/>
            <w:shd w:val="clear" w:color="auto" w:fill="E6E6E6"/>
          </w:tcPr>
          <w:p w14:paraId="725F44D8" w14:textId="77777777" w:rsidR="005F47A3" w:rsidRPr="009301A8" w:rsidRDefault="005F47A3" w:rsidP="00F56B89">
            <w:pPr>
              <w:pStyle w:val="RIMCellSubHeading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Attended</w:t>
            </w:r>
          </w:p>
        </w:tc>
      </w:tr>
      <w:tr w:rsidR="00965F98" w:rsidRPr="009301A8" w14:paraId="5F8CB30D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1442C60F" w14:textId="3C35DE94" w:rsidR="00965F98" w:rsidRPr="009301A8" w:rsidRDefault="009301A8" w:rsidP="00F343DF">
            <w:pPr>
              <w:pStyle w:val="RIMCell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Jenab Vohra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0B4F2D5" w14:textId="1C8CB1BC" w:rsidR="00965F98" w:rsidRPr="009301A8" w:rsidRDefault="009301A8" w:rsidP="005A3E2E">
            <w:pPr>
              <w:pStyle w:val="RIMCell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Present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18D4B6DD" w14:textId="77777777" w:rsidR="00965F98" w:rsidRPr="009301A8" w:rsidRDefault="00965F98" w:rsidP="00F343DF">
            <w:pPr>
              <w:pStyle w:val="RIMCell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377FBD3" w14:textId="77777777" w:rsidR="00965F98" w:rsidRPr="009301A8" w:rsidRDefault="00965F98" w:rsidP="00B9336B">
            <w:pPr>
              <w:pStyle w:val="RIMCell"/>
              <w:rPr>
                <w:rFonts w:ascii="Times New Roman" w:hAnsi="Times New Roman"/>
              </w:rPr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1D04A8B1" w14:textId="77777777" w:rsidR="00965F98" w:rsidRPr="009301A8" w:rsidRDefault="00965F98" w:rsidP="00F343DF">
            <w:pPr>
              <w:pStyle w:val="RIMCell"/>
              <w:rPr>
                <w:rFonts w:ascii="Times New Roman" w:hAnsi="Times New Roman"/>
              </w:rPr>
            </w:pPr>
          </w:p>
        </w:tc>
        <w:tc>
          <w:tcPr>
            <w:tcW w:w="1146" w:type="dxa"/>
            <w:shd w:val="clear" w:color="auto" w:fill="auto"/>
          </w:tcPr>
          <w:p w14:paraId="56C85C60" w14:textId="77777777" w:rsidR="00965F98" w:rsidRPr="009301A8" w:rsidRDefault="00965F98" w:rsidP="00B9336B">
            <w:pPr>
              <w:pStyle w:val="RIMCell"/>
              <w:rPr>
                <w:rFonts w:ascii="Times New Roman" w:hAnsi="Times New Roman"/>
              </w:rPr>
            </w:pPr>
          </w:p>
        </w:tc>
      </w:tr>
      <w:tr w:rsidR="00965F98" w:rsidRPr="009301A8" w14:paraId="3CF02D1A" w14:textId="77777777" w:rsidTr="005F47A3">
        <w:trPr>
          <w:trHeight w:val="386"/>
        </w:trPr>
        <w:tc>
          <w:tcPr>
            <w:tcW w:w="1890" w:type="dxa"/>
            <w:shd w:val="clear" w:color="auto" w:fill="auto"/>
          </w:tcPr>
          <w:p w14:paraId="33BDF44E" w14:textId="1038F039" w:rsidR="00965F98" w:rsidRPr="009301A8" w:rsidRDefault="009301A8" w:rsidP="00F343DF">
            <w:pPr>
              <w:pStyle w:val="RIMCell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Sohana Kadiwala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9523479" w14:textId="40AAE19A" w:rsidR="00965F98" w:rsidRPr="009301A8" w:rsidRDefault="009301A8" w:rsidP="00B9336B">
            <w:pPr>
              <w:pStyle w:val="RIMCell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Present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1B3BB29" w14:textId="77777777" w:rsidR="00965F98" w:rsidRPr="009301A8" w:rsidRDefault="00965F98" w:rsidP="00F343DF">
            <w:pPr>
              <w:pStyle w:val="RIMCell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71FC605" w14:textId="77777777" w:rsidR="00965F98" w:rsidRPr="009301A8" w:rsidRDefault="00965F98" w:rsidP="00B9336B">
            <w:pPr>
              <w:pStyle w:val="RIMCell"/>
              <w:rPr>
                <w:rFonts w:ascii="Times New Roman" w:hAnsi="Times New Roman"/>
              </w:rPr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8FC9B83" w14:textId="77777777" w:rsidR="00965F98" w:rsidRPr="009301A8" w:rsidRDefault="00965F98" w:rsidP="00F343DF">
            <w:pPr>
              <w:pStyle w:val="RIMCell"/>
              <w:rPr>
                <w:rFonts w:ascii="Times New Roman" w:hAnsi="Times New Roman"/>
              </w:rPr>
            </w:pPr>
          </w:p>
        </w:tc>
        <w:tc>
          <w:tcPr>
            <w:tcW w:w="1146" w:type="dxa"/>
            <w:shd w:val="clear" w:color="auto" w:fill="auto"/>
          </w:tcPr>
          <w:p w14:paraId="1DE6DE70" w14:textId="77777777" w:rsidR="00965F98" w:rsidRPr="009301A8" w:rsidRDefault="00965F98" w:rsidP="00B9336B">
            <w:pPr>
              <w:pStyle w:val="RIMCell"/>
              <w:rPr>
                <w:rFonts w:ascii="Times New Roman" w:hAnsi="Times New Roman"/>
              </w:rPr>
            </w:pPr>
          </w:p>
        </w:tc>
      </w:tr>
      <w:tr w:rsidR="00965F98" w:rsidRPr="009301A8" w14:paraId="121E8FA1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64FF240C" w14:textId="04675894" w:rsidR="00965F98" w:rsidRPr="009301A8" w:rsidRDefault="009301A8" w:rsidP="00F343DF">
            <w:pPr>
              <w:pStyle w:val="RIMCell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Jay Patel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2B16C5E4" w14:textId="69F9DCF3" w:rsidR="00965F98" w:rsidRPr="009301A8" w:rsidRDefault="009301A8" w:rsidP="00B9336B">
            <w:pPr>
              <w:pStyle w:val="RIMCell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Present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23B27407" w14:textId="77777777" w:rsidR="00965F98" w:rsidRPr="009301A8" w:rsidRDefault="00965F98" w:rsidP="00344FD5">
            <w:pPr>
              <w:pStyle w:val="RIMCell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019ECDD" w14:textId="77777777" w:rsidR="00965F98" w:rsidRPr="009301A8" w:rsidRDefault="00965F98" w:rsidP="00B9336B">
            <w:pPr>
              <w:pStyle w:val="RIMCell"/>
              <w:rPr>
                <w:rFonts w:ascii="Times New Roman" w:hAnsi="Times New Roman"/>
              </w:rPr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DA0963A" w14:textId="77777777" w:rsidR="00965F98" w:rsidRPr="009301A8" w:rsidRDefault="00965F98" w:rsidP="00F343DF">
            <w:pPr>
              <w:pStyle w:val="RIMCell"/>
              <w:rPr>
                <w:rFonts w:ascii="Times New Roman" w:hAnsi="Times New Roman"/>
              </w:rPr>
            </w:pPr>
          </w:p>
        </w:tc>
        <w:tc>
          <w:tcPr>
            <w:tcW w:w="1146" w:type="dxa"/>
            <w:shd w:val="clear" w:color="auto" w:fill="auto"/>
          </w:tcPr>
          <w:p w14:paraId="24B014E6" w14:textId="77777777" w:rsidR="00965F98" w:rsidRPr="009301A8" w:rsidRDefault="00965F98" w:rsidP="00B9336B">
            <w:pPr>
              <w:pStyle w:val="RIMCell"/>
              <w:rPr>
                <w:rFonts w:ascii="Times New Roman" w:hAnsi="Times New Roman"/>
              </w:rPr>
            </w:pPr>
          </w:p>
        </w:tc>
      </w:tr>
      <w:tr w:rsidR="00F343DF" w:rsidRPr="009301A8" w14:paraId="7F537C7B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7F1889EA" w14:textId="73FE9D4A" w:rsidR="00F343DF" w:rsidRPr="009301A8" w:rsidRDefault="009301A8" w:rsidP="00583BE9">
            <w:pPr>
              <w:pStyle w:val="RIMCell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Harshita Saggu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B6FE57E" w14:textId="3EDFA50B" w:rsidR="00F343DF" w:rsidRPr="009301A8" w:rsidRDefault="009301A8" w:rsidP="00B9336B">
            <w:pPr>
              <w:pStyle w:val="RIMCell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Present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EC40CFB" w14:textId="77777777" w:rsidR="00F343DF" w:rsidRPr="009301A8" w:rsidRDefault="00F343DF" w:rsidP="00344FD5">
            <w:pPr>
              <w:pStyle w:val="RIMCell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232DCEB" w14:textId="77777777" w:rsidR="00F343DF" w:rsidRPr="009301A8" w:rsidRDefault="00F343DF" w:rsidP="00B9336B">
            <w:pPr>
              <w:pStyle w:val="RIMCell"/>
              <w:rPr>
                <w:rFonts w:ascii="Times New Roman" w:hAnsi="Times New Roman"/>
              </w:rPr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7451CDC7" w14:textId="77777777" w:rsidR="00F343DF" w:rsidRPr="009301A8" w:rsidRDefault="00F343DF" w:rsidP="00B76EA7">
            <w:pPr>
              <w:pStyle w:val="RIMCell"/>
              <w:rPr>
                <w:rFonts w:ascii="Times New Roman" w:hAnsi="Times New Roman"/>
              </w:rPr>
            </w:pPr>
          </w:p>
        </w:tc>
        <w:tc>
          <w:tcPr>
            <w:tcW w:w="1146" w:type="dxa"/>
            <w:shd w:val="clear" w:color="auto" w:fill="auto"/>
          </w:tcPr>
          <w:p w14:paraId="01504429" w14:textId="77777777" w:rsidR="00F343DF" w:rsidRPr="009301A8" w:rsidRDefault="00F343DF" w:rsidP="00B9336B">
            <w:pPr>
              <w:pStyle w:val="RIMCell"/>
              <w:rPr>
                <w:rFonts w:ascii="Times New Roman" w:hAnsi="Times New Roman"/>
              </w:rPr>
            </w:pPr>
          </w:p>
        </w:tc>
      </w:tr>
      <w:tr w:rsidR="00E2739F" w:rsidRPr="009301A8" w14:paraId="5F250E17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40DB859A" w14:textId="1CBDD265" w:rsidR="00E2739F" w:rsidRPr="009301A8" w:rsidRDefault="009301A8" w:rsidP="00C76757">
            <w:pPr>
              <w:pStyle w:val="RIMCell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Jay Mangnani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0A1412F" w14:textId="57FC5E48" w:rsidR="00E2739F" w:rsidRPr="009301A8" w:rsidRDefault="009301A8" w:rsidP="00C76757">
            <w:pPr>
              <w:pStyle w:val="RIMCell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Present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54E728F" w14:textId="77777777" w:rsidR="00E2739F" w:rsidRPr="009301A8" w:rsidRDefault="00E2739F" w:rsidP="00076FF7">
            <w:pPr>
              <w:pStyle w:val="RIMCell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2D8D7A31" w14:textId="77777777" w:rsidR="00E2739F" w:rsidRPr="009301A8" w:rsidRDefault="00E2739F" w:rsidP="00E2739F">
            <w:pPr>
              <w:pStyle w:val="RIMCell"/>
              <w:rPr>
                <w:rFonts w:ascii="Times New Roman" w:hAnsi="Times New Roman"/>
              </w:rPr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27958404" w14:textId="77777777" w:rsidR="00E2739F" w:rsidRPr="009301A8" w:rsidRDefault="00E2739F" w:rsidP="00076FF7">
            <w:pPr>
              <w:pStyle w:val="RIMCell"/>
              <w:rPr>
                <w:rFonts w:ascii="Times New Roman" w:hAnsi="Times New Roman"/>
              </w:rPr>
            </w:pPr>
          </w:p>
        </w:tc>
        <w:tc>
          <w:tcPr>
            <w:tcW w:w="1146" w:type="dxa"/>
            <w:shd w:val="clear" w:color="auto" w:fill="auto"/>
          </w:tcPr>
          <w:p w14:paraId="2DF65B9B" w14:textId="77777777" w:rsidR="00E2739F" w:rsidRPr="009301A8" w:rsidRDefault="00E2739F" w:rsidP="00E2739F">
            <w:pPr>
              <w:pStyle w:val="RIMCell"/>
              <w:rPr>
                <w:rFonts w:ascii="Times New Roman" w:hAnsi="Times New Roman"/>
              </w:rPr>
            </w:pPr>
          </w:p>
        </w:tc>
      </w:tr>
      <w:tr w:rsidR="005A106C" w:rsidRPr="009301A8" w14:paraId="62A2DA00" w14:textId="77777777" w:rsidTr="005A106C">
        <w:trPr>
          <w:trHeight w:val="370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A7ED2" w14:textId="39EDAFB1" w:rsidR="005A106C" w:rsidRPr="009301A8" w:rsidRDefault="009978D9" w:rsidP="00C76757">
            <w:pPr>
              <w:pStyle w:val="RIMCe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Riddhi Khatri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60FFF86F" w14:textId="3C41121B" w:rsidR="005A106C" w:rsidRPr="009301A8" w:rsidRDefault="009978D9" w:rsidP="00C76757">
            <w:pPr>
              <w:pStyle w:val="RIMCe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Present</w:t>
            </w:r>
          </w:p>
        </w:tc>
        <w:tc>
          <w:tcPr>
            <w:tcW w:w="2070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A925D" w14:textId="77777777" w:rsidR="005A106C" w:rsidRPr="009301A8" w:rsidRDefault="005A106C" w:rsidP="00855F69">
            <w:pPr>
              <w:pStyle w:val="RIMCell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7FFDE408" w14:textId="77777777" w:rsidR="005A106C" w:rsidRPr="009301A8" w:rsidRDefault="005A106C" w:rsidP="00204C06">
            <w:pPr>
              <w:pStyle w:val="RIMCell"/>
              <w:rPr>
                <w:rFonts w:ascii="Times New Roman" w:hAnsi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1F679" w14:textId="77777777" w:rsidR="005A106C" w:rsidRPr="009301A8" w:rsidRDefault="005A106C" w:rsidP="00855F69">
            <w:pPr>
              <w:pStyle w:val="RIMCell"/>
              <w:rPr>
                <w:rFonts w:ascii="Times New Roman" w:hAnsi="Times New Roman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F96BA2" w14:textId="77777777" w:rsidR="005A106C" w:rsidRPr="009301A8" w:rsidRDefault="005A106C" w:rsidP="00204C06">
            <w:pPr>
              <w:pStyle w:val="RIMCell"/>
              <w:rPr>
                <w:rFonts w:ascii="Times New Roman" w:hAnsi="Times New Roman"/>
              </w:rPr>
            </w:pPr>
          </w:p>
        </w:tc>
      </w:tr>
    </w:tbl>
    <w:p w14:paraId="1C921C07" w14:textId="77777777" w:rsidR="00673327" w:rsidRPr="009301A8" w:rsidRDefault="00673327" w:rsidP="005A3E2E">
      <w:pPr>
        <w:pStyle w:val="RIMBody"/>
        <w:rPr>
          <w:rFonts w:ascii="Times New Roman" w:hAnsi="Times New Roman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858C2" w:rsidRPr="009301A8" w14:paraId="2B0FEC11" w14:textId="77777777" w:rsidTr="00511C94">
        <w:trPr>
          <w:trHeight w:val="483"/>
          <w:tblHeader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2C49ECD8" w14:textId="77777777" w:rsidR="007858C2" w:rsidRPr="009301A8" w:rsidRDefault="007858C2" w:rsidP="007858C2">
            <w:pPr>
              <w:pStyle w:val="RIMCellHeading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Objective</w:t>
            </w:r>
            <w:r w:rsidR="00AA093D" w:rsidRPr="009301A8">
              <w:rPr>
                <w:rFonts w:ascii="Times New Roman" w:hAnsi="Times New Roman"/>
              </w:rPr>
              <w:t>(</w:t>
            </w:r>
            <w:r w:rsidRPr="009301A8">
              <w:rPr>
                <w:rFonts w:ascii="Times New Roman" w:hAnsi="Times New Roman"/>
              </w:rPr>
              <w:t>s</w:t>
            </w:r>
            <w:r w:rsidR="00AA093D" w:rsidRPr="009301A8">
              <w:rPr>
                <w:rFonts w:ascii="Times New Roman" w:hAnsi="Times New Roman"/>
              </w:rPr>
              <w:t>)</w:t>
            </w:r>
            <w:r w:rsidRPr="009301A8">
              <w:rPr>
                <w:rFonts w:ascii="Times New Roman" w:hAnsi="Times New Roman"/>
              </w:rPr>
              <w:t>:</w:t>
            </w:r>
          </w:p>
        </w:tc>
      </w:tr>
      <w:tr w:rsidR="007858C2" w:rsidRPr="009301A8" w14:paraId="73EA019A" w14:textId="77777777" w:rsidTr="00B9336B">
        <w:trPr>
          <w:trHeight w:val="469"/>
        </w:trPr>
        <w:tc>
          <w:tcPr>
            <w:tcW w:w="9360" w:type="dxa"/>
            <w:shd w:val="clear" w:color="auto" w:fill="auto"/>
          </w:tcPr>
          <w:sdt>
            <w:sdtPr>
              <w:rPr>
                <w:rFonts w:ascii="Times New Roman" w:hAnsi="Times New Roman"/>
                <w:sz w:val="20"/>
                <w:szCs w:val="20"/>
              </w:rPr>
              <w:id w:val="1071382278"/>
              <w:placeholder>
                <w:docPart w:val="F35D11C0E2CB496CB07AAFDA37865DD6"/>
              </w:placeholder>
            </w:sdtPr>
            <w:sdtEndPr/>
            <w:sdtContent>
              <w:p w14:paraId="1CE01A99" w14:textId="77777777" w:rsidR="00F343DF" w:rsidRPr="009301A8" w:rsidRDefault="00F343DF" w:rsidP="00344FD5">
                <w:pPr>
                  <w:pStyle w:val="RIMCell"/>
                  <w:numPr>
                    <w:ilvl w:val="0"/>
                    <w:numId w:val="23"/>
                  </w:numPr>
                  <w:rPr>
                    <w:rFonts w:ascii="Times New Roman" w:hAnsi="Times New Roman"/>
                    <w:sz w:val="20"/>
                    <w:szCs w:val="20"/>
                  </w:rPr>
                </w:pPr>
                <w:r w:rsidRPr="009301A8">
                  <w:rPr>
                    <w:rFonts w:ascii="Times New Roman" w:hAnsi="Times New Roman"/>
                    <w:sz w:val="20"/>
                    <w:szCs w:val="20"/>
                  </w:rPr>
                  <w:t xml:space="preserve">Review Current </w:t>
                </w:r>
                <w:r w:rsidR="00344FD5" w:rsidRPr="009301A8">
                  <w:rPr>
                    <w:rFonts w:ascii="Times New Roman" w:hAnsi="Times New Roman"/>
                    <w:sz w:val="20"/>
                    <w:szCs w:val="20"/>
                  </w:rPr>
                  <w:t xml:space="preserve">Project </w:t>
                </w:r>
                <w:r w:rsidRPr="009301A8">
                  <w:rPr>
                    <w:rFonts w:ascii="Times New Roman" w:hAnsi="Times New Roman"/>
                    <w:sz w:val="20"/>
                    <w:szCs w:val="20"/>
                  </w:rPr>
                  <w:t>Activities</w:t>
                </w:r>
              </w:p>
            </w:sdtContent>
          </w:sdt>
          <w:sdt>
            <w:sdtPr>
              <w:rPr>
                <w:rFonts w:ascii="Times New Roman" w:hAnsi="Times New Roman"/>
                <w:sz w:val="20"/>
                <w:szCs w:val="20"/>
              </w:rPr>
              <w:id w:val="1748223272"/>
              <w:placeholder>
                <w:docPart w:val="01967CAA88304E5ABA0372B2AA4D0066"/>
              </w:placeholder>
            </w:sdtPr>
            <w:sdtEndPr/>
            <w:sdtContent>
              <w:p w14:paraId="5C6931ED" w14:textId="77777777" w:rsidR="00F343DF" w:rsidRPr="009301A8" w:rsidRDefault="00F343DF" w:rsidP="00F343DF">
                <w:pPr>
                  <w:pStyle w:val="RIMCell"/>
                  <w:numPr>
                    <w:ilvl w:val="0"/>
                    <w:numId w:val="23"/>
                  </w:numPr>
                  <w:rPr>
                    <w:rFonts w:ascii="Times New Roman" w:hAnsi="Times New Roman"/>
                    <w:sz w:val="20"/>
                    <w:szCs w:val="20"/>
                  </w:rPr>
                </w:pPr>
                <w:r w:rsidRPr="009301A8">
                  <w:rPr>
                    <w:rFonts w:ascii="Times New Roman" w:hAnsi="Times New Roman"/>
                    <w:sz w:val="20"/>
                    <w:szCs w:val="20"/>
                  </w:rPr>
                  <w:t>Next Steps</w:t>
                </w:r>
              </w:p>
            </w:sdtContent>
          </w:sdt>
          <w:sdt>
            <w:sdtPr>
              <w:rPr>
                <w:rFonts w:ascii="Times New Roman" w:hAnsi="Times New Roman"/>
                <w:sz w:val="20"/>
                <w:szCs w:val="20"/>
              </w:rPr>
              <w:id w:val="-177895106"/>
              <w:placeholder>
                <w:docPart w:val="105D8E0458B14495B60B6F47103D3333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sz w:val="20"/>
                    <w:szCs w:val="20"/>
                  </w:rPr>
                  <w:id w:val="-1030724184"/>
                  <w:placeholder>
                    <w:docPart w:val="102F58F15EAA42D8A9D739CE125681FA"/>
                  </w:placeholder>
                </w:sdtPr>
                <w:sdtEndPr/>
                <w:sdtContent>
                  <w:p w14:paraId="4AAD42D7" w14:textId="77777777" w:rsidR="007858C2" w:rsidRPr="009301A8" w:rsidRDefault="00F343DF" w:rsidP="00F343DF">
                    <w:pPr>
                      <w:pStyle w:val="RIMCell"/>
                      <w:numPr>
                        <w:ilvl w:val="0"/>
                        <w:numId w:val="23"/>
                      </w:num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9301A8">
                      <w:rPr>
                        <w:rFonts w:ascii="Times New Roman" w:hAnsi="Times New Roman"/>
                        <w:sz w:val="20"/>
                        <w:szCs w:val="20"/>
                      </w:rPr>
                      <w:t>General Discussion</w:t>
                    </w:r>
                  </w:p>
                </w:sdtContent>
              </w:sdt>
            </w:sdtContent>
          </w:sdt>
        </w:tc>
      </w:tr>
    </w:tbl>
    <w:p w14:paraId="734C666E" w14:textId="77777777" w:rsidR="007858C2" w:rsidRPr="009301A8" w:rsidRDefault="007858C2" w:rsidP="005A3E2E">
      <w:pPr>
        <w:pStyle w:val="RIMBody"/>
        <w:rPr>
          <w:rFonts w:ascii="Times New Roman" w:hAnsi="Times New Roman"/>
          <w:sz w:val="20"/>
          <w:szCs w:val="20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312"/>
      </w:tblGrid>
      <w:tr w:rsidR="00673327" w:rsidRPr="009301A8" w14:paraId="5C674B6B" w14:textId="77777777" w:rsidTr="00511C94">
        <w:trPr>
          <w:trHeight w:val="483"/>
          <w:tblHeader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550282F8" w14:textId="77777777" w:rsidR="00673327" w:rsidRPr="009301A8" w:rsidRDefault="009B7AC9" w:rsidP="000A56A9">
            <w:pPr>
              <w:pStyle w:val="RIMCellHeading"/>
              <w:rPr>
                <w:rFonts w:ascii="Times New Roman" w:hAnsi="Times New Roman"/>
                <w:szCs w:val="20"/>
              </w:rPr>
            </w:pPr>
            <w:r w:rsidRPr="009301A8">
              <w:rPr>
                <w:rFonts w:ascii="Times New Roman" w:hAnsi="Times New Roman"/>
                <w:szCs w:val="20"/>
              </w:rPr>
              <w:lastRenderedPageBreak/>
              <w:t>Agenda/</w:t>
            </w:r>
            <w:r w:rsidR="00770129" w:rsidRPr="009301A8">
              <w:rPr>
                <w:rFonts w:ascii="Times New Roman" w:hAnsi="Times New Roman"/>
                <w:szCs w:val="20"/>
              </w:rPr>
              <w:t>Meeting Highlights</w:t>
            </w:r>
          </w:p>
        </w:tc>
      </w:tr>
      <w:tr w:rsidR="00673327" w:rsidRPr="009301A8" w14:paraId="5E398DC4" w14:textId="77777777" w:rsidTr="00013786">
        <w:trPr>
          <w:trHeight w:val="418"/>
        </w:trPr>
        <w:tc>
          <w:tcPr>
            <w:tcW w:w="1048" w:type="dxa"/>
            <w:shd w:val="clear" w:color="auto" w:fill="E6E6E6"/>
          </w:tcPr>
          <w:p w14:paraId="01C53439" w14:textId="77777777" w:rsidR="00673327" w:rsidRPr="009301A8" w:rsidRDefault="00673327" w:rsidP="00F56B89">
            <w:pPr>
              <w:pStyle w:val="RIMCellSubHeading"/>
              <w:rPr>
                <w:rFonts w:ascii="Times New Roman" w:hAnsi="Times New Roman"/>
                <w:szCs w:val="20"/>
              </w:rPr>
            </w:pPr>
            <w:r w:rsidRPr="009301A8">
              <w:rPr>
                <w:rFonts w:ascii="Times New Roman" w:hAnsi="Times New Roman"/>
                <w:szCs w:val="20"/>
              </w:rPr>
              <w:t>Topic #</w:t>
            </w:r>
          </w:p>
        </w:tc>
        <w:tc>
          <w:tcPr>
            <w:tcW w:w="8312" w:type="dxa"/>
            <w:shd w:val="clear" w:color="auto" w:fill="E6E6E6"/>
          </w:tcPr>
          <w:p w14:paraId="057114D9" w14:textId="77777777" w:rsidR="00673327" w:rsidRPr="009301A8" w:rsidRDefault="009B7AC9" w:rsidP="00F56B89">
            <w:pPr>
              <w:pStyle w:val="RIMCellSubHeading"/>
              <w:rPr>
                <w:rFonts w:ascii="Times New Roman" w:hAnsi="Times New Roman"/>
                <w:szCs w:val="20"/>
              </w:rPr>
            </w:pPr>
            <w:r w:rsidRPr="009301A8">
              <w:rPr>
                <w:rFonts w:ascii="Times New Roman" w:hAnsi="Times New Roman"/>
                <w:szCs w:val="20"/>
              </w:rPr>
              <w:t>Agenda/Meeting Highlights</w:t>
            </w:r>
            <w:r w:rsidR="00673327" w:rsidRPr="009301A8">
              <w:rPr>
                <w:rFonts w:ascii="Times New Roman" w:hAnsi="Times New Roman"/>
                <w:szCs w:val="20"/>
              </w:rPr>
              <w:t>:</w:t>
            </w:r>
          </w:p>
        </w:tc>
      </w:tr>
      <w:tr w:rsidR="00673327" w:rsidRPr="009301A8" w14:paraId="70A37BA1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61008D3B" w14:textId="77777777" w:rsidR="00673327" w:rsidRPr="009301A8" w:rsidRDefault="00673327" w:rsidP="005A3E2E">
            <w:pPr>
              <w:pStyle w:val="RIMCellNumbered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6D36F6B5" w14:textId="0A801985" w:rsidR="00B40A18" w:rsidRPr="009301A8" w:rsidRDefault="009301A8" w:rsidP="009301A8">
            <w:pPr>
              <w:pStyle w:val="RIMCell"/>
              <w:spacing w:before="0" w:after="0"/>
              <w:jc w:val="both"/>
              <w:rPr>
                <w:rFonts w:ascii="Times New Roman" w:hAnsi="Times New Roman"/>
                <w:sz w:val="24"/>
              </w:rPr>
            </w:pPr>
            <w:r w:rsidRPr="009301A8">
              <w:rPr>
                <w:rFonts w:ascii="Times New Roman" w:hAnsi="Times New Roman"/>
                <w:sz w:val="24"/>
              </w:rPr>
              <w:t>Introduction</w:t>
            </w:r>
          </w:p>
        </w:tc>
      </w:tr>
      <w:tr w:rsidR="005A731E" w:rsidRPr="009301A8" w14:paraId="2A7A42F9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ACAD5AF" w14:textId="77777777" w:rsidR="005A731E" w:rsidRPr="009301A8" w:rsidRDefault="005A731E" w:rsidP="00F56B89">
            <w:pPr>
              <w:pStyle w:val="RIMCellNumbered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627480B3" w14:textId="65B8F854" w:rsidR="00FA5582" w:rsidRPr="009301A8" w:rsidRDefault="009301A8" w:rsidP="009301A8">
            <w:pPr>
              <w:pStyle w:val="RIMCell"/>
              <w:jc w:val="both"/>
              <w:rPr>
                <w:rFonts w:ascii="Times New Roman" w:hAnsi="Times New Roman"/>
                <w:sz w:val="24"/>
              </w:rPr>
            </w:pPr>
            <w:r w:rsidRPr="009301A8">
              <w:rPr>
                <w:rFonts w:ascii="Times New Roman" w:hAnsi="Times New Roman"/>
                <w:sz w:val="24"/>
              </w:rPr>
              <w:t>Team Purpose</w:t>
            </w:r>
          </w:p>
        </w:tc>
      </w:tr>
      <w:tr w:rsidR="00965F98" w:rsidRPr="009301A8" w14:paraId="4D87F7C0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2F680C2C" w14:textId="77777777" w:rsidR="00965F98" w:rsidRPr="009301A8" w:rsidRDefault="00965F98" w:rsidP="00F56B89">
            <w:pPr>
              <w:pStyle w:val="RIMCellNumbered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45A7B2ED" w14:textId="70EB7D72" w:rsidR="00B72904" w:rsidRPr="009301A8" w:rsidRDefault="009301A8" w:rsidP="009301A8">
            <w:pPr>
              <w:kinsoku w:val="0"/>
              <w:overflowPunct w:val="0"/>
              <w:contextualSpacing/>
              <w:jc w:val="both"/>
              <w:textAlignment w:val="baseline"/>
            </w:pPr>
            <w:r w:rsidRPr="009301A8">
              <w:t>Roles and Responsibilities</w:t>
            </w:r>
          </w:p>
        </w:tc>
      </w:tr>
      <w:tr w:rsidR="00BF6795" w:rsidRPr="009301A8" w14:paraId="22753791" w14:textId="77777777" w:rsidTr="00BF6795">
        <w:trPr>
          <w:trHeight w:val="469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86FCA" w14:textId="77777777" w:rsidR="00BF6795" w:rsidRPr="009301A8" w:rsidRDefault="00BF6795" w:rsidP="00DA543A">
            <w:pPr>
              <w:pStyle w:val="RIMCellNumbered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59FEE" w14:textId="445E7856" w:rsidR="00F329BA" w:rsidRPr="009301A8" w:rsidRDefault="009301A8" w:rsidP="009301A8">
            <w:pPr>
              <w:pStyle w:val="RIMCell"/>
              <w:jc w:val="both"/>
              <w:rPr>
                <w:rFonts w:ascii="Times New Roman" w:hAnsi="Times New Roman"/>
                <w:sz w:val="24"/>
              </w:rPr>
            </w:pPr>
            <w:r w:rsidRPr="009301A8">
              <w:rPr>
                <w:rFonts w:ascii="Times New Roman" w:hAnsi="Times New Roman"/>
                <w:sz w:val="24"/>
              </w:rPr>
              <w:t>Targeted goals</w:t>
            </w:r>
          </w:p>
        </w:tc>
      </w:tr>
      <w:tr w:rsidR="00300276" w:rsidRPr="009301A8" w14:paraId="4E08FD86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05E181CF" w14:textId="77777777" w:rsidR="00300276" w:rsidRPr="009301A8" w:rsidRDefault="00300276" w:rsidP="00F56B89">
            <w:pPr>
              <w:pStyle w:val="RIMCellNumbered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73D844B" w14:textId="5698C561" w:rsidR="00EF4619" w:rsidRPr="009301A8" w:rsidRDefault="009301A8" w:rsidP="009301A8">
            <w:pPr>
              <w:pStyle w:val="RIMCell"/>
              <w:jc w:val="both"/>
              <w:rPr>
                <w:rFonts w:ascii="Times New Roman" w:hAnsi="Times New Roman"/>
                <w:sz w:val="24"/>
              </w:rPr>
            </w:pPr>
            <w:r w:rsidRPr="009301A8">
              <w:rPr>
                <w:rFonts w:ascii="Times New Roman" w:hAnsi="Times New Roman"/>
                <w:sz w:val="24"/>
              </w:rPr>
              <w:t>Proposals / Resolution</w:t>
            </w:r>
          </w:p>
        </w:tc>
      </w:tr>
      <w:tr w:rsidR="00F343DF" w:rsidRPr="009301A8" w14:paraId="4330EE54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9F2D412" w14:textId="77777777" w:rsidR="00F343DF" w:rsidRPr="009301A8" w:rsidRDefault="00F343DF" w:rsidP="00F56B89">
            <w:pPr>
              <w:pStyle w:val="RIMCellNumbered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03BEA0F1" w14:textId="3C12938C" w:rsidR="003D4BFE" w:rsidRPr="009301A8" w:rsidRDefault="009301A8" w:rsidP="009301A8">
            <w:pPr>
              <w:pStyle w:val="RIMCell"/>
              <w:jc w:val="both"/>
              <w:rPr>
                <w:rFonts w:ascii="Times New Roman" w:hAnsi="Times New Roman"/>
                <w:sz w:val="24"/>
              </w:rPr>
            </w:pPr>
            <w:r w:rsidRPr="009301A8">
              <w:rPr>
                <w:rFonts w:ascii="Times New Roman" w:hAnsi="Times New Roman"/>
                <w:sz w:val="24"/>
              </w:rPr>
              <w:t>Conclusion</w:t>
            </w:r>
          </w:p>
        </w:tc>
      </w:tr>
    </w:tbl>
    <w:p w14:paraId="4733EFDF" w14:textId="77777777" w:rsidR="00673327" w:rsidRPr="009301A8" w:rsidRDefault="00673327" w:rsidP="005A3E2E">
      <w:pPr>
        <w:pStyle w:val="RIMBody"/>
        <w:rPr>
          <w:rFonts w:ascii="Times New Roman" w:hAnsi="Times New Roman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408"/>
        <w:gridCol w:w="2560"/>
        <w:gridCol w:w="1205"/>
        <w:gridCol w:w="2085"/>
        <w:gridCol w:w="1620"/>
      </w:tblGrid>
      <w:tr w:rsidR="00673327" w:rsidRPr="009301A8" w14:paraId="6879216F" w14:textId="77777777" w:rsidTr="00511C94">
        <w:trPr>
          <w:trHeight w:val="46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2E86124F" w14:textId="77777777" w:rsidR="00673327" w:rsidRPr="009301A8" w:rsidRDefault="00673327" w:rsidP="005A3E2E">
            <w:pPr>
              <w:pStyle w:val="RIMCellHeading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Action/Issues</w:t>
            </w:r>
            <w:r w:rsidR="00DB5094" w:rsidRPr="009301A8">
              <w:rPr>
                <w:rFonts w:ascii="Times New Roman" w:hAnsi="Times New Roman"/>
              </w:rPr>
              <w:t xml:space="preserve"> List</w:t>
            </w:r>
          </w:p>
        </w:tc>
      </w:tr>
      <w:tr w:rsidR="00673327" w:rsidRPr="009301A8" w14:paraId="6C020194" w14:textId="77777777" w:rsidTr="00F05E79">
        <w:trPr>
          <w:trHeight w:val="382"/>
        </w:trPr>
        <w:tc>
          <w:tcPr>
            <w:tcW w:w="482" w:type="dxa"/>
            <w:shd w:val="clear" w:color="auto" w:fill="E6E6E6"/>
          </w:tcPr>
          <w:p w14:paraId="0A049D22" w14:textId="77777777" w:rsidR="00673327" w:rsidRPr="009301A8" w:rsidRDefault="00673327" w:rsidP="00F56B89">
            <w:pPr>
              <w:pStyle w:val="RIMCellSubHeading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#</w:t>
            </w:r>
          </w:p>
        </w:tc>
        <w:tc>
          <w:tcPr>
            <w:tcW w:w="1408" w:type="dxa"/>
            <w:shd w:val="clear" w:color="auto" w:fill="E6E6E6"/>
          </w:tcPr>
          <w:p w14:paraId="6E0CD3DA" w14:textId="77777777" w:rsidR="00673327" w:rsidRPr="009301A8" w:rsidRDefault="00673327" w:rsidP="00F56B89">
            <w:pPr>
              <w:pStyle w:val="RIMCellSubHeading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Date</w:t>
            </w:r>
          </w:p>
        </w:tc>
        <w:tc>
          <w:tcPr>
            <w:tcW w:w="2560" w:type="dxa"/>
            <w:shd w:val="clear" w:color="auto" w:fill="E6E6E6"/>
          </w:tcPr>
          <w:p w14:paraId="7D283C5E" w14:textId="77777777" w:rsidR="00673327" w:rsidRPr="009301A8" w:rsidRDefault="00673327" w:rsidP="00F56B89">
            <w:pPr>
              <w:pStyle w:val="RIMCellSubHeading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Actions</w:t>
            </w:r>
          </w:p>
        </w:tc>
        <w:tc>
          <w:tcPr>
            <w:tcW w:w="1205" w:type="dxa"/>
            <w:shd w:val="clear" w:color="auto" w:fill="E6E6E6"/>
          </w:tcPr>
          <w:p w14:paraId="0BA0CAD4" w14:textId="77777777" w:rsidR="00673327" w:rsidRPr="009301A8" w:rsidRDefault="00673327" w:rsidP="00F56B89">
            <w:pPr>
              <w:pStyle w:val="RIMCellSubHeading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Owner</w:t>
            </w:r>
          </w:p>
        </w:tc>
        <w:tc>
          <w:tcPr>
            <w:tcW w:w="2085" w:type="dxa"/>
            <w:shd w:val="clear" w:color="auto" w:fill="E6E6E6"/>
          </w:tcPr>
          <w:p w14:paraId="3291D10D" w14:textId="77777777" w:rsidR="00673327" w:rsidRPr="009301A8" w:rsidRDefault="00673327" w:rsidP="00F56B89">
            <w:pPr>
              <w:pStyle w:val="RIMCellSubHeading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Target Date</w:t>
            </w:r>
          </w:p>
        </w:tc>
        <w:tc>
          <w:tcPr>
            <w:tcW w:w="1620" w:type="dxa"/>
            <w:shd w:val="clear" w:color="auto" w:fill="E6E6E6"/>
          </w:tcPr>
          <w:p w14:paraId="1F0DB5BE" w14:textId="77777777" w:rsidR="00673327" w:rsidRPr="009301A8" w:rsidRDefault="00673327" w:rsidP="00F56B89">
            <w:pPr>
              <w:pStyle w:val="RIMCellSubHeading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Action Status</w:t>
            </w:r>
          </w:p>
        </w:tc>
      </w:tr>
      <w:tr w:rsidR="007F0799" w:rsidRPr="009301A8" w14:paraId="3398B61D" w14:textId="77777777" w:rsidTr="007F0799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37684" w14:textId="77777777" w:rsidR="007F0799" w:rsidRPr="009301A8" w:rsidRDefault="007F0799" w:rsidP="0059005D">
            <w:pPr>
              <w:pStyle w:val="RIMCellNumbered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66139" w14:textId="1577F463" w:rsidR="007F0799" w:rsidRPr="009978D9" w:rsidRDefault="009301A8" w:rsidP="0059005D">
            <w:pPr>
              <w:pStyle w:val="RIMCellSubHeading"/>
              <w:rPr>
                <w:rFonts w:ascii="Times New Roman" w:hAnsi="Times New Roman"/>
                <w:b w:val="0"/>
                <w:color w:val="808080"/>
                <w:sz w:val="24"/>
              </w:rPr>
            </w:pPr>
            <w:r w:rsidRPr="009978D9">
              <w:rPr>
                <w:rFonts w:ascii="Times New Roman" w:hAnsi="Times New Roman"/>
                <w:b w:val="0"/>
                <w:color w:val="808080"/>
                <w:sz w:val="24"/>
              </w:rPr>
              <w:t>21-01-2019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72E97" w14:textId="77777777" w:rsidR="009301A8" w:rsidRPr="009978D9" w:rsidRDefault="009301A8" w:rsidP="009301A8">
            <w:pPr>
              <w:rPr>
                <w:color w:val="000000"/>
              </w:rPr>
            </w:pPr>
            <w:r w:rsidRPr="009978D9">
              <w:rPr>
                <w:color w:val="000000"/>
              </w:rPr>
              <w:t>Transfer of responsibility of Project Manager's role to Jenab Vohra. Transfer of responsibility of Programmer's role to Harshita.</w:t>
            </w:r>
          </w:p>
          <w:p w14:paraId="282C952F" w14:textId="77777777" w:rsidR="007F0799" w:rsidRPr="009978D9" w:rsidRDefault="007F0799" w:rsidP="007F0799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3FEDF" w14:textId="145C8FAD" w:rsidR="007F0799" w:rsidRPr="009978D9" w:rsidRDefault="009301A8" w:rsidP="007F0799">
            <w:pPr>
              <w:pStyle w:val="RIMCell"/>
              <w:rPr>
                <w:rFonts w:ascii="Times New Roman" w:hAnsi="Times New Roman"/>
                <w:sz w:val="24"/>
              </w:rPr>
            </w:pPr>
            <w:r w:rsidRPr="009978D9">
              <w:rPr>
                <w:rFonts w:ascii="Times New Roman" w:hAnsi="Times New Roman"/>
                <w:sz w:val="24"/>
              </w:rPr>
              <w:t>Harshita Saggu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57FD7" w14:textId="40FCFC92" w:rsidR="007F0799" w:rsidRPr="009978D9" w:rsidRDefault="009301A8" w:rsidP="00D148E1">
            <w:pPr>
              <w:pStyle w:val="RIMCell"/>
              <w:rPr>
                <w:rFonts w:ascii="Times New Roman" w:hAnsi="Times New Roman"/>
                <w:sz w:val="24"/>
              </w:rPr>
            </w:pPr>
            <w:r w:rsidRPr="009978D9">
              <w:rPr>
                <w:rFonts w:ascii="Times New Roman" w:hAnsi="Times New Roman"/>
                <w:sz w:val="24"/>
              </w:rPr>
              <w:t>21-01-2019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7611E2" w14:textId="7D574540" w:rsidR="007F0799" w:rsidRPr="009978D9" w:rsidRDefault="009978D9" w:rsidP="0059005D">
            <w:pPr>
              <w:pStyle w:val="RIMCell"/>
              <w:rPr>
                <w:rFonts w:ascii="Times New Roman" w:hAnsi="Times New Roman"/>
                <w:sz w:val="24"/>
              </w:rPr>
            </w:pPr>
            <w:r w:rsidRPr="009978D9">
              <w:rPr>
                <w:rFonts w:ascii="Times New Roman" w:hAnsi="Times New Roman"/>
                <w:sz w:val="24"/>
              </w:rPr>
              <w:t>Approved</w:t>
            </w:r>
          </w:p>
        </w:tc>
      </w:tr>
      <w:tr w:rsidR="00C74C7A" w:rsidRPr="009301A8" w14:paraId="145C273D" w14:textId="77777777" w:rsidTr="007834D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F340E" w14:textId="77777777" w:rsidR="00C74C7A" w:rsidRPr="009301A8" w:rsidRDefault="00C74C7A" w:rsidP="007834DA">
            <w:pPr>
              <w:pStyle w:val="RIMCellNumbered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CB570" w14:textId="5EE34FCD" w:rsidR="00C74C7A" w:rsidRPr="009978D9" w:rsidRDefault="009978D9" w:rsidP="007834DA">
            <w:pPr>
              <w:pStyle w:val="RIMCellSubHeading"/>
              <w:rPr>
                <w:rFonts w:ascii="Times New Roman" w:hAnsi="Times New Roman"/>
                <w:b w:val="0"/>
                <w:color w:val="808080"/>
                <w:sz w:val="24"/>
              </w:rPr>
            </w:pPr>
            <w:r w:rsidRPr="009978D9">
              <w:rPr>
                <w:rFonts w:ascii="Times New Roman" w:hAnsi="Times New Roman"/>
                <w:b w:val="0"/>
                <w:color w:val="808080"/>
                <w:sz w:val="24"/>
              </w:rPr>
              <w:t>21-01-2019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08C62" w14:textId="3F33EDF8" w:rsidR="009978D9" w:rsidRPr="009978D9" w:rsidRDefault="009978D9" w:rsidP="009978D9">
            <w:pPr>
              <w:rPr>
                <w:color w:val="000000"/>
              </w:rPr>
            </w:pPr>
            <w:r w:rsidRPr="009978D9">
              <w:rPr>
                <w:color w:val="000000"/>
              </w:rPr>
              <w:t>Sohana assigned as the role of Manual Tester and Jay Patel assigned the role of Automation Tester after properly discussing their project experience and qualifications.</w:t>
            </w:r>
          </w:p>
          <w:p w14:paraId="3C592D94" w14:textId="77777777" w:rsidR="00C74C7A" w:rsidRPr="009978D9" w:rsidRDefault="00C74C7A" w:rsidP="007834D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660D4" w14:textId="4BF67486" w:rsidR="00C74C7A" w:rsidRPr="009978D9" w:rsidRDefault="009978D9" w:rsidP="007834DA">
            <w:pPr>
              <w:pStyle w:val="RIMCell"/>
              <w:rPr>
                <w:rFonts w:ascii="Times New Roman" w:hAnsi="Times New Roman"/>
                <w:sz w:val="24"/>
              </w:rPr>
            </w:pPr>
            <w:r w:rsidRPr="009978D9">
              <w:rPr>
                <w:rFonts w:ascii="Times New Roman" w:hAnsi="Times New Roman"/>
                <w:sz w:val="24"/>
              </w:rPr>
              <w:t>All 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D8B97" w14:textId="38C32BB4" w:rsidR="00C74C7A" w:rsidRPr="009978D9" w:rsidRDefault="009978D9" w:rsidP="00815D6B">
            <w:pPr>
              <w:pStyle w:val="RIMCell"/>
              <w:rPr>
                <w:rFonts w:ascii="Times New Roman" w:hAnsi="Times New Roman"/>
                <w:sz w:val="24"/>
              </w:rPr>
            </w:pPr>
            <w:r w:rsidRPr="009978D9">
              <w:rPr>
                <w:rFonts w:ascii="Times New Roman" w:hAnsi="Times New Roman"/>
                <w:sz w:val="24"/>
              </w:rPr>
              <w:t>22-01-2019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51133E" w14:textId="29739364" w:rsidR="00C74C7A" w:rsidRPr="009978D9" w:rsidRDefault="009978D9" w:rsidP="007834DA">
            <w:pPr>
              <w:pStyle w:val="RIMCell"/>
              <w:rPr>
                <w:rFonts w:ascii="Times New Roman" w:hAnsi="Times New Roman"/>
                <w:sz w:val="24"/>
              </w:rPr>
            </w:pPr>
            <w:r w:rsidRPr="009978D9">
              <w:rPr>
                <w:rFonts w:ascii="Times New Roman" w:hAnsi="Times New Roman"/>
                <w:sz w:val="24"/>
              </w:rPr>
              <w:t>Processing</w:t>
            </w:r>
          </w:p>
        </w:tc>
      </w:tr>
      <w:tr w:rsidR="00D8729F" w:rsidRPr="009301A8" w14:paraId="0E5AD696" w14:textId="77777777" w:rsidTr="00D8729F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A106D" w14:textId="77777777" w:rsidR="00D8729F" w:rsidRPr="009301A8" w:rsidRDefault="00D8729F" w:rsidP="000909FB">
            <w:pPr>
              <w:pStyle w:val="RIMCellNumbered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E117" w14:textId="18EE05E0" w:rsidR="00D8729F" w:rsidRPr="009978D9" w:rsidRDefault="009978D9" w:rsidP="000909FB">
            <w:pPr>
              <w:pStyle w:val="RIMCellSubHeading"/>
              <w:rPr>
                <w:rFonts w:ascii="Times New Roman" w:hAnsi="Times New Roman"/>
                <w:b w:val="0"/>
                <w:color w:val="808080"/>
                <w:sz w:val="24"/>
              </w:rPr>
            </w:pPr>
            <w:r w:rsidRPr="009978D9">
              <w:rPr>
                <w:rFonts w:ascii="Times New Roman" w:hAnsi="Times New Roman"/>
                <w:b w:val="0"/>
                <w:color w:val="808080"/>
                <w:sz w:val="24"/>
              </w:rPr>
              <w:t>21-01-2019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8ACA1" w14:textId="77777777" w:rsidR="009978D9" w:rsidRPr="009978D9" w:rsidRDefault="009978D9" w:rsidP="009978D9">
            <w:pPr>
              <w:rPr>
                <w:color w:val="000000"/>
              </w:rPr>
            </w:pPr>
            <w:r w:rsidRPr="009978D9">
              <w:rPr>
                <w:color w:val="000000"/>
              </w:rPr>
              <w:t>Riddhi Vohra assigned the role of Tech Lead.</w:t>
            </w:r>
          </w:p>
          <w:p w14:paraId="17AC11BD" w14:textId="77777777" w:rsidR="00D8729F" w:rsidRPr="009978D9" w:rsidRDefault="00D8729F" w:rsidP="00D8729F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14618" w14:textId="17CF8DE1" w:rsidR="00D8729F" w:rsidRPr="009978D9" w:rsidRDefault="009978D9" w:rsidP="00815D6B">
            <w:pPr>
              <w:pStyle w:val="RIMCell"/>
              <w:rPr>
                <w:rFonts w:ascii="Times New Roman" w:hAnsi="Times New Roman"/>
                <w:sz w:val="24"/>
              </w:rPr>
            </w:pPr>
            <w:r w:rsidRPr="009978D9">
              <w:rPr>
                <w:rFonts w:ascii="Times New Roman" w:hAnsi="Times New Roman"/>
                <w:sz w:val="24"/>
              </w:rPr>
              <w:t>All t</w:t>
            </w:r>
            <w:r w:rsidR="00F1615E">
              <w:rPr>
                <w:rFonts w:ascii="Times New Roman" w:hAnsi="Times New Roman"/>
                <w:sz w:val="24"/>
              </w:rPr>
              <w:t>e</w:t>
            </w:r>
            <w:bookmarkStart w:id="0" w:name="_GoBack"/>
            <w:bookmarkEnd w:id="0"/>
            <w:r w:rsidRPr="009978D9">
              <w:rPr>
                <w:rFonts w:ascii="Times New Roman" w:hAnsi="Times New Roman"/>
                <w:sz w:val="24"/>
              </w:rPr>
              <w:t>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AD6AA" w14:textId="11688A7E" w:rsidR="00D8729F" w:rsidRPr="009978D9" w:rsidRDefault="009978D9" w:rsidP="00815D6B">
            <w:pPr>
              <w:pStyle w:val="RIMCell"/>
              <w:rPr>
                <w:rFonts w:ascii="Times New Roman" w:hAnsi="Times New Roman"/>
                <w:sz w:val="24"/>
              </w:rPr>
            </w:pPr>
            <w:r w:rsidRPr="009978D9">
              <w:rPr>
                <w:rFonts w:ascii="Times New Roman" w:hAnsi="Times New Roman"/>
                <w:sz w:val="24"/>
              </w:rPr>
              <w:t>21-01-2019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EA30B2" w14:textId="10CF3902" w:rsidR="00D8729F" w:rsidRPr="009978D9" w:rsidRDefault="009978D9" w:rsidP="000909FB">
            <w:pPr>
              <w:pStyle w:val="RIMCell"/>
              <w:rPr>
                <w:rFonts w:ascii="Times New Roman" w:hAnsi="Times New Roman"/>
                <w:sz w:val="24"/>
              </w:rPr>
            </w:pPr>
            <w:r w:rsidRPr="009978D9">
              <w:rPr>
                <w:rFonts w:ascii="Times New Roman" w:hAnsi="Times New Roman"/>
                <w:sz w:val="24"/>
              </w:rPr>
              <w:t>Approved</w:t>
            </w:r>
          </w:p>
        </w:tc>
      </w:tr>
      <w:tr w:rsidR="00A2710D" w:rsidRPr="009301A8" w14:paraId="1AE273C0" w14:textId="77777777" w:rsidTr="00A2710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6FBA1" w14:textId="77777777" w:rsidR="00A2710D" w:rsidRPr="009301A8" w:rsidRDefault="00A2710D" w:rsidP="008B0DFF">
            <w:pPr>
              <w:pStyle w:val="RIMCellNumbered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01FBD" w14:textId="321B4010" w:rsidR="00A2710D" w:rsidRPr="009978D9" w:rsidRDefault="009978D9" w:rsidP="008B0DFF">
            <w:pPr>
              <w:pStyle w:val="RIMCellSubHeading"/>
              <w:rPr>
                <w:rFonts w:ascii="Times New Roman" w:hAnsi="Times New Roman"/>
                <w:b w:val="0"/>
                <w:color w:val="808080"/>
                <w:sz w:val="24"/>
              </w:rPr>
            </w:pPr>
            <w:r w:rsidRPr="009978D9">
              <w:rPr>
                <w:rFonts w:ascii="Times New Roman" w:hAnsi="Times New Roman"/>
                <w:b w:val="0"/>
                <w:color w:val="808080"/>
                <w:sz w:val="24"/>
              </w:rPr>
              <w:t>21-01-2019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6F35A" w14:textId="54758F25" w:rsidR="009978D9" w:rsidRPr="009978D9" w:rsidRDefault="009978D9" w:rsidP="009978D9">
            <w:pPr>
              <w:rPr>
                <w:color w:val="000000"/>
              </w:rPr>
            </w:pPr>
            <w:r w:rsidRPr="009978D9">
              <w:rPr>
                <w:color w:val="000000"/>
              </w:rPr>
              <w:t>Team members will always supportive and can lend their own laptops when not being used.</w:t>
            </w:r>
          </w:p>
          <w:p w14:paraId="69DE5DBD" w14:textId="77777777" w:rsidR="00A2710D" w:rsidRPr="009978D9" w:rsidRDefault="00A2710D" w:rsidP="00A2710D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F11D3" w14:textId="5DE78DB6" w:rsidR="00A2710D" w:rsidRPr="009978D9" w:rsidRDefault="009978D9" w:rsidP="00A2710D">
            <w:pPr>
              <w:pStyle w:val="RIMCell"/>
              <w:rPr>
                <w:rFonts w:ascii="Times New Roman" w:hAnsi="Times New Roman"/>
                <w:sz w:val="24"/>
              </w:rPr>
            </w:pPr>
            <w:r w:rsidRPr="009978D9">
              <w:rPr>
                <w:rFonts w:ascii="Times New Roman" w:hAnsi="Times New Roman"/>
                <w:sz w:val="24"/>
              </w:rPr>
              <w:t>All 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B9049" w14:textId="16D27CFA" w:rsidR="00A2710D" w:rsidRPr="009978D9" w:rsidRDefault="009978D9" w:rsidP="00815D6B">
            <w:pPr>
              <w:pStyle w:val="RIMCell"/>
              <w:rPr>
                <w:rFonts w:ascii="Times New Roman" w:hAnsi="Times New Roman"/>
                <w:sz w:val="24"/>
              </w:rPr>
            </w:pPr>
            <w:r w:rsidRPr="009978D9">
              <w:rPr>
                <w:rFonts w:ascii="Times New Roman" w:hAnsi="Times New Roman"/>
                <w:sz w:val="24"/>
              </w:rPr>
              <w:t>22-01-2019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7B290C" w14:textId="7C83EB91" w:rsidR="00A2710D" w:rsidRPr="009978D9" w:rsidRDefault="009978D9" w:rsidP="008B0DFF">
            <w:pPr>
              <w:pStyle w:val="RIMCell"/>
              <w:rPr>
                <w:rFonts w:ascii="Times New Roman" w:hAnsi="Times New Roman"/>
                <w:sz w:val="24"/>
              </w:rPr>
            </w:pPr>
            <w:r w:rsidRPr="009978D9">
              <w:rPr>
                <w:rFonts w:ascii="Times New Roman" w:hAnsi="Times New Roman"/>
                <w:sz w:val="24"/>
              </w:rPr>
              <w:t>Processing</w:t>
            </w:r>
          </w:p>
        </w:tc>
      </w:tr>
      <w:tr w:rsidR="00A2710D" w:rsidRPr="009301A8" w14:paraId="525CBC70" w14:textId="77777777" w:rsidTr="00A2710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F3DAD" w14:textId="77777777" w:rsidR="00A2710D" w:rsidRPr="009301A8" w:rsidRDefault="00A2710D" w:rsidP="008B0DFF">
            <w:pPr>
              <w:pStyle w:val="RIMCellNumbered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E0724" w14:textId="77777777" w:rsidR="00A2710D" w:rsidRPr="009978D9" w:rsidRDefault="00A2710D" w:rsidP="008B0DFF">
            <w:pPr>
              <w:pStyle w:val="RIMCellSubHeading"/>
              <w:rPr>
                <w:rFonts w:ascii="Times New Roman" w:hAnsi="Times New Roman"/>
                <w:b w:val="0"/>
                <w:color w:val="808080"/>
                <w:sz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4BC21" w14:textId="77777777" w:rsidR="00A2710D" w:rsidRPr="009978D9" w:rsidRDefault="00A2710D" w:rsidP="00FA5582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225D6" w14:textId="77777777" w:rsidR="00A2710D" w:rsidRPr="009978D9" w:rsidRDefault="00A2710D" w:rsidP="00FA5582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279A8" w14:textId="77777777" w:rsidR="00A2710D" w:rsidRPr="009978D9" w:rsidRDefault="00A2710D" w:rsidP="00FA5582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31DF9F" w14:textId="77777777" w:rsidR="00A2710D" w:rsidRPr="009978D9" w:rsidRDefault="00A2710D" w:rsidP="008B0DFF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FA5582" w:rsidRPr="009301A8" w14:paraId="00B6E9E5" w14:textId="77777777" w:rsidTr="00FA558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6012F" w14:textId="77777777" w:rsidR="00FA5582" w:rsidRPr="009301A8" w:rsidRDefault="00FA5582" w:rsidP="00970C7A">
            <w:pPr>
              <w:pStyle w:val="RIMCellNumbered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84283" w14:textId="77777777" w:rsidR="00FA5582" w:rsidRPr="009978D9" w:rsidRDefault="00FA5582" w:rsidP="00970C7A">
            <w:pPr>
              <w:pStyle w:val="RIMCellSubHeading"/>
              <w:rPr>
                <w:rFonts w:ascii="Times New Roman" w:hAnsi="Times New Roman"/>
                <w:b w:val="0"/>
                <w:color w:val="808080"/>
                <w:sz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C7EA6" w14:textId="77777777" w:rsidR="00FA5582" w:rsidRPr="009978D9" w:rsidRDefault="00FA5582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35EBB" w14:textId="77777777" w:rsidR="00FA5582" w:rsidRPr="009978D9" w:rsidRDefault="00FA5582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5D6CC" w14:textId="77777777" w:rsidR="00FA5582" w:rsidRPr="009978D9" w:rsidRDefault="00FA5582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2DFFB0" w14:textId="77777777" w:rsidR="00FA5582" w:rsidRPr="009978D9" w:rsidRDefault="00FA5582" w:rsidP="00970C7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006F9A" w:rsidRPr="009301A8" w14:paraId="45D64EC0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7A4E0" w14:textId="77777777" w:rsidR="00006F9A" w:rsidRPr="009301A8" w:rsidRDefault="00006F9A" w:rsidP="0063295B">
            <w:pPr>
              <w:pStyle w:val="RIMCellNumbered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CDF12" w14:textId="77777777" w:rsidR="00006F9A" w:rsidRPr="009978D9" w:rsidRDefault="00006F9A" w:rsidP="0063295B">
            <w:pPr>
              <w:pStyle w:val="RIMCellSubHeading"/>
              <w:rPr>
                <w:rFonts w:ascii="Times New Roman" w:hAnsi="Times New Roman"/>
                <w:b w:val="0"/>
                <w:color w:val="808080"/>
                <w:sz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695A2" w14:textId="77777777" w:rsidR="00006F9A" w:rsidRPr="009978D9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72524" w14:textId="77777777" w:rsidR="00006F9A" w:rsidRPr="009978D9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8C63E" w14:textId="77777777" w:rsidR="00006F9A" w:rsidRPr="009978D9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AA3594" w14:textId="77777777" w:rsidR="00006F9A" w:rsidRPr="009978D9" w:rsidRDefault="00006F9A" w:rsidP="0063295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006F9A" w:rsidRPr="009301A8" w14:paraId="60715AD0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7E960" w14:textId="77777777" w:rsidR="00006F9A" w:rsidRPr="009301A8" w:rsidRDefault="00006F9A" w:rsidP="0063295B">
            <w:pPr>
              <w:pStyle w:val="RIMCellNumbered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0E89B" w14:textId="77777777" w:rsidR="00006F9A" w:rsidRPr="009978D9" w:rsidRDefault="00006F9A" w:rsidP="0063295B">
            <w:pPr>
              <w:pStyle w:val="RIMCellSubHeading"/>
              <w:rPr>
                <w:rFonts w:ascii="Times New Roman" w:hAnsi="Times New Roman"/>
                <w:b w:val="0"/>
                <w:color w:val="808080"/>
                <w:sz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86F41" w14:textId="77777777" w:rsidR="00006F9A" w:rsidRPr="009978D9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0EE7F" w14:textId="77777777" w:rsidR="00006F9A" w:rsidRPr="009978D9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A6ED4" w14:textId="77777777" w:rsidR="00006F9A" w:rsidRPr="009978D9" w:rsidRDefault="00006F9A" w:rsidP="0063295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EA9C0C" w14:textId="77777777" w:rsidR="00006F9A" w:rsidRPr="009978D9" w:rsidRDefault="00006F9A" w:rsidP="0063295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006F9A" w:rsidRPr="009301A8" w14:paraId="382456BF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5D153" w14:textId="77777777" w:rsidR="00006F9A" w:rsidRPr="009301A8" w:rsidRDefault="00006F9A" w:rsidP="0063295B">
            <w:pPr>
              <w:pStyle w:val="RIMCellNumbered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C4F59" w14:textId="77777777" w:rsidR="00006F9A" w:rsidRPr="009978D9" w:rsidRDefault="00006F9A" w:rsidP="0063295B">
            <w:pPr>
              <w:pStyle w:val="RIMCellSubHeading"/>
              <w:rPr>
                <w:rFonts w:ascii="Times New Roman" w:hAnsi="Times New Roman"/>
                <w:b w:val="0"/>
                <w:color w:val="808080"/>
                <w:sz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CB5EA" w14:textId="77777777" w:rsidR="00006F9A" w:rsidRPr="009978D9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BAEC6" w14:textId="77777777" w:rsidR="00006F9A" w:rsidRPr="009978D9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C9076" w14:textId="77777777" w:rsidR="00006F9A" w:rsidRPr="009978D9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7ED0FD" w14:textId="77777777" w:rsidR="00006F9A" w:rsidRPr="009978D9" w:rsidRDefault="00006F9A" w:rsidP="0063295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006F9A" w:rsidRPr="009301A8" w14:paraId="053C10D4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0B93F" w14:textId="77777777" w:rsidR="00006F9A" w:rsidRPr="009301A8" w:rsidRDefault="00006F9A" w:rsidP="0063295B">
            <w:pPr>
              <w:pStyle w:val="RIMCellNumbered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F9A40" w14:textId="77777777" w:rsidR="00006F9A" w:rsidRPr="009978D9" w:rsidRDefault="00006F9A" w:rsidP="0063295B">
            <w:pPr>
              <w:pStyle w:val="RIMCellSubHeading"/>
              <w:rPr>
                <w:rFonts w:ascii="Times New Roman" w:hAnsi="Times New Roman"/>
                <w:b w:val="0"/>
                <w:color w:val="808080"/>
                <w:sz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D6676" w14:textId="77777777" w:rsidR="00006F9A" w:rsidRPr="009978D9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09534" w14:textId="77777777" w:rsidR="00006F9A" w:rsidRPr="009978D9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8F204" w14:textId="77777777" w:rsidR="00006F9A" w:rsidRPr="009978D9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693C52" w14:textId="77777777" w:rsidR="00006F9A" w:rsidRPr="009978D9" w:rsidRDefault="00006F9A" w:rsidP="0063295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006F9A" w:rsidRPr="009301A8" w14:paraId="4C082AA4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E3755" w14:textId="77777777" w:rsidR="00006F9A" w:rsidRPr="009301A8" w:rsidRDefault="00006F9A" w:rsidP="0063295B">
            <w:pPr>
              <w:pStyle w:val="RIMCellNumbered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D990F" w14:textId="77777777" w:rsidR="00006F9A" w:rsidRPr="009978D9" w:rsidRDefault="00006F9A" w:rsidP="0063295B">
            <w:pPr>
              <w:pStyle w:val="RIMCellSubHeading"/>
              <w:rPr>
                <w:rFonts w:ascii="Times New Roman" w:hAnsi="Times New Roman"/>
                <w:b w:val="0"/>
                <w:color w:val="808080"/>
                <w:sz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5C4EA" w14:textId="77777777" w:rsidR="00006F9A" w:rsidRPr="009978D9" w:rsidRDefault="00006F9A" w:rsidP="0063295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03793" w14:textId="77777777" w:rsidR="00006F9A" w:rsidRPr="009978D9" w:rsidRDefault="00006F9A" w:rsidP="0063295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0D1E7" w14:textId="77777777" w:rsidR="00006F9A" w:rsidRPr="009978D9" w:rsidRDefault="00006F9A" w:rsidP="0063295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A15A0A" w14:textId="77777777" w:rsidR="00006F9A" w:rsidRPr="009978D9" w:rsidRDefault="00006F9A" w:rsidP="0063295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</w:tbl>
    <w:p w14:paraId="7058BCD4" w14:textId="77777777" w:rsidR="0075555C" w:rsidRPr="009301A8" w:rsidRDefault="0075555C" w:rsidP="005A3E2E">
      <w:pPr>
        <w:pStyle w:val="RIMBody"/>
        <w:rPr>
          <w:rFonts w:ascii="Times New Roman" w:hAnsi="Times New Roman"/>
        </w:rPr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75555C" w:rsidRPr="009301A8" w14:paraId="18095164" w14:textId="77777777" w:rsidTr="00511C94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750F665" w14:textId="77777777" w:rsidR="0075555C" w:rsidRPr="009301A8" w:rsidRDefault="0075555C" w:rsidP="00B9336B">
            <w:pPr>
              <w:pStyle w:val="RIMCellHeading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Next Meeting</w:t>
            </w:r>
          </w:p>
        </w:tc>
      </w:tr>
      <w:tr w:rsidR="0075555C" w:rsidRPr="009301A8" w14:paraId="2FBD4CB7" w14:textId="77777777" w:rsidTr="004B69B3">
        <w:trPr>
          <w:trHeight w:val="418"/>
        </w:trPr>
        <w:tc>
          <w:tcPr>
            <w:tcW w:w="1980" w:type="dxa"/>
            <w:shd w:val="clear" w:color="auto" w:fill="E6E6E6"/>
          </w:tcPr>
          <w:p w14:paraId="388434DB" w14:textId="77777777" w:rsidR="0075555C" w:rsidRPr="009301A8" w:rsidRDefault="0075555C" w:rsidP="00B9336B">
            <w:pPr>
              <w:pStyle w:val="RIMCellSubHeading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Date</w:t>
            </w:r>
          </w:p>
        </w:tc>
        <w:tc>
          <w:tcPr>
            <w:tcW w:w="2835" w:type="dxa"/>
            <w:shd w:val="clear" w:color="auto" w:fill="E6E6E6"/>
          </w:tcPr>
          <w:p w14:paraId="42EC92FF" w14:textId="77777777" w:rsidR="0075555C" w:rsidRPr="009301A8" w:rsidRDefault="0075555C" w:rsidP="00B9336B">
            <w:pPr>
              <w:pStyle w:val="RIMCellSubHeading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Room</w:t>
            </w:r>
          </w:p>
        </w:tc>
        <w:tc>
          <w:tcPr>
            <w:tcW w:w="4680" w:type="dxa"/>
            <w:shd w:val="clear" w:color="auto" w:fill="E6E6E6"/>
          </w:tcPr>
          <w:p w14:paraId="08D00786" w14:textId="77777777" w:rsidR="0075555C" w:rsidRPr="009301A8" w:rsidRDefault="0075555C" w:rsidP="00B9336B">
            <w:pPr>
              <w:pStyle w:val="RIMCellSubHeading"/>
              <w:rPr>
                <w:rFonts w:ascii="Times New Roman" w:hAnsi="Times New Roman"/>
              </w:rPr>
            </w:pPr>
            <w:r w:rsidRPr="009301A8">
              <w:rPr>
                <w:rFonts w:ascii="Times New Roman" w:hAnsi="Times New Roman"/>
              </w:rPr>
              <w:t>Duration</w:t>
            </w:r>
          </w:p>
        </w:tc>
      </w:tr>
      <w:tr w:rsidR="0075555C" w:rsidRPr="009301A8" w14:paraId="4551F09F" w14:textId="77777777" w:rsidTr="004B69B3">
        <w:trPr>
          <w:trHeight w:val="418"/>
        </w:trPr>
        <w:tc>
          <w:tcPr>
            <w:tcW w:w="1980" w:type="dxa"/>
            <w:shd w:val="clear" w:color="auto" w:fill="auto"/>
          </w:tcPr>
          <w:p w14:paraId="0C34C254" w14:textId="0B8F8FEF" w:rsidR="0075555C" w:rsidRPr="009301A8" w:rsidRDefault="009978D9" w:rsidP="00254790">
            <w:pPr>
              <w:pStyle w:val="RIMCellSubHeading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28-01-2019</w:t>
            </w:r>
          </w:p>
        </w:tc>
        <w:tc>
          <w:tcPr>
            <w:tcW w:w="2835" w:type="dxa"/>
            <w:shd w:val="clear" w:color="auto" w:fill="auto"/>
          </w:tcPr>
          <w:p w14:paraId="5F0FCCAE" w14:textId="09E0B73D" w:rsidR="0075555C" w:rsidRPr="009301A8" w:rsidRDefault="009978D9" w:rsidP="00344FD5">
            <w:pPr>
              <w:pStyle w:val="RIMCellSubHeading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130 Dundas </w:t>
            </w:r>
            <w:r w:rsidR="0082774C">
              <w:rPr>
                <w:rFonts w:ascii="Times New Roman" w:hAnsi="Times New Roman"/>
                <w:b w:val="0"/>
              </w:rPr>
              <w:t>Street,</w:t>
            </w:r>
            <w:r>
              <w:rPr>
                <w:rFonts w:ascii="Times New Roman" w:hAnsi="Times New Roman"/>
                <w:b w:val="0"/>
              </w:rPr>
              <w:t xml:space="preserve"> LDB 506</w:t>
            </w:r>
          </w:p>
        </w:tc>
        <w:tc>
          <w:tcPr>
            <w:tcW w:w="4680" w:type="dxa"/>
            <w:shd w:val="clear" w:color="auto" w:fill="auto"/>
          </w:tcPr>
          <w:p w14:paraId="7C2C29F1" w14:textId="2F87DA67" w:rsidR="0075555C" w:rsidRPr="009301A8" w:rsidRDefault="009978D9" w:rsidP="00F343DF">
            <w:pPr>
              <w:pStyle w:val="RIMCellSubHeading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5:00 PM to 6:00 PM</w:t>
            </w:r>
          </w:p>
        </w:tc>
      </w:tr>
    </w:tbl>
    <w:p w14:paraId="7388D727" w14:textId="77777777" w:rsidR="0075555C" w:rsidRPr="009301A8" w:rsidRDefault="0075555C" w:rsidP="005A3E2E">
      <w:pPr>
        <w:pStyle w:val="RIMBody"/>
        <w:rPr>
          <w:rFonts w:ascii="Times New Roman" w:hAnsi="Times New Roman"/>
        </w:rPr>
        <w:sectPr w:rsidR="0075555C" w:rsidRPr="009301A8" w:rsidSect="00511C94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440" w:bottom="1080" w:left="1440" w:header="720" w:footer="720" w:gutter="0"/>
          <w:cols w:space="708"/>
          <w:titlePg/>
          <w:docGrid w:linePitch="360"/>
        </w:sectPr>
      </w:pPr>
    </w:p>
    <w:p w14:paraId="63B2F9BD" w14:textId="77777777" w:rsidR="0017424A" w:rsidRPr="009301A8" w:rsidRDefault="0017424A" w:rsidP="0025080B">
      <w:pPr>
        <w:pStyle w:val="RIMBody"/>
        <w:rPr>
          <w:rFonts w:ascii="Times New Roman" w:hAnsi="Times New Roman"/>
        </w:rPr>
      </w:pPr>
    </w:p>
    <w:sectPr w:rsidR="0017424A" w:rsidRPr="009301A8" w:rsidSect="00511C94">
      <w:pgSz w:w="15840" w:h="12240" w:orient="landscape" w:code="1"/>
      <w:pgMar w:top="1440" w:right="1080" w:bottom="1440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DE56E" w14:textId="77777777" w:rsidR="00083D29" w:rsidRDefault="00083D29">
      <w:r>
        <w:separator/>
      </w:r>
    </w:p>
  </w:endnote>
  <w:endnote w:type="continuationSeparator" w:id="0">
    <w:p w14:paraId="0B9DAC32" w14:textId="77777777" w:rsidR="00083D29" w:rsidRDefault="00083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D4812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3</w:t>
    </w:r>
    <w:r>
      <w:rPr>
        <w:noProof/>
      </w:rPr>
      <w:fldChar w:fldCharType="end"/>
    </w:r>
  </w:p>
  <w:p w14:paraId="73B2B4AD" w14:textId="1A386441" w:rsidR="0063295B" w:rsidRDefault="0063295B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F1615E">
      <w:rPr>
        <w:noProof/>
      </w:rPr>
      <w:t>22-Jan-2019</w:t>
    </w:r>
    <w:r>
      <w:rPr>
        <w:noProof/>
      </w:rPr>
      <w:fldChar w:fldCharType="end"/>
    </w:r>
  </w:p>
  <w:p w14:paraId="29CA3E65" w14:textId="77777777" w:rsidR="0063295B" w:rsidRDefault="0063295B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27522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1</w:t>
    </w:r>
    <w:r>
      <w:rPr>
        <w:noProof/>
      </w:rPr>
      <w:fldChar w:fldCharType="end"/>
    </w:r>
  </w:p>
  <w:p w14:paraId="15946329" w14:textId="77777777" w:rsidR="0063295B" w:rsidRDefault="0063295B" w:rsidP="0025080B">
    <w:pPr>
      <w:pStyle w:val="RIMFooterRevisedDate"/>
    </w:pPr>
    <w:r>
      <w:t xml:space="preserve">Revised </w:t>
    </w:r>
    <w:r w:rsidR="0025080B">
      <w:t>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7368E" w14:textId="77777777" w:rsidR="00083D29" w:rsidRDefault="00083D29">
      <w:r>
        <w:separator/>
      </w:r>
    </w:p>
  </w:footnote>
  <w:footnote w:type="continuationSeparator" w:id="0">
    <w:p w14:paraId="5619C31E" w14:textId="77777777" w:rsidR="00083D29" w:rsidRDefault="00083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0D754" w14:textId="77777777" w:rsidR="0063295B" w:rsidRDefault="0063295B">
    <w:r>
      <w:rPr>
        <w:noProof/>
      </w:rPr>
      <w:drawing>
        <wp:anchor distT="0" distB="0" distL="114300" distR="114300" simplePos="0" relativeHeight="251657216" behindDoc="1" locked="0" layoutInCell="0" allowOverlap="1" wp14:anchorId="37A9B83E" wp14:editId="050DE79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30" name="Picture 30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3D29">
      <w:rPr>
        <w:noProof/>
        <w:lang w:val="en-CA" w:eastAsia="en-CA"/>
      </w:rPr>
      <w:pict w14:anchorId="017B11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2069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B83A7" w14:textId="77777777" w:rsidR="0063295B" w:rsidRDefault="0063295B">
    <w:pPr>
      <w:pStyle w:val="RIMHeaderLogo"/>
    </w:pPr>
  </w:p>
  <w:p w14:paraId="602685E4" w14:textId="3E48DF27" w:rsidR="0063295B" w:rsidRDefault="00591C18" w:rsidP="00511C94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F1615E">
      <w:rPr>
        <w:noProof/>
      </w:rPr>
      <w:t>INFO-6068 Status Meeting Minutes</w:t>
    </w:r>
    <w:r>
      <w:rPr>
        <w:noProof/>
      </w:rPr>
      <w:fldChar w:fldCharType="end"/>
    </w:r>
  </w:p>
  <w:p w14:paraId="40EB6F11" w14:textId="77777777" w:rsidR="0063295B" w:rsidRDefault="0063295B" w:rsidP="00511C94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08A0B" w14:textId="77777777" w:rsidR="0063295B" w:rsidRDefault="0063295B">
    <w:pPr>
      <w:pStyle w:val="RIMHeaderLogo"/>
    </w:pPr>
  </w:p>
  <w:p w14:paraId="477CCA25" w14:textId="77777777" w:rsidR="0063295B" w:rsidRDefault="0063295B">
    <w:pPr>
      <w:pStyle w:val="RIMHeaderLogo"/>
    </w:pPr>
  </w:p>
  <w:p w14:paraId="1963DAEA" w14:textId="77777777" w:rsidR="0063295B" w:rsidRDefault="0063295B">
    <w:pPr>
      <w:pStyle w:val="RIMHeaderLogo"/>
    </w:pPr>
  </w:p>
  <w:p w14:paraId="26D204F2" w14:textId="77777777" w:rsidR="0063295B" w:rsidRDefault="0063295B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B040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3C0A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74B0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A9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A2A2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2C41A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E6C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68A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EC2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4A25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07A9F"/>
    <w:multiLevelType w:val="hybridMultilevel"/>
    <w:tmpl w:val="D6DE88AC"/>
    <w:lvl w:ilvl="0" w:tplc="3E90AB74">
      <w:start w:val="1"/>
      <w:numFmt w:val="bullet"/>
      <w:pStyle w:val="RIM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255D8"/>
    <w:multiLevelType w:val="multilevel"/>
    <w:tmpl w:val="CF5A2A5A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0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2" w15:restartNumberingAfterBreak="0">
    <w:nsid w:val="1C1A46DB"/>
    <w:multiLevelType w:val="hybridMultilevel"/>
    <w:tmpl w:val="EFDA3CA6"/>
    <w:lvl w:ilvl="0" w:tplc="86588296">
      <w:start w:val="1"/>
      <w:numFmt w:val="lowerLetter"/>
      <w:pStyle w:val="RIMCellNumbereda"/>
      <w:lvlText w:val="%1)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76276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0533EAB"/>
    <w:multiLevelType w:val="hybridMultilevel"/>
    <w:tmpl w:val="E3BC28FA"/>
    <w:lvl w:ilvl="0" w:tplc="56AEC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61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A8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CD7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CBA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8D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EFC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B4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2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51A73"/>
    <w:multiLevelType w:val="hybridMultilevel"/>
    <w:tmpl w:val="BCC67F1A"/>
    <w:lvl w:ilvl="0" w:tplc="8346B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E59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02F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2A0E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E9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67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C72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4B7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B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198A"/>
    <w:multiLevelType w:val="hybridMultilevel"/>
    <w:tmpl w:val="EF1A6FB6"/>
    <w:lvl w:ilvl="0" w:tplc="84FC58B8">
      <w:start w:val="1"/>
      <w:numFmt w:val="bullet"/>
      <w:pStyle w:val="RIMCellBulleted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3189F"/>
    <w:multiLevelType w:val="hybridMultilevel"/>
    <w:tmpl w:val="49B6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77F9B"/>
    <w:multiLevelType w:val="hybridMultilevel"/>
    <w:tmpl w:val="6B1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7194D"/>
    <w:multiLevelType w:val="hybridMultilevel"/>
    <w:tmpl w:val="C8248044"/>
    <w:lvl w:ilvl="0" w:tplc="3D1EF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2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A8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20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42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1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6F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C7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87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D2755"/>
    <w:multiLevelType w:val="hybridMultilevel"/>
    <w:tmpl w:val="2F62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E142D"/>
    <w:multiLevelType w:val="hybridMultilevel"/>
    <w:tmpl w:val="6E12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50217"/>
    <w:multiLevelType w:val="hybridMultilevel"/>
    <w:tmpl w:val="A358D168"/>
    <w:lvl w:ilvl="0" w:tplc="1A4C2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284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E6A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A82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62D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B41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644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852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0C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D75E3"/>
    <w:multiLevelType w:val="hybridMultilevel"/>
    <w:tmpl w:val="7DACCC9C"/>
    <w:lvl w:ilvl="0" w:tplc="51CA3FFE">
      <w:start w:val="1"/>
      <w:numFmt w:val="lowerLetter"/>
      <w:pStyle w:val="RIMNumbereda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915D94"/>
    <w:multiLevelType w:val="hybridMultilevel"/>
    <w:tmpl w:val="A58EE858"/>
    <w:lvl w:ilvl="0" w:tplc="306874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C3F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6CA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8B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61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00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2C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C0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4F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57CA7"/>
    <w:multiLevelType w:val="hybridMultilevel"/>
    <w:tmpl w:val="EFC05DDC"/>
    <w:lvl w:ilvl="0" w:tplc="537A094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401FA"/>
    <w:multiLevelType w:val="hybridMultilevel"/>
    <w:tmpl w:val="E1CC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02CFB"/>
    <w:multiLevelType w:val="hybridMultilevel"/>
    <w:tmpl w:val="C52A7EF2"/>
    <w:lvl w:ilvl="0" w:tplc="78747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2B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67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AC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A6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06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CC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C49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45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64EF2"/>
    <w:multiLevelType w:val="hybridMultilevel"/>
    <w:tmpl w:val="D8DC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232C2"/>
    <w:multiLevelType w:val="hybridMultilevel"/>
    <w:tmpl w:val="F9A8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DB4C47"/>
    <w:multiLevelType w:val="hybridMultilevel"/>
    <w:tmpl w:val="27147BE0"/>
    <w:lvl w:ilvl="0" w:tplc="BB5C5E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20B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F06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8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08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87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CE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85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6C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A30EE"/>
    <w:multiLevelType w:val="hybridMultilevel"/>
    <w:tmpl w:val="3CC26E20"/>
    <w:lvl w:ilvl="0" w:tplc="19ECCEDA">
      <w:start w:val="1"/>
      <w:numFmt w:val="decimal"/>
      <w:pStyle w:val="RIMNumbered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B3335A4"/>
    <w:multiLevelType w:val="hybridMultilevel"/>
    <w:tmpl w:val="FF5C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32"/>
  </w:num>
  <w:num w:numId="14">
    <w:abstractNumId w:val="23"/>
  </w:num>
  <w:num w:numId="15">
    <w:abstractNumId w:val="10"/>
  </w:num>
  <w:num w:numId="16">
    <w:abstractNumId w:val="16"/>
  </w:num>
  <w:num w:numId="17">
    <w:abstractNumId w:val="12"/>
  </w:num>
  <w:num w:numId="18">
    <w:abstractNumId w:val="33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9"/>
  </w:num>
  <w:num w:numId="23">
    <w:abstractNumId w:val="27"/>
  </w:num>
  <w:num w:numId="24">
    <w:abstractNumId w:val="30"/>
  </w:num>
  <w:num w:numId="25">
    <w:abstractNumId w:val="20"/>
  </w:num>
  <w:num w:numId="26">
    <w:abstractNumId w:val="19"/>
  </w:num>
  <w:num w:numId="27">
    <w:abstractNumId w:val="15"/>
  </w:num>
  <w:num w:numId="28">
    <w:abstractNumId w:val="22"/>
  </w:num>
  <w:num w:numId="29">
    <w:abstractNumId w:val="33"/>
    <w:lvlOverride w:ilvl="0">
      <w:startOverride w:val="1"/>
    </w:lvlOverride>
  </w:num>
  <w:num w:numId="30">
    <w:abstractNumId w:val="31"/>
  </w:num>
  <w:num w:numId="31">
    <w:abstractNumId w:val="14"/>
  </w:num>
  <w:num w:numId="32">
    <w:abstractNumId w:val="24"/>
  </w:num>
  <w:num w:numId="33">
    <w:abstractNumId w:val="28"/>
  </w:num>
  <w:num w:numId="34">
    <w:abstractNumId w:val="21"/>
  </w:num>
  <w:num w:numId="35">
    <w:abstractNumId w:val="26"/>
  </w:num>
  <w:num w:numId="36">
    <w:abstractNumId w:val="33"/>
    <w:lvlOverride w:ilvl="0">
      <w:startOverride w:val="1"/>
    </w:lvlOverride>
  </w:num>
  <w:num w:numId="37">
    <w:abstractNumId w:val="34"/>
  </w:num>
  <w:num w:numId="38">
    <w:abstractNumId w:val="33"/>
  </w:num>
  <w:num w:numId="39">
    <w:abstractNumId w:val="33"/>
  </w:num>
  <w:num w:numId="40">
    <w:abstractNumId w:val="33"/>
  </w:num>
  <w:num w:numId="41">
    <w:abstractNumId w:val="17"/>
  </w:num>
  <w:num w:numId="42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lickAndTypeStyle w:val="HTMLBeginExpandingSection"/>
  <w:drawingGridHorizontalSpacing w:val="120"/>
  <w:drawingGridVerticalSpacing w:val="187"/>
  <w:displayHorizontalDrawingGridEvery w:val="2"/>
  <w:doNotShadeFormData/>
  <w:noPunctuationKerning/>
  <w:characterSpacingControl w:val="doNotCompress"/>
  <w:hdr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E5"/>
    <w:rsid w:val="00002A98"/>
    <w:rsid w:val="000051DE"/>
    <w:rsid w:val="00006F9A"/>
    <w:rsid w:val="00010B59"/>
    <w:rsid w:val="0001264E"/>
    <w:rsid w:val="00012E51"/>
    <w:rsid w:val="00013786"/>
    <w:rsid w:val="0002507A"/>
    <w:rsid w:val="00035EB3"/>
    <w:rsid w:val="00036EA1"/>
    <w:rsid w:val="000406EB"/>
    <w:rsid w:val="00041932"/>
    <w:rsid w:val="00043B48"/>
    <w:rsid w:val="00043DA8"/>
    <w:rsid w:val="00046937"/>
    <w:rsid w:val="000509A8"/>
    <w:rsid w:val="00051301"/>
    <w:rsid w:val="000525DC"/>
    <w:rsid w:val="00053A5E"/>
    <w:rsid w:val="00054336"/>
    <w:rsid w:val="000545D5"/>
    <w:rsid w:val="000561D5"/>
    <w:rsid w:val="00057358"/>
    <w:rsid w:val="00060ACA"/>
    <w:rsid w:val="00060F78"/>
    <w:rsid w:val="0006191E"/>
    <w:rsid w:val="000650A2"/>
    <w:rsid w:val="00066930"/>
    <w:rsid w:val="000714E4"/>
    <w:rsid w:val="000739E7"/>
    <w:rsid w:val="00074515"/>
    <w:rsid w:val="00075096"/>
    <w:rsid w:val="000756FA"/>
    <w:rsid w:val="00076FF7"/>
    <w:rsid w:val="00077339"/>
    <w:rsid w:val="00077DE7"/>
    <w:rsid w:val="00081225"/>
    <w:rsid w:val="00082506"/>
    <w:rsid w:val="00083170"/>
    <w:rsid w:val="00083D29"/>
    <w:rsid w:val="000901BD"/>
    <w:rsid w:val="000909FB"/>
    <w:rsid w:val="00091650"/>
    <w:rsid w:val="00091A9C"/>
    <w:rsid w:val="00092489"/>
    <w:rsid w:val="000941F3"/>
    <w:rsid w:val="00094CA8"/>
    <w:rsid w:val="00095F9D"/>
    <w:rsid w:val="000979BE"/>
    <w:rsid w:val="000A204D"/>
    <w:rsid w:val="000A3585"/>
    <w:rsid w:val="000A56A9"/>
    <w:rsid w:val="000B01CD"/>
    <w:rsid w:val="000B203C"/>
    <w:rsid w:val="000B295C"/>
    <w:rsid w:val="000B321E"/>
    <w:rsid w:val="000B35FA"/>
    <w:rsid w:val="000B5875"/>
    <w:rsid w:val="000B7ACA"/>
    <w:rsid w:val="000C01C3"/>
    <w:rsid w:val="000C2653"/>
    <w:rsid w:val="000C4788"/>
    <w:rsid w:val="000C6909"/>
    <w:rsid w:val="000C716C"/>
    <w:rsid w:val="000C7C6A"/>
    <w:rsid w:val="000D3243"/>
    <w:rsid w:val="000D45F3"/>
    <w:rsid w:val="000D5DB7"/>
    <w:rsid w:val="000E03B0"/>
    <w:rsid w:val="000E29ED"/>
    <w:rsid w:val="000E334C"/>
    <w:rsid w:val="000E33F2"/>
    <w:rsid w:val="000E514A"/>
    <w:rsid w:val="000F1EA7"/>
    <w:rsid w:val="000F2328"/>
    <w:rsid w:val="000F23D3"/>
    <w:rsid w:val="000F419D"/>
    <w:rsid w:val="000F5FFA"/>
    <w:rsid w:val="000F690B"/>
    <w:rsid w:val="000F77D8"/>
    <w:rsid w:val="001001DD"/>
    <w:rsid w:val="00103467"/>
    <w:rsid w:val="0010492E"/>
    <w:rsid w:val="001056BD"/>
    <w:rsid w:val="00106A77"/>
    <w:rsid w:val="00110993"/>
    <w:rsid w:val="0011148C"/>
    <w:rsid w:val="00111A4D"/>
    <w:rsid w:val="00112BDF"/>
    <w:rsid w:val="00122F23"/>
    <w:rsid w:val="0012713E"/>
    <w:rsid w:val="00127987"/>
    <w:rsid w:val="001326F4"/>
    <w:rsid w:val="00136B05"/>
    <w:rsid w:val="001412D5"/>
    <w:rsid w:val="00141F1C"/>
    <w:rsid w:val="00142159"/>
    <w:rsid w:val="00145998"/>
    <w:rsid w:val="0014710B"/>
    <w:rsid w:val="00147FF5"/>
    <w:rsid w:val="00150044"/>
    <w:rsid w:val="0015482A"/>
    <w:rsid w:val="00154939"/>
    <w:rsid w:val="00166AB0"/>
    <w:rsid w:val="00166FE9"/>
    <w:rsid w:val="001706E8"/>
    <w:rsid w:val="00170CEB"/>
    <w:rsid w:val="00171218"/>
    <w:rsid w:val="00173EBD"/>
    <w:rsid w:val="0017424A"/>
    <w:rsid w:val="00177C0A"/>
    <w:rsid w:val="001875D3"/>
    <w:rsid w:val="001875D7"/>
    <w:rsid w:val="0019430A"/>
    <w:rsid w:val="00194C5C"/>
    <w:rsid w:val="00197C9B"/>
    <w:rsid w:val="001A19BF"/>
    <w:rsid w:val="001A4849"/>
    <w:rsid w:val="001A606F"/>
    <w:rsid w:val="001A7C95"/>
    <w:rsid w:val="001B17A7"/>
    <w:rsid w:val="001B3E0D"/>
    <w:rsid w:val="001C4C91"/>
    <w:rsid w:val="001D0670"/>
    <w:rsid w:val="001E28B8"/>
    <w:rsid w:val="001E68C9"/>
    <w:rsid w:val="001F0CF4"/>
    <w:rsid w:val="001F113F"/>
    <w:rsid w:val="001F52E9"/>
    <w:rsid w:val="00200D3F"/>
    <w:rsid w:val="00202689"/>
    <w:rsid w:val="0020285A"/>
    <w:rsid w:val="00202940"/>
    <w:rsid w:val="00204C06"/>
    <w:rsid w:val="00206449"/>
    <w:rsid w:val="00207006"/>
    <w:rsid w:val="00210D90"/>
    <w:rsid w:val="00210E0D"/>
    <w:rsid w:val="002120BA"/>
    <w:rsid w:val="0021435E"/>
    <w:rsid w:val="00214D34"/>
    <w:rsid w:val="002158BC"/>
    <w:rsid w:val="00221393"/>
    <w:rsid w:val="002218F0"/>
    <w:rsid w:val="002245DE"/>
    <w:rsid w:val="0022685E"/>
    <w:rsid w:val="00226F57"/>
    <w:rsid w:val="002273FC"/>
    <w:rsid w:val="00230B9A"/>
    <w:rsid w:val="00232824"/>
    <w:rsid w:val="00233615"/>
    <w:rsid w:val="002407F2"/>
    <w:rsid w:val="00240B76"/>
    <w:rsid w:val="00242437"/>
    <w:rsid w:val="00247F2D"/>
    <w:rsid w:val="0025080B"/>
    <w:rsid w:val="00254790"/>
    <w:rsid w:val="00254CED"/>
    <w:rsid w:val="002573FF"/>
    <w:rsid w:val="00262B98"/>
    <w:rsid w:val="00264A51"/>
    <w:rsid w:val="00266C93"/>
    <w:rsid w:val="0026765E"/>
    <w:rsid w:val="0026794E"/>
    <w:rsid w:val="0027150C"/>
    <w:rsid w:val="00271E92"/>
    <w:rsid w:val="00276A94"/>
    <w:rsid w:val="00282274"/>
    <w:rsid w:val="00283DEF"/>
    <w:rsid w:val="0028458E"/>
    <w:rsid w:val="0028514A"/>
    <w:rsid w:val="00285577"/>
    <w:rsid w:val="00285CCD"/>
    <w:rsid w:val="00291861"/>
    <w:rsid w:val="00292E40"/>
    <w:rsid w:val="00296788"/>
    <w:rsid w:val="00296C83"/>
    <w:rsid w:val="00297099"/>
    <w:rsid w:val="002A03A6"/>
    <w:rsid w:val="002A03F9"/>
    <w:rsid w:val="002A459B"/>
    <w:rsid w:val="002A7D60"/>
    <w:rsid w:val="002B266E"/>
    <w:rsid w:val="002B2E90"/>
    <w:rsid w:val="002B2FF9"/>
    <w:rsid w:val="002B439F"/>
    <w:rsid w:val="002B7C2C"/>
    <w:rsid w:val="002C0D0C"/>
    <w:rsid w:val="002C212B"/>
    <w:rsid w:val="002C2C43"/>
    <w:rsid w:val="002C3C70"/>
    <w:rsid w:val="002C49F7"/>
    <w:rsid w:val="002C512C"/>
    <w:rsid w:val="002D4C0E"/>
    <w:rsid w:val="002D5D6B"/>
    <w:rsid w:val="002E073A"/>
    <w:rsid w:val="002E2769"/>
    <w:rsid w:val="002E38CF"/>
    <w:rsid w:val="002E4844"/>
    <w:rsid w:val="002E4B4C"/>
    <w:rsid w:val="002E546A"/>
    <w:rsid w:val="002E727B"/>
    <w:rsid w:val="002E74B3"/>
    <w:rsid w:val="002E7676"/>
    <w:rsid w:val="002E7D31"/>
    <w:rsid w:val="002F1CF4"/>
    <w:rsid w:val="002F1F9D"/>
    <w:rsid w:val="002F7A76"/>
    <w:rsid w:val="00300276"/>
    <w:rsid w:val="00305C33"/>
    <w:rsid w:val="00310189"/>
    <w:rsid w:val="00310DE5"/>
    <w:rsid w:val="00312CAF"/>
    <w:rsid w:val="00312F61"/>
    <w:rsid w:val="003206DD"/>
    <w:rsid w:val="00322475"/>
    <w:rsid w:val="003252AA"/>
    <w:rsid w:val="003264E0"/>
    <w:rsid w:val="003265DE"/>
    <w:rsid w:val="00326B59"/>
    <w:rsid w:val="003300C8"/>
    <w:rsid w:val="00330449"/>
    <w:rsid w:val="00332758"/>
    <w:rsid w:val="00332FD9"/>
    <w:rsid w:val="0033776E"/>
    <w:rsid w:val="00340275"/>
    <w:rsid w:val="00344FD5"/>
    <w:rsid w:val="0035054F"/>
    <w:rsid w:val="00351BBA"/>
    <w:rsid w:val="00352656"/>
    <w:rsid w:val="00352A48"/>
    <w:rsid w:val="0035317A"/>
    <w:rsid w:val="00355A69"/>
    <w:rsid w:val="0036150E"/>
    <w:rsid w:val="003641F6"/>
    <w:rsid w:val="00370A28"/>
    <w:rsid w:val="00371380"/>
    <w:rsid w:val="00372673"/>
    <w:rsid w:val="003757AE"/>
    <w:rsid w:val="00375926"/>
    <w:rsid w:val="00376BDC"/>
    <w:rsid w:val="0037729F"/>
    <w:rsid w:val="00384266"/>
    <w:rsid w:val="00386979"/>
    <w:rsid w:val="00391EF2"/>
    <w:rsid w:val="00392950"/>
    <w:rsid w:val="00393AB6"/>
    <w:rsid w:val="0039713E"/>
    <w:rsid w:val="003A0445"/>
    <w:rsid w:val="003A2333"/>
    <w:rsid w:val="003A2AD1"/>
    <w:rsid w:val="003A36CD"/>
    <w:rsid w:val="003A7575"/>
    <w:rsid w:val="003B113E"/>
    <w:rsid w:val="003B1336"/>
    <w:rsid w:val="003B20B6"/>
    <w:rsid w:val="003B36EF"/>
    <w:rsid w:val="003B755D"/>
    <w:rsid w:val="003C3EC5"/>
    <w:rsid w:val="003C401B"/>
    <w:rsid w:val="003D479B"/>
    <w:rsid w:val="003D4BFE"/>
    <w:rsid w:val="003D75A9"/>
    <w:rsid w:val="003E1259"/>
    <w:rsid w:val="003E1D28"/>
    <w:rsid w:val="003E2503"/>
    <w:rsid w:val="003E42C8"/>
    <w:rsid w:val="003F0022"/>
    <w:rsid w:val="003F0288"/>
    <w:rsid w:val="003F0924"/>
    <w:rsid w:val="003F152F"/>
    <w:rsid w:val="003F3BC2"/>
    <w:rsid w:val="003F5D1F"/>
    <w:rsid w:val="003F6804"/>
    <w:rsid w:val="00400988"/>
    <w:rsid w:val="004029FF"/>
    <w:rsid w:val="00405236"/>
    <w:rsid w:val="00410E67"/>
    <w:rsid w:val="00411EC8"/>
    <w:rsid w:val="00412F5A"/>
    <w:rsid w:val="00417B26"/>
    <w:rsid w:val="00420951"/>
    <w:rsid w:val="00420C13"/>
    <w:rsid w:val="00423F32"/>
    <w:rsid w:val="00424013"/>
    <w:rsid w:val="00426425"/>
    <w:rsid w:val="004270E2"/>
    <w:rsid w:val="00431BE0"/>
    <w:rsid w:val="00431D68"/>
    <w:rsid w:val="004412EE"/>
    <w:rsid w:val="00441F15"/>
    <w:rsid w:val="00445400"/>
    <w:rsid w:val="004457E0"/>
    <w:rsid w:val="0045292A"/>
    <w:rsid w:val="00453244"/>
    <w:rsid w:val="004535C3"/>
    <w:rsid w:val="00453F74"/>
    <w:rsid w:val="0045546A"/>
    <w:rsid w:val="00457BD3"/>
    <w:rsid w:val="00462358"/>
    <w:rsid w:val="00466300"/>
    <w:rsid w:val="00467C31"/>
    <w:rsid w:val="00467F9D"/>
    <w:rsid w:val="004701B6"/>
    <w:rsid w:val="004715B8"/>
    <w:rsid w:val="004722AE"/>
    <w:rsid w:val="004737D0"/>
    <w:rsid w:val="00473B47"/>
    <w:rsid w:val="004754FE"/>
    <w:rsid w:val="0047604B"/>
    <w:rsid w:val="00477215"/>
    <w:rsid w:val="00480CA0"/>
    <w:rsid w:val="00483197"/>
    <w:rsid w:val="00484A8D"/>
    <w:rsid w:val="00484F5F"/>
    <w:rsid w:val="004851D4"/>
    <w:rsid w:val="004853B7"/>
    <w:rsid w:val="00485589"/>
    <w:rsid w:val="00485FBE"/>
    <w:rsid w:val="004902FF"/>
    <w:rsid w:val="004906CA"/>
    <w:rsid w:val="00493EEF"/>
    <w:rsid w:val="00494C4E"/>
    <w:rsid w:val="00496D66"/>
    <w:rsid w:val="00497A44"/>
    <w:rsid w:val="004A31C7"/>
    <w:rsid w:val="004A44E5"/>
    <w:rsid w:val="004A535E"/>
    <w:rsid w:val="004B58B7"/>
    <w:rsid w:val="004B69B3"/>
    <w:rsid w:val="004C0B1B"/>
    <w:rsid w:val="004C258E"/>
    <w:rsid w:val="004C542C"/>
    <w:rsid w:val="004C59D3"/>
    <w:rsid w:val="004D40A0"/>
    <w:rsid w:val="004E0A02"/>
    <w:rsid w:val="004E1E2D"/>
    <w:rsid w:val="004E266A"/>
    <w:rsid w:val="004E38F7"/>
    <w:rsid w:val="004E5D27"/>
    <w:rsid w:val="004F0A80"/>
    <w:rsid w:val="004F3524"/>
    <w:rsid w:val="004F53AD"/>
    <w:rsid w:val="00501642"/>
    <w:rsid w:val="00502572"/>
    <w:rsid w:val="00503F25"/>
    <w:rsid w:val="0050444C"/>
    <w:rsid w:val="005055B9"/>
    <w:rsid w:val="00511C94"/>
    <w:rsid w:val="005165C8"/>
    <w:rsid w:val="005224B2"/>
    <w:rsid w:val="0052333A"/>
    <w:rsid w:val="00523807"/>
    <w:rsid w:val="0052431D"/>
    <w:rsid w:val="0052442E"/>
    <w:rsid w:val="005268F7"/>
    <w:rsid w:val="005307EF"/>
    <w:rsid w:val="00531C8A"/>
    <w:rsid w:val="00531E43"/>
    <w:rsid w:val="00532791"/>
    <w:rsid w:val="0053433A"/>
    <w:rsid w:val="00534356"/>
    <w:rsid w:val="00534BB5"/>
    <w:rsid w:val="0053738A"/>
    <w:rsid w:val="005374F5"/>
    <w:rsid w:val="005407EC"/>
    <w:rsid w:val="00541AF3"/>
    <w:rsid w:val="00544AC7"/>
    <w:rsid w:val="00545851"/>
    <w:rsid w:val="00545B47"/>
    <w:rsid w:val="00551A32"/>
    <w:rsid w:val="00552F57"/>
    <w:rsid w:val="00555874"/>
    <w:rsid w:val="00561BA6"/>
    <w:rsid w:val="00561CFB"/>
    <w:rsid w:val="00564867"/>
    <w:rsid w:val="005675CB"/>
    <w:rsid w:val="005675F0"/>
    <w:rsid w:val="00567E4D"/>
    <w:rsid w:val="005710AE"/>
    <w:rsid w:val="0057275D"/>
    <w:rsid w:val="005730A9"/>
    <w:rsid w:val="00573E12"/>
    <w:rsid w:val="00576990"/>
    <w:rsid w:val="005812A5"/>
    <w:rsid w:val="00581679"/>
    <w:rsid w:val="005834CA"/>
    <w:rsid w:val="00583BE9"/>
    <w:rsid w:val="0059005D"/>
    <w:rsid w:val="00590BBD"/>
    <w:rsid w:val="00590EAA"/>
    <w:rsid w:val="00591C18"/>
    <w:rsid w:val="005926FF"/>
    <w:rsid w:val="00593AB9"/>
    <w:rsid w:val="0059555F"/>
    <w:rsid w:val="00596851"/>
    <w:rsid w:val="005A0DA3"/>
    <w:rsid w:val="005A106C"/>
    <w:rsid w:val="005A374B"/>
    <w:rsid w:val="005A3E2E"/>
    <w:rsid w:val="005A4CC8"/>
    <w:rsid w:val="005A525D"/>
    <w:rsid w:val="005A52D9"/>
    <w:rsid w:val="005A686A"/>
    <w:rsid w:val="005A731E"/>
    <w:rsid w:val="005A742D"/>
    <w:rsid w:val="005A789C"/>
    <w:rsid w:val="005B3EAA"/>
    <w:rsid w:val="005B649B"/>
    <w:rsid w:val="005C1942"/>
    <w:rsid w:val="005C279C"/>
    <w:rsid w:val="005C41AA"/>
    <w:rsid w:val="005C7EB8"/>
    <w:rsid w:val="005D1122"/>
    <w:rsid w:val="005D2758"/>
    <w:rsid w:val="005D28E0"/>
    <w:rsid w:val="005D53EA"/>
    <w:rsid w:val="005D5E7B"/>
    <w:rsid w:val="005E0FF9"/>
    <w:rsid w:val="005E15B0"/>
    <w:rsid w:val="005E1A9D"/>
    <w:rsid w:val="005E28F0"/>
    <w:rsid w:val="005E31EF"/>
    <w:rsid w:val="005F0856"/>
    <w:rsid w:val="005F20B4"/>
    <w:rsid w:val="005F47A3"/>
    <w:rsid w:val="005F597A"/>
    <w:rsid w:val="005F687D"/>
    <w:rsid w:val="005F6AB6"/>
    <w:rsid w:val="005F7A84"/>
    <w:rsid w:val="006003F8"/>
    <w:rsid w:val="00604E21"/>
    <w:rsid w:val="00606960"/>
    <w:rsid w:val="00610504"/>
    <w:rsid w:val="006114F7"/>
    <w:rsid w:val="00611AEF"/>
    <w:rsid w:val="00611CEF"/>
    <w:rsid w:val="00611D70"/>
    <w:rsid w:val="00613632"/>
    <w:rsid w:val="00613645"/>
    <w:rsid w:val="00614AE6"/>
    <w:rsid w:val="00614C69"/>
    <w:rsid w:val="00614D9B"/>
    <w:rsid w:val="00614FBC"/>
    <w:rsid w:val="00616767"/>
    <w:rsid w:val="00616771"/>
    <w:rsid w:val="0062072D"/>
    <w:rsid w:val="00621A0D"/>
    <w:rsid w:val="006237BF"/>
    <w:rsid w:val="00625837"/>
    <w:rsid w:val="00626707"/>
    <w:rsid w:val="0063043A"/>
    <w:rsid w:val="0063295B"/>
    <w:rsid w:val="00640642"/>
    <w:rsid w:val="00641543"/>
    <w:rsid w:val="00642C80"/>
    <w:rsid w:val="00643F88"/>
    <w:rsid w:val="006441B7"/>
    <w:rsid w:val="00646DD3"/>
    <w:rsid w:val="00652571"/>
    <w:rsid w:val="00652F5F"/>
    <w:rsid w:val="00653053"/>
    <w:rsid w:val="0065372A"/>
    <w:rsid w:val="00653797"/>
    <w:rsid w:val="0065386C"/>
    <w:rsid w:val="00653CC1"/>
    <w:rsid w:val="00654E8A"/>
    <w:rsid w:val="00656166"/>
    <w:rsid w:val="0066188E"/>
    <w:rsid w:val="00663A62"/>
    <w:rsid w:val="00664C7B"/>
    <w:rsid w:val="0066561F"/>
    <w:rsid w:val="006658B3"/>
    <w:rsid w:val="00666A16"/>
    <w:rsid w:val="00670571"/>
    <w:rsid w:val="006711C7"/>
    <w:rsid w:val="00672E88"/>
    <w:rsid w:val="00673327"/>
    <w:rsid w:val="00673D09"/>
    <w:rsid w:val="006748C2"/>
    <w:rsid w:val="00675E63"/>
    <w:rsid w:val="00681A81"/>
    <w:rsid w:val="00682AB8"/>
    <w:rsid w:val="00683AE9"/>
    <w:rsid w:val="00685224"/>
    <w:rsid w:val="0069000D"/>
    <w:rsid w:val="00691F9C"/>
    <w:rsid w:val="00692D7B"/>
    <w:rsid w:val="00693FF4"/>
    <w:rsid w:val="006A1CA0"/>
    <w:rsid w:val="006A7E54"/>
    <w:rsid w:val="006B0211"/>
    <w:rsid w:val="006B0D64"/>
    <w:rsid w:val="006B1BE2"/>
    <w:rsid w:val="006B1EAC"/>
    <w:rsid w:val="006B28E7"/>
    <w:rsid w:val="006B2D0B"/>
    <w:rsid w:val="006B424B"/>
    <w:rsid w:val="006B6912"/>
    <w:rsid w:val="006C44C5"/>
    <w:rsid w:val="006D105A"/>
    <w:rsid w:val="006D253C"/>
    <w:rsid w:val="006D25E0"/>
    <w:rsid w:val="006D72C7"/>
    <w:rsid w:val="006E073B"/>
    <w:rsid w:val="006E12F9"/>
    <w:rsid w:val="006E472E"/>
    <w:rsid w:val="006E5140"/>
    <w:rsid w:val="006E53F1"/>
    <w:rsid w:val="006E6B7E"/>
    <w:rsid w:val="006E7C72"/>
    <w:rsid w:val="006F12D0"/>
    <w:rsid w:val="006F1429"/>
    <w:rsid w:val="006F4FA6"/>
    <w:rsid w:val="006F59B4"/>
    <w:rsid w:val="006F5F9D"/>
    <w:rsid w:val="006F7A78"/>
    <w:rsid w:val="00700026"/>
    <w:rsid w:val="0070022C"/>
    <w:rsid w:val="007006A1"/>
    <w:rsid w:val="007032D5"/>
    <w:rsid w:val="0070625B"/>
    <w:rsid w:val="00706944"/>
    <w:rsid w:val="00707661"/>
    <w:rsid w:val="007077CB"/>
    <w:rsid w:val="00710065"/>
    <w:rsid w:val="00710FA4"/>
    <w:rsid w:val="00712BB8"/>
    <w:rsid w:val="00716E9E"/>
    <w:rsid w:val="0072472C"/>
    <w:rsid w:val="00724946"/>
    <w:rsid w:val="00724DDB"/>
    <w:rsid w:val="00725CB7"/>
    <w:rsid w:val="007260F5"/>
    <w:rsid w:val="007276B9"/>
    <w:rsid w:val="00735C14"/>
    <w:rsid w:val="00740474"/>
    <w:rsid w:val="007404E5"/>
    <w:rsid w:val="00741DF1"/>
    <w:rsid w:val="007432E0"/>
    <w:rsid w:val="00743DC0"/>
    <w:rsid w:val="0074434B"/>
    <w:rsid w:val="007453AB"/>
    <w:rsid w:val="0074780C"/>
    <w:rsid w:val="00747C3A"/>
    <w:rsid w:val="00747E4A"/>
    <w:rsid w:val="0075177F"/>
    <w:rsid w:val="007526E7"/>
    <w:rsid w:val="00752C36"/>
    <w:rsid w:val="00753A68"/>
    <w:rsid w:val="00754702"/>
    <w:rsid w:val="0075555C"/>
    <w:rsid w:val="007564A7"/>
    <w:rsid w:val="00757CF5"/>
    <w:rsid w:val="00762DCD"/>
    <w:rsid w:val="00762E2A"/>
    <w:rsid w:val="00763A1B"/>
    <w:rsid w:val="00763AAA"/>
    <w:rsid w:val="007661E8"/>
    <w:rsid w:val="00767720"/>
    <w:rsid w:val="00770129"/>
    <w:rsid w:val="00771770"/>
    <w:rsid w:val="007739E8"/>
    <w:rsid w:val="00775001"/>
    <w:rsid w:val="007758BB"/>
    <w:rsid w:val="00775F7D"/>
    <w:rsid w:val="0077634A"/>
    <w:rsid w:val="00777863"/>
    <w:rsid w:val="007834DA"/>
    <w:rsid w:val="007858C2"/>
    <w:rsid w:val="00786384"/>
    <w:rsid w:val="00787543"/>
    <w:rsid w:val="007906BA"/>
    <w:rsid w:val="0079081C"/>
    <w:rsid w:val="0079542C"/>
    <w:rsid w:val="007A0E26"/>
    <w:rsid w:val="007A2AAE"/>
    <w:rsid w:val="007A610E"/>
    <w:rsid w:val="007A7F10"/>
    <w:rsid w:val="007B0DDE"/>
    <w:rsid w:val="007B24F0"/>
    <w:rsid w:val="007B3274"/>
    <w:rsid w:val="007B32CC"/>
    <w:rsid w:val="007B3CBF"/>
    <w:rsid w:val="007B448E"/>
    <w:rsid w:val="007B6437"/>
    <w:rsid w:val="007C216F"/>
    <w:rsid w:val="007C39A7"/>
    <w:rsid w:val="007C56BF"/>
    <w:rsid w:val="007D2264"/>
    <w:rsid w:val="007D36B5"/>
    <w:rsid w:val="007D7125"/>
    <w:rsid w:val="007E4BD4"/>
    <w:rsid w:val="007E52B0"/>
    <w:rsid w:val="007E5CA5"/>
    <w:rsid w:val="007E7FE3"/>
    <w:rsid w:val="007F0799"/>
    <w:rsid w:val="007F304A"/>
    <w:rsid w:val="007F3298"/>
    <w:rsid w:val="007F39EC"/>
    <w:rsid w:val="007F63B9"/>
    <w:rsid w:val="007F78F5"/>
    <w:rsid w:val="0080144E"/>
    <w:rsid w:val="0080410A"/>
    <w:rsid w:val="00806EC2"/>
    <w:rsid w:val="0081075D"/>
    <w:rsid w:val="008115A1"/>
    <w:rsid w:val="00813DB7"/>
    <w:rsid w:val="00815D6B"/>
    <w:rsid w:val="00821B71"/>
    <w:rsid w:val="00822CD4"/>
    <w:rsid w:val="00822F57"/>
    <w:rsid w:val="00824B98"/>
    <w:rsid w:val="00824D16"/>
    <w:rsid w:val="008261E6"/>
    <w:rsid w:val="00826EB3"/>
    <w:rsid w:val="00827197"/>
    <w:rsid w:val="0082774C"/>
    <w:rsid w:val="00830860"/>
    <w:rsid w:val="00833933"/>
    <w:rsid w:val="00840D4C"/>
    <w:rsid w:val="008424F3"/>
    <w:rsid w:val="008440F4"/>
    <w:rsid w:val="00853241"/>
    <w:rsid w:val="00853D07"/>
    <w:rsid w:val="00853ECB"/>
    <w:rsid w:val="00855F69"/>
    <w:rsid w:val="008574A1"/>
    <w:rsid w:val="00860447"/>
    <w:rsid w:val="00864F02"/>
    <w:rsid w:val="00865996"/>
    <w:rsid w:val="00867438"/>
    <w:rsid w:val="00867873"/>
    <w:rsid w:val="008736B3"/>
    <w:rsid w:val="00873BBC"/>
    <w:rsid w:val="00877153"/>
    <w:rsid w:val="00882CA8"/>
    <w:rsid w:val="00884D2B"/>
    <w:rsid w:val="00885469"/>
    <w:rsid w:val="00885FDB"/>
    <w:rsid w:val="00886391"/>
    <w:rsid w:val="00887748"/>
    <w:rsid w:val="00887AD0"/>
    <w:rsid w:val="00887E57"/>
    <w:rsid w:val="0089346A"/>
    <w:rsid w:val="0089379D"/>
    <w:rsid w:val="0089451B"/>
    <w:rsid w:val="00894933"/>
    <w:rsid w:val="00895A40"/>
    <w:rsid w:val="008A4574"/>
    <w:rsid w:val="008A6F96"/>
    <w:rsid w:val="008B0DFF"/>
    <w:rsid w:val="008B1630"/>
    <w:rsid w:val="008B1ED9"/>
    <w:rsid w:val="008B43F1"/>
    <w:rsid w:val="008B725D"/>
    <w:rsid w:val="008C0157"/>
    <w:rsid w:val="008C0670"/>
    <w:rsid w:val="008C0A42"/>
    <w:rsid w:val="008C0DE7"/>
    <w:rsid w:val="008C1D1F"/>
    <w:rsid w:val="008C64C3"/>
    <w:rsid w:val="008C6F72"/>
    <w:rsid w:val="008D1FE5"/>
    <w:rsid w:val="008D372C"/>
    <w:rsid w:val="008D5FC6"/>
    <w:rsid w:val="008D71C7"/>
    <w:rsid w:val="008E2061"/>
    <w:rsid w:val="008E3B5C"/>
    <w:rsid w:val="008E3F7E"/>
    <w:rsid w:val="008E55F2"/>
    <w:rsid w:val="008E67C0"/>
    <w:rsid w:val="008F4A99"/>
    <w:rsid w:val="008F4AEE"/>
    <w:rsid w:val="008F659C"/>
    <w:rsid w:val="008F7C73"/>
    <w:rsid w:val="009000F4"/>
    <w:rsid w:val="00900A5F"/>
    <w:rsid w:val="009019A2"/>
    <w:rsid w:val="00902435"/>
    <w:rsid w:val="00906292"/>
    <w:rsid w:val="00914A9F"/>
    <w:rsid w:val="0091506D"/>
    <w:rsid w:val="00915F9A"/>
    <w:rsid w:val="0092193D"/>
    <w:rsid w:val="00922CDB"/>
    <w:rsid w:val="00925412"/>
    <w:rsid w:val="00925B10"/>
    <w:rsid w:val="00926D68"/>
    <w:rsid w:val="009301A8"/>
    <w:rsid w:val="009316BD"/>
    <w:rsid w:val="00933718"/>
    <w:rsid w:val="00934C39"/>
    <w:rsid w:val="0094516B"/>
    <w:rsid w:val="00947E18"/>
    <w:rsid w:val="00947E98"/>
    <w:rsid w:val="00951E59"/>
    <w:rsid w:val="009533A9"/>
    <w:rsid w:val="0095356F"/>
    <w:rsid w:val="00954DA9"/>
    <w:rsid w:val="00956FD0"/>
    <w:rsid w:val="00957211"/>
    <w:rsid w:val="00960422"/>
    <w:rsid w:val="00960883"/>
    <w:rsid w:val="00960BF3"/>
    <w:rsid w:val="009618D9"/>
    <w:rsid w:val="009643C9"/>
    <w:rsid w:val="00964782"/>
    <w:rsid w:val="00965F98"/>
    <w:rsid w:val="009667A8"/>
    <w:rsid w:val="00970C7A"/>
    <w:rsid w:val="0097326A"/>
    <w:rsid w:val="00973FFE"/>
    <w:rsid w:val="00975685"/>
    <w:rsid w:val="00975A30"/>
    <w:rsid w:val="00976A72"/>
    <w:rsid w:val="00977A9F"/>
    <w:rsid w:val="0098132E"/>
    <w:rsid w:val="0098151F"/>
    <w:rsid w:val="009818BD"/>
    <w:rsid w:val="00984CA1"/>
    <w:rsid w:val="009857BA"/>
    <w:rsid w:val="00985BF2"/>
    <w:rsid w:val="009865D5"/>
    <w:rsid w:val="009929A4"/>
    <w:rsid w:val="0099342B"/>
    <w:rsid w:val="00995627"/>
    <w:rsid w:val="00996346"/>
    <w:rsid w:val="009978D9"/>
    <w:rsid w:val="009A1ABA"/>
    <w:rsid w:val="009A1B35"/>
    <w:rsid w:val="009A4AFB"/>
    <w:rsid w:val="009A62A5"/>
    <w:rsid w:val="009A7BB5"/>
    <w:rsid w:val="009B0BC9"/>
    <w:rsid w:val="009B29A7"/>
    <w:rsid w:val="009B468C"/>
    <w:rsid w:val="009B493F"/>
    <w:rsid w:val="009B6278"/>
    <w:rsid w:val="009B723B"/>
    <w:rsid w:val="009B777A"/>
    <w:rsid w:val="009B7AC9"/>
    <w:rsid w:val="009C21FB"/>
    <w:rsid w:val="009C2D99"/>
    <w:rsid w:val="009C3957"/>
    <w:rsid w:val="009C3CAE"/>
    <w:rsid w:val="009C43BC"/>
    <w:rsid w:val="009C588E"/>
    <w:rsid w:val="009D03C4"/>
    <w:rsid w:val="009D1193"/>
    <w:rsid w:val="009D4381"/>
    <w:rsid w:val="009D4C6B"/>
    <w:rsid w:val="009D4D43"/>
    <w:rsid w:val="009D6515"/>
    <w:rsid w:val="009E1AB7"/>
    <w:rsid w:val="009E2B78"/>
    <w:rsid w:val="009E3389"/>
    <w:rsid w:val="009E4F67"/>
    <w:rsid w:val="009E53F6"/>
    <w:rsid w:val="009F1DCB"/>
    <w:rsid w:val="00A00072"/>
    <w:rsid w:val="00A00BE0"/>
    <w:rsid w:val="00A02021"/>
    <w:rsid w:val="00A0294D"/>
    <w:rsid w:val="00A07750"/>
    <w:rsid w:val="00A10208"/>
    <w:rsid w:val="00A11377"/>
    <w:rsid w:val="00A14CB3"/>
    <w:rsid w:val="00A17F65"/>
    <w:rsid w:val="00A20997"/>
    <w:rsid w:val="00A23A57"/>
    <w:rsid w:val="00A24CBB"/>
    <w:rsid w:val="00A24D0A"/>
    <w:rsid w:val="00A2617F"/>
    <w:rsid w:val="00A2710D"/>
    <w:rsid w:val="00A272DF"/>
    <w:rsid w:val="00A27516"/>
    <w:rsid w:val="00A27E78"/>
    <w:rsid w:val="00A30140"/>
    <w:rsid w:val="00A304AA"/>
    <w:rsid w:val="00A31559"/>
    <w:rsid w:val="00A32891"/>
    <w:rsid w:val="00A36ECC"/>
    <w:rsid w:val="00A37CCC"/>
    <w:rsid w:val="00A409B0"/>
    <w:rsid w:val="00A43415"/>
    <w:rsid w:val="00A47DB3"/>
    <w:rsid w:val="00A52D75"/>
    <w:rsid w:val="00A54EE3"/>
    <w:rsid w:val="00A60779"/>
    <w:rsid w:val="00A6439F"/>
    <w:rsid w:val="00A66017"/>
    <w:rsid w:val="00A70085"/>
    <w:rsid w:val="00A71A3F"/>
    <w:rsid w:val="00A71C06"/>
    <w:rsid w:val="00A74CC1"/>
    <w:rsid w:val="00A76198"/>
    <w:rsid w:val="00A82AD8"/>
    <w:rsid w:val="00A83B58"/>
    <w:rsid w:val="00A85DDA"/>
    <w:rsid w:val="00A87529"/>
    <w:rsid w:val="00A941A3"/>
    <w:rsid w:val="00AA093D"/>
    <w:rsid w:val="00AA2557"/>
    <w:rsid w:val="00AA3833"/>
    <w:rsid w:val="00AA3D36"/>
    <w:rsid w:val="00AB067F"/>
    <w:rsid w:val="00AB088C"/>
    <w:rsid w:val="00AB147D"/>
    <w:rsid w:val="00AB23AC"/>
    <w:rsid w:val="00AB24F1"/>
    <w:rsid w:val="00AB5DB9"/>
    <w:rsid w:val="00AB774D"/>
    <w:rsid w:val="00AC19F2"/>
    <w:rsid w:val="00AC1EC2"/>
    <w:rsid w:val="00AC4DE1"/>
    <w:rsid w:val="00AD1E0F"/>
    <w:rsid w:val="00AD1F41"/>
    <w:rsid w:val="00AD421E"/>
    <w:rsid w:val="00AD6C5D"/>
    <w:rsid w:val="00AD6D63"/>
    <w:rsid w:val="00AD7458"/>
    <w:rsid w:val="00AE154B"/>
    <w:rsid w:val="00AE235C"/>
    <w:rsid w:val="00AE2685"/>
    <w:rsid w:val="00AE3149"/>
    <w:rsid w:val="00AE64E4"/>
    <w:rsid w:val="00AE70A4"/>
    <w:rsid w:val="00AE719C"/>
    <w:rsid w:val="00AF0490"/>
    <w:rsid w:val="00AF0BBE"/>
    <w:rsid w:val="00AF0D2C"/>
    <w:rsid w:val="00AF468E"/>
    <w:rsid w:val="00AF7860"/>
    <w:rsid w:val="00B018D9"/>
    <w:rsid w:val="00B02E6B"/>
    <w:rsid w:val="00B03E51"/>
    <w:rsid w:val="00B070BC"/>
    <w:rsid w:val="00B13A31"/>
    <w:rsid w:val="00B151B0"/>
    <w:rsid w:val="00B164C5"/>
    <w:rsid w:val="00B20763"/>
    <w:rsid w:val="00B21EF7"/>
    <w:rsid w:val="00B22D2A"/>
    <w:rsid w:val="00B278B0"/>
    <w:rsid w:val="00B30F75"/>
    <w:rsid w:val="00B33F34"/>
    <w:rsid w:val="00B35C8F"/>
    <w:rsid w:val="00B3680F"/>
    <w:rsid w:val="00B36DBA"/>
    <w:rsid w:val="00B40574"/>
    <w:rsid w:val="00B40A18"/>
    <w:rsid w:val="00B42C1C"/>
    <w:rsid w:val="00B43F4A"/>
    <w:rsid w:val="00B44561"/>
    <w:rsid w:val="00B4633C"/>
    <w:rsid w:val="00B476AC"/>
    <w:rsid w:val="00B47D8B"/>
    <w:rsid w:val="00B56FA9"/>
    <w:rsid w:val="00B60571"/>
    <w:rsid w:val="00B6309E"/>
    <w:rsid w:val="00B63459"/>
    <w:rsid w:val="00B674A1"/>
    <w:rsid w:val="00B716C4"/>
    <w:rsid w:val="00B7263E"/>
    <w:rsid w:val="00B72904"/>
    <w:rsid w:val="00B753EE"/>
    <w:rsid w:val="00B75716"/>
    <w:rsid w:val="00B76EA7"/>
    <w:rsid w:val="00B77CA1"/>
    <w:rsid w:val="00B81205"/>
    <w:rsid w:val="00B814DD"/>
    <w:rsid w:val="00B84009"/>
    <w:rsid w:val="00B9072E"/>
    <w:rsid w:val="00B9336B"/>
    <w:rsid w:val="00B9388E"/>
    <w:rsid w:val="00B9507E"/>
    <w:rsid w:val="00B96EBE"/>
    <w:rsid w:val="00BA03D5"/>
    <w:rsid w:val="00BA0B90"/>
    <w:rsid w:val="00BA2FAC"/>
    <w:rsid w:val="00BA5A44"/>
    <w:rsid w:val="00BA65CE"/>
    <w:rsid w:val="00BA6AE8"/>
    <w:rsid w:val="00BA714A"/>
    <w:rsid w:val="00BB0064"/>
    <w:rsid w:val="00BB1D73"/>
    <w:rsid w:val="00BB2006"/>
    <w:rsid w:val="00BB20EA"/>
    <w:rsid w:val="00BB2635"/>
    <w:rsid w:val="00BB2848"/>
    <w:rsid w:val="00BB328D"/>
    <w:rsid w:val="00BB54CA"/>
    <w:rsid w:val="00BB55D0"/>
    <w:rsid w:val="00BB6A6C"/>
    <w:rsid w:val="00BC1BAF"/>
    <w:rsid w:val="00BC3107"/>
    <w:rsid w:val="00BC61D6"/>
    <w:rsid w:val="00BC6726"/>
    <w:rsid w:val="00BC73FD"/>
    <w:rsid w:val="00BC7E39"/>
    <w:rsid w:val="00BC7F3D"/>
    <w:rsid w:val="00BD0EF1"/>
    <w:rsid w:val="00BE1842"/>
    <w:rsid w:val="00BE7190"/>
    <w:rsid w:val="00BF6795"/>
    <w:rsid w:val="00C004FB"/>
    <w:rsid w:val="00C063EC"/>
    <w:rsid w:val="00C065A6"/>
    <w:rsid w:val="00C106A5"/>
    <w:rsid w:val="00C10EE3"/>
    <w:rsid w:val="00C13168"/>
    <w:rsid w:val="00C17717"/>
    <w:rsid w:val="00C24496"/>
    <w:rsid w:val="00C26848"/>
    <w:rsid w:val="00C309F0"/>
    <w:rsid w:val="00C30F0B"/>
    <w:rsid w:val="00C352DA"/>
    <w:rsid w:val="00C36A4E"/>
    <w:rsid w:val="00C4082C"/>
    <w:rsid w:val="00C41F5F"/>
    <w:rsid w:val="00C479E5"/>
    <w:rsid w:val="00C47A1C"/>
    <w:rsid w:val="00C50F0D"/>
    <w:rsid w:val="00C5178D"/>
    <w:rsid w:val="00C52E8E"/>
    <w:rsid w:val="00C53439"/>
    <w:rsid w:val="00C54BC1"/>
    <w:rsid w:val="00C55519"/>
    <w:rsid w:val="00C6111A"/>
    <w:rsid w:val="00C632C7"/>
    <w:rsid w:val="00C63AB6"/>
    <w:rsid w:val="00C652A3"/>
    <w:rsid w:val="00C65499"/>
    <w:rsid w:val="00C665F4"/>
    <w:rsid w:val="00C669E1"/>
    <w:rsid w:val="00C67F6F"/>
    <w:rsid w:val="00C70398"/>
    <w:rsid w:val="00C70F78"/>
    <w:rsid w:val="00C72A9E"/>
    <w:rsid w:val="00C73C5B"/>
    <w:rsid w:val="00C74872"/>
    <w:rsid w:val="00C74C7A"/>
    <w:rsid w:val="00C74E45"/>
    <w:rsid w:val="00C7516D"/>
    <w:rsid w:val="00C75256"/>
    <w:rsid w:val="00C76757"/>
    <w:rsid w:val="00C87C29"/>
    <w:rsid w:val="00C9168E"/>
    <w:rsid w:val="00C93785"/>
    <w:rsid w:val="00C93EED"/>
    <w:rsid w:val="00C9464B"/>
    <w:rsid w:val="00C95500"/>
    <w:rsid w:val="00C95B39"/>
    <w:rsid w:val="00C978D9"/>
    <w:rsid w:val="00CA11EE"/>
    <w:rsid w:val="00CA1A48"/>
    <w:rsid w:val="00CB188F"/>
    <w:rsid w:val="00CB2781"/>
    <w:rsid w:val="00CB512D"/>
    <w:rsid w:val="00CB5396"/>
    <w:rsid w:val="00CC192E"/>
    <w:rsid w:val="00CC2363"/>
    <w:rsid w:val="00CC335B"/>
    <w:rsid w:val="00CC6EE8"/>
    <w:rsid w:val="00CD117D"/>
    <w:rsid w:val="00CD3B84"/>
    <w:rsid w:val="00CD43C4"/>
    <w:rsid w:val="00CD6F28"/>
    <w:rsid w:val="00CE3419"/>
    <w:rsid w:val="00CE3B86"/>
    <w:rsid w:val="00CE458F"/>
    <w:rsid w:val="00CF02B2"/>
    <w:rsid w:val="00CF1666"/>
    <w:rsid w:val="00CF1D40"/>
    <w:rsid w:val="00CF1E5C"/>
    <w:rsid w:val="00CF2225"/>
    <w:rsid w:val="00D027EE"/>
    <w:rsid w:val="00D03166"/>
    <w:rsid w:val="00D07431"/>
    <w:rsid w:val="00D07CDA"/>
    <w:rsid w:val="00D1167C"/>
    <w:rsid w:val="00D138ED"/>
    <w:rsid w:val="00D13F90"/>
    <w:rsid w:val="00D148E1"/>
    <w:rsid w:val="00D20982"/>
    <w:rsid w:val="00D24681"/>
    <w:rsid w:val="00D246BB"/>
    <w:rsid w:val="00D24D82"/>
    <w:rsid w:val="00D25E7C"/>
    <w:rsid w:val="00D30620"/>
    <w:rsid w:val="00D351FA"/>
    <w:rsid w:val="00D35900"/>
    <w:rsid w:val="00D35AFE"/>
    <w:rsid w:val="00D417A5"/>
    <w:rsid w:val="00D46F84"/>
    <w:rsid w:val="00D478F5"/>
    <w:rsid w:val="00D47EED"/>
    <w:rsid w:val="00D50263"/>
    <w:rsid w:val="00D50BDE"/>
    <w:rsid w:val="00D519AF"/>
    <w:rsid w:val="00D52630"/>
    <w:rsid w:val="00D534E5"/>
    <w:rsid w:val="00D541B2"/>
    <w:rsid w:val="00D55CD3"/>
    <w:rsid w:val="00D618BA"/>
    <w:rsid w:val="00D62243"/>
    <w:rsid w:val="00D62EC8"/>
    <w:rsid w:val="00D660A2"/>
    <w:rsid w:val="00D66CDF"/>
    <w:rsid w:val="00D66EE4"/>
    <w:rsid w:val="00D71B81"/>
    <w:rsid w:val="00D737F5"/>
    <w:rsid w:val="00D74871"/>
    <w:rsid w:val="00D75ECE"/>
    <w:rsid w:val="00D81500"/>
    <w:rsid w:val="00D82782"/>
    <w:rsid w:val="00D82AC7"/>
    <w:rsid w:val="00D83446"/>
    <w:rsid w:val="00D84BC0"/>
    <w:rsid w:val="00D8719C"/>
    <w:rsid w:val="00D8729F"/>
    <w:rsid w:val="00D900E6"/>
    <w:rsid w:val="00D905E9"/>
    <w:rsid w:val="00D93B75"/>
    <w:rsid w:val="00D93CE2"/>
    <w:rsid w:val="00D97E3B"/>
    <w:rsid w:val="00DA259A"/>
    <w:rsid w:val="00DA2C29"/>
    <w:rsid w:val="00DA4ABA"/>
    <w:rsid w:val="00DA4D70"/>
    <w:rsid w:val="00DA543A"/>
    <w:rsid w:val="00DA552F"/>
    <w:rsid w:val="00DB062F"/>
    <w:rsid w:val="00DB0DF2"/>
    <w:rsid w:val="00DB14AD"/>
    <w:rsid w:val="00DB3081"/>
    <w:rsid w:val="00DB5094"/>
    <w:rsid w:val="00DB7C61"/>
    <w:rsid w:val="00DC092A"/>
    <w:rsid w:val="00DC0B5E"/>
    <w:rsid w:val="00DC13A6"/>
    <w:rsid w:val="00DC1739"/>
    <w:rsid w:val="00DC3355"/>
    <w:rsid w:val="00DC628A"/>
    <w:rsid w:val="00DD1BA1"/>
    <w:rsid w:val="00DD1E9C"/>
    <w:rsid w:val="00DD2212"/>
    <w:rsid w:val="00DD2A3D"/>
    <w:rsid w:val="00DD3D61"/>
    <w:rsid w:val="00DD4650"/>
    <w:rsid w:val="00DD53E0"/>
    <w:rsid w:val="00DD68BC"/>
    <w:rsid w:val="00DD749E"/>
    <w:rsid w:val="00DE13C6"/>
    <w:rsid w:val="00DE2B02"/>
    <w:rsid w:val="00DE3AA5"/>
    <w:rsid w:val="00DE43F3"/>
    <w:rsid w:val="00DE5E6B"/>
    <w:rsid w:val="00DE6259"/>
    <w:rsid w:val="00DE6724"/>
    <w:rsid w:val="00DF39A9"/>
    <w:rsid w:val="00DF4CBE"/>
    <w:rsid w:val="00DF5021"/>
    <w:rsid w:val="00DF56BE"/>
    <w:rsid w:val="00DF6B6B"/>
    <w:rsid w:val="00E008FD"/>
    <w:rsid w:val="00E02853"/>
    <w:rsid w:val="00E028C0"/>
    <w:rsid w:val="00E033AB"/>
    <w:rsid w:val="00E06967"/>
    <w:rsid w:val="00E10815"/>
    <w:rsid w:val="00E114C0"/>
    <w:rsid w:val="00E13695"/>
    <w:rsid w:val="00E15BB1"/>
    <w:rsid w:val="00E15BD6"/>
    <w:rsid w:val="00E23CF3"/>
    <w:rsid w:val="00E24044"/>
    <w:rsid w:val="00E256A4"/>
    <w:rsid w:val="00E2739F"/>
    <w:rsid w:val="00E3126F"/>
    <w:rsid w:val="00E317C4"/>
    <w:rsid w:val="00E32268"/>
    <w:rsid w:val="00E34313"/>
    <w:rsid w:val="00E41611"/>
    <w:rsid w:val="00E44A58"/>
    <w:rsid w:val="00E509DC"/>
    <w:rsid w:val="00E5220B"/>
    <w:rsid w:val="00E522FC"/>
    <w:rsid w:val="00E55A0B"/>
    <w:rsid w:val="00E55E02"/>
    <w:rsid w:val="00E5692B"/>
    <w:rsid w:val="00E614CA"/>
    <w:rsid w:val="00E66987"/>
    <w:rsid w:val="00E723DE"/>
    <w:rsid w:val="00E82E30"/>
    <w:rsid w:val="00E84EE7"/>
    <w:rsid w:val="00E86D13"/>
    <w:rsid w:val="00E87519"/>
    <w:rsid w:val="00E87D4E"/>
    <w:rsid w:val="00E953F2"/>
    <w:rsid w:val="00E95AC6"/>
    <w:rsid w:val="00EA0C70"/>
    <w:rsid w:val="00EA337D"/>
    <w:rsid w:val="00EA4D51"/>
    <w:rsid w:val="00EA4E67"/>
    <w:rsid w:val="00EA7984"/>
    <w:rsid w:val="00EB1263"/>
    <w:rsid w:val="00EB3EFC"/>
    <w:rsid w:val="00EB6E04"/>
    <w:rsid w:val="00EB6E7E"/>
    <w:rsid w:val="00EB6F96"/>
    <w:rsid w:val="00EB77E5"/>
    <w:rsid w:val="00EC0193"/>
    <w:rsid w:val="00EC0B6C"/>
    <w:rsid w:val="00EC2715"/>
    <w:rsid w:val="00EC7D65"/>
    <w:rsid w:val="00ED2086"/>
    <w:rsid w:val="00ED2ABE"/>
    <w:rsid w:val="00ED3C66"/>
    <w:rsid w:val="00ED534F"/>
    <w:rsid w:val="00ED5E10"/>
    <w:rsid w:val="00EE07CF"/>
    <w:rsid w:val="00EE1FC1"/>
    <w:rsid w:val="00EE4160"/>
    <w:rsid w:val="00EE511F"/>
    <w:rsid w:val="00EE5BD3"/>
    <w:rsid w:val="00EF4619"/>
    <w:rsid w:val="00EF79A1"/>
    <w:rsid w:val="00F013E4"/>
    <w:rsid w:val="00F055AB"/>
    <w:rsid w:val="00F05AE9"/>
    <w:rsid w:val="00F05E79"/>
    <w:rsid w:val="00F078A2"/>
    <w:rsid w:val="00F100E6"/>
    <w:rsid w:val="00F15926"/>
    <w:rsid w:val="00F1615E"/>
    <w:rsid w:val="00F16416"/>
    <w:rsid w:val="00F16AB3"/>
    <w:rsid w:val="00F17D53"/>
    <w:rsid w:val="00F21239"/>
    <w:rsid w:val="00F22B94"/>
    <w:rsid w:val="00F24603"/>
    <w:rsid w:val="00F262FC"/>
    <w:rsid w:val="00F265EA"/>
    <w:rsid w:val="00F30025"/>
    <w:rsid w:val="00F31069"/>
    <w:rsid w:val="00F31EF3"/>
    <w:rsid w:val="00F329BA"/>
    <w:rsid w:val="00F32D57"/>
    <w:rsid w:val="00F3355A"/>
    <w:rsid w:val="00F343DF"/>
    <w:rsid w:val="00F34FBD"/>
    <w:rsid w:val="00F35A6E"/>
    <w:rsid w:val="00F3728A"/>
    <w:rsid w:val="00F418F3"/>
    <w:rsid w:val="00F42BAB"/>
    <w:rsid w:val="00F433D0"/>
    <w:rsid w:val="00F43B97"/>
    <w:rsid w:val="00F44ED3"/>
    <w:rsid w:val="00F453C2"/>
    <w:rsid w:val="00F457A8"/>
    <w:rsid w:val="00F46D73"/>
    <w:rsid w:val="00F5097D"/>
    <w:rsid w:val="00F51116"/>
    <w:rsid w:val="00F5153A"/>
    <w:rsid w:val="00F5191E"/>
    <w:rsid w:val="00F537DA"/>
    <w:rsid w:val="00F53CDD"/>
    <w:rsid w:val="00F53D58"/>
    <w:rsid w:val="00F568D2"/>
    <w:rsid w:val="00F56B89"/>
    <w:rsid w:val="00F60B89"/>
    <w:rsid w:val="00F6367E"/>
    <w:rsid w:val="00F67837"/>
    <w:rsid w:val="00F707B3"/>
    <w:rsid w:val="00F70B85"/>
    <w:rsid w:val="00F70EB1"/>
    <w:rsid w:val="00F71330"/>
    <w:rsid w:val="00F7162F"/>
    <w:rsid w:val="00F733F6"/>
    <w:rsid w:val="00F75C76"/>
    <w:rsid w:val="00F75CBD"/>
    <w:rsid w:val="00F75D9B"/>
    <w:rsid w:val="00F80383"/>
    <w:rsid w:val="00F81097"/>
    <w:rsid w:val="00F81A9A"/>
    <w:rsid w:val="00F81FC5"/>
    <w:rsid w:val="00F823DE"/>
    <w:rsid w:val="00F841D0"/>
    <w:rsid w:val="00F85DF7"/>
    <w:rsid w:val="00F91A4E"/>
    <w:rsid w:val="00F922FB"/>
    <w:rsid w:val="00F944DD"/>
    <w:rsid w:val="00F958CE"/>
    <w:rsid w:val="00F9611B"/>
    <w:rsid w:val="00F9661D"/>
    <w:rsid w:val="00FA5582"/>
    <w:rsid w:val="00FB01A7"/>
    <w:rsid w:val="00FB3678"/>
    <w:rsid w:val="00FB47D6"/>
    <w:rsid w:val="00FB52B5"/>
    <w:rsid w:val="00FC04A0"/>
    <w:rsid w:val="00FC1803"/>
    <w:rsid w:val="00FC1A61"/>
    <w:rsid w:val="00FC527C"/>
    <w:rsid w:val="00FC7E6B"/>
    <w:rsid w:val="00FD2028"/>
    <w:rsid w:val="00FE25AB"/>
    <w:rsid w:val="00FE338B"/>
    <w:rsid w:val="00FE3FF7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1"/>
    </o:shapelayout>
  </w:shapeDefaults>
  <w:decimalSymbol w:val="."/>
  <w:listSeparator w:val=","/>
  <w14:docId w14:val="27B00941"/>
  <w15:docId w15:val="{45681A7D-207D-4F2E-A0E3-D70D4816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B5094"/>
    <w:rPr>
      <w:sz w:val="24"/>
      <w:szCs w:val="24"/>
    </w:rPr>
  </w:style>
  <w:style w:type="paragraph" w:styleId="Heading1">
    <w:name w:val="heading 1"/>
    <w:aliases w:val="RIM_Heading1Numbered,H1"/>
    <w:next w:val="RIMBody"/>
    <w:qFormat/>
    <w:rsid w:val="00951E59"/>
    <w:pPr>
      <w:keepNext/>
      <w:numPr>
        <w:numId w:val="12"/>
      </w:numPr>
      <w:tabs>
        <w:tab w:val="left" w:pos="0"/>
      </w:tabs>
      <w:spacing w:before="480" w:after="120" w:line="440" w:lineRule="atLeast"/>
      <w:outlineLvl w:val="0"/>
    </w:pPr>
    <w:rPr>
      <w:rFonts w:ascii="Arial" w:hAnsi="Arial"/>
      <w:b/>
      <w:snapToGrid w:val="0"/>
      <w:kern w:val="28"/>
      <w:sz w:val="40"/>
      <w:szCs w:val="24"/>
    </w:rPr>
  </w:style>
  <w:style w:type="paragraph" w:styleId="Heading2">
    <w:name w:val="heading 2"/>
    <w:aliases w:val="RIM_Heading2Numbered"/>
    <w:basedOn w:val="Heading1"/>
    <w:next w:val="RIMBody"/>
    <w:qFormat/>
    <w:rsid w:val="00951E59"/>
    <w:pPr>
      <w:numPr>
        <w:ilvl w:val="1"/>
      </w:numPr>
      <w:spacing w:before="360" w:line="360" w:lineRule="atLeast"/>
      <w:outlineLvl w:val="1"/>
    </w:pPr>
    <w:rPr>
      <w:sz w:val="32"/>
    </w:rPr>
  </w:style>
  <w:style w:type="paragraph" w:styleId="Heading3">
    <w:name w:val="heading 3"/>
    <w:aliases w:val="RIM_Heading3Numbered"/>
    <w:basedOn w:val="Heading1"/>
    <w:next w:val="RIMBody"/>
    <w:qFormat/>
    <w:rsid w:val="00951E59"/>
    <w:pPr>
      <w:numPr>
        <w:ilvl w:val="2"/>
      </w:numPr>
      <w:spacing w:before="320" w:line="320" w:lineRule="atLeas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951E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1E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RIM_Heading4"/>
    <w:basedOn w:val="Heading7"/>
    <w:next w:val="RIMBody"/>
    <w:qFormat/>
    <w:rsid w:val="00951E59"/>
    <w:pPr>
      <w:spacing w:before="240" w:line="240" w:lineRule="atLeast"/>
      <w:outlineLvl w:val="5"/>
    </w:pPr>
    <w:rPr>
      <w:sz w:val="22"/>
      <w:szCs w:val="24"/>
    </w:rPr>
  </w:style>
  <w:style w:type="paragraph" w:styleId="Heading7">
    <w:name w:val="heading 7"/>
    <w:aliases w:val="RIM_Heading3"/>
    <w:basedOn w:val="Heading8"/>
    <w:next w:val="RIMBody"/>
    <w:qFormat/>
    <w:rsid w:val="00951E59"/>
    <w:pPr>
      <w:spacing w:before="320" w:line="320" w:lineRule="atLeast"/>
      <w:outlineLvl w:val="6"/>
    </w:pPr>
    <w:rPr>
      <w:sz w:val="24"/>
      <w:szCs w:val="28"/>
    </w:rPr>
  </w:style>
  <w:style w:type="paragraph" w:styleId="Heading8">
    <w:name w:val="heading 8"/>
    <w:aliases w:val="RIM_Heading2"/>
    <w:basedOn w:val="Heading9"/>
    <w:next w:val="RIMBody"/>
    <w:qFormat/>
    <w:rsid w:val="00951E59"/>
    <w:pPr>
      <w:spacing w:before="360" w:line="400" w:lineRule="atLeast"/>
      <w:outlineLvl w:val="7"/>
    </w:pPr>
    <w:rPr>
      <w:sz w:val="32"/>
      <w:szCs w:val="36"/>
    </w:rPr>
  </w:style>
  <w:style w:type="paragraph" w:styleId="Heading9">
    <w:name w:val="heading 9"/>
    <w:aliases w:val="RIM_Heading1"/>
    <w:next w:val="RIMBody"/>
    <w:qFormat/>
    <w:rsid w:val="00951E59"/>
    <w:pPr>
      <w:keepNext/>
      <w:suppressAutoHyphens/>
      <w:spacing w:before="480" w:after="120" w:line="480" w:lineRule="atLeast"/>
      <w:outlineLvl w:val="8"/>
    </w:pPr>
    <w:rPr>
      <w:rFonts w:ascii="Arial" w:hAnsi="Arial"/>
      <w:b/>
      <w:snapToGrid w:val="0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eginExpandingSection">
    <w:name w:val="HTMLBeginExpandingSection"/>
    <w:basedOn w:val="Heading7"/>
    <w:next w:val="RIMBody"/>
    <w:rsid w:val="00951E59"/>
  </w:style>
  <w:style w:type="paragraph" w:customStyle="1" w:styleId="HTMLEndExpandingSection">
    <w:name w:val="HTMLEndExpandingSection"/>
    <w:next w:val="RIMBody"/>
    <w:rsid w:val="00951E59"/>
    <w:pPr>
      <w:spacing w:line="20" w:lineRule="exact"/>
      <w:ind w:left="-360"/>
    </w:pPr>
    <w:rPr>
      <w:rFonts w:ascii="Palatino Linotype" w:hAnsi="Palatino Linotype"/>
      <w:b/>
      <w:color w:val="FF0000"/>
      <w:sz w:val="2"/>
      <w:szCs w:val="24"/>
    </w:rPr>
  </w:style>
  <w:style w:type="paragraph" w:styleId="Header">
    <w:name w:val="head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2">
    <w:name w:val="toc 2"/>
    <w:aliases w:val="RIM_TOCNumbered2"/>
    <w:basedOn w:val="TOC1"/>
    <w:uiPriority w:val="39"/>
    <w:rsid w:val="00951E59"/>
    <w:pPr>
      <w:spacing w:before="240"/>
      <w:ind w:left="1152" w:right="360"/>
    </w:pPr>
    <w:rPr>
      <w:sz w:val="24"/>
    </w:rPr>
  </w:style>
  <w:style w:type="paragraph" w:styleId="TOC1">
    <w:name w:val="toc 1"/>
    <w:aliases w:val="RIM_TOCNumbered1"/>
    <w:uiPriority w:val="39"/>
    <w:rsid w:val="00951E59"/>
    <w:pPr>
      <w:tabs>
        <w:tab w:val="left" w:pos="576"/>
        <w:tab w:val="right" w:leader="dot" w:pos="9360"/>
      </w:tabs>
      <w:spacing w:before="320" w:after="80"/>
      <w:ind w:left="576" w:hanging="576"/>
    </w:pPr>
    <w:rPr>
      <w:rFonts w:ascii="Arial" w:hAnsi="Arial"/>
      <w:b/>
      <w:sz w:val="28"/>
      <w:szCs w:val="28"/>
    </w:rPr>
  </w:style>
  <w:style w:type="paragraph" w:styleId="TOC3">
    <w:name w:val="toc 3"/>
    <w:aliases w:val="RIM_TOCNumbered3"/>
    <w:basedOn w:val="TOC2"/>
    <w:uiPriority w:val="39"/>
    <w:rsid w:val="00951E59"/>
    <w:pPr>
      <w:tabs>
        <w:tab w:val="clear" w:pos="576"/>
      </w:tabs>
      <w:spacing w:before="80"/>
      <w:ind w:left="1872" w:hanging="720"/>
    </w:pPr>
    <w:rPr>
      <w:b w:val="0"/>
      <w:sz w:val="20"/>
    </w:rPr>
  </w:style>
  <w:style w:type="paragraph" w:styleId="TOC5">
    <w:name w:val="toc 5"/>
    <w:aliases w:val="RIM_TOC2"/>
    <w:basedOn w:val="TOC2"/>
    <w:semiHidden/>
    <w:rsid w:val="00951E59"/>
    <w:pPr>
      <w:spacing w:line="280" w:lineRule="atLeast"/>
      <w:ind w:left="576" w:firstLine="0"/>
    </w:pPr>
  </w:style>
  <w:style w:type="paragraph" w:styleId="TOC4">
    <w:name w:val="toc 4"/>
    <w:aliases w:val="RIM_TOC1"/>
    <w:basedOn w:val="TOC1"/>
    <w:semiHidden/>
    <w:rsid w:val="00951E59"/>
    <w:pPr>
      <w:ind w:left="0" w:firstLine="0"/>
    </w:pPr>
  </w:style>
  <w:style w:type="paragraph" w:styleId="Index1">
    <w:name w:val="index 1"/>
    <w:aliases w:val="BB_Index1,RIM_Index1"/>
    <w:basedOn w:val="Normal"/>
    <w:uiPriority w:val="99"/>
    <w:semiHidden/>
    <w:rsid w:val="00951E59"/>
    <w:pPr>
      <w:spacing w:before="120" w:line="260" w:lineRule="atLeast"/>
      <w:ind w:left="288" w:hanging="288"/>
    </w:pPr>
    <w:rPr>
      <w:rFonts w:ascii="Palatino Linotype" w:hAnsi="Palatino Linotype"/>
      <w:sz w:val="22"/>
    </w:rPr>
  </w:style>
  <w:style w:type="paragraph" w:styleId="IndexHeading">
    <w:name w:val="index heading"/>
    <w:aliases w:val="BB_HeadingIndex"/>
    <w:basedOn w:val="Normal"/>
    <w:next w:val="Index1"/>
    <w:semiHidden/>
    <w:rsid w:val="00951E59"/>
    <w:rPr>
      <w:rFonts w:ascii="Arial" w:hAnsi="Arial" w:cs="Arial"/>
      <w:b/>
      <w:bCs/>
    </w:rPr>
  </w:style>
  <w:style w:type="paragraph" w:styleId="Index2">
    <w:name w:val="index 2"/>
    <w:aliases w:val="BB_Index2,RIM_Index2"/>
    <w:basedOn w:val="Index1"/>
    <w:uiPriority w:val="99"/>
    <w:semiHidden/>
    <w:rsid w:val="00951E59"/>
    <w:pPr>
      <w:spacing w:before="40"/>
      <w:ind w:left="576"/>
    </w:pPr>
  </w:style>
  <w:style w:type="table" w:styleId="TableGrid">
    <w:name w:val="Table Grid"/>
    <w:basedOn w:val="TableNormal"/>
    <w:semiHidden/>
    <w:rsid w:val="00951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6">
    <w:name w:val="toc 6"/>
    <w:aliases w:val="RIM_TOC3"/>
    <w:basedOn w:val="TOC5"/>
    <w:semiHidden/>
    <w:rsid w:val="00951E59"/>
    <w:pPr>
      <w:spacing w:line="240" w:lineRule="atLeast"/>
    </w:pPr>
    <w:rPr>
      <w:rFonts w:ascii="Palatino Linotype" w:hAnsi="Palatino Linotype"/>
      <w:b w:val="0"/>
      <w:sz w:val="20"/>
      <w:szCs w:val="20"/>
    </w:rPr>
  </w:style>
  <w:style w:type="character" w:styleId="FollowedHyperlink">
    <w:name w:val="FollowedHyperlink"/>
    <w:basedOn w:val="DefaultParagraphFont"/>
    <w:semiHidden/>
    <w:rsid w:val="005A3E2E"/>
    <w:rPr>
      <w:color w:val="800080"/>
      <w:u w:val="single"/>
    </w:rPr>
  </w:style>
  <w:style w:type="paragraph" w:styleId="TOC7">
    <w:name w:val="toc 7"/>
    <w:aliases w:val="RIM_TOC4"/>
    <w:basedOn w:val="TOC6"/>
    <w:semiHidden/>
    <w:rsid w:val="00951E59"/>
  </w:style>
  <w:style w:type="paragraph" w:styleId="BalloonText">
    <w:name w:val="Balloon Text"/>
    <w:basedOn w:val="Normal"/>
    <w:semiHidden/>
    <w:rsid w:val="00951E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51E59"/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951E59"/>
    <w:rPr>
      <w:sz w:val="16"/>
      <w:szCs w:val="16"/>
    </w:rPr>
  </w:style>
  <w:style w:type="paragraph" w:styleId="CommentText">
    <w:name w:val="annotation text"/>
    <w:basedOn w:val="RIMCell"/>
    <w:semiHidden/>
    <w:rsid w:val="00951E59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E59"/>
    <w:rPr>
      <w:b/>
      <w:bCs/>
    </w:rPr>
  </w:style>
  <w:style w:type="paragraph" w:styleId="DocumentMap">
    <w:name w:val="Document Map"/>
    <w:basedOn w:val="Normal"/>
    <w:semiHidden/>
    <w:rsid w:val="00951E5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semiHidden/>
    <w:rsid w:val="00951E59"/>
    <w:rPr>
      <w:vertAlign w:val="superscript"/>
    </w:rPr>
  </w:style>
  <w:style w:type="paragraph" w:styleId="EndnoteText">
    <w:name w:val="endnote text"/>
    <w:basedOn w:val="Normal"/>
    <w:semiHidden/>
    <w:rsid w:val="00951E5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51E59"/>
    <w:rPr>
      <w:vertAlign w:val="superscript"/>
    </w:rPr>
  </w:style>
  <w:style w:type="paragraph" w:styleId="FootnoteText">
    <w:name w:val="footnote text"/>
    <w:basedOn w:val="RIMCell"/>
    <w:semiHidden/>
    <w:rsid w:val="00951E59"/>
    <w:rPr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951E5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51E5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51E5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51E5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51E5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51E5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51E59"/>
    <w:pPr>
      <w:ind w:left="2160" w:hanging="240"/>
    </w:pPr>
  </w:style>
  <w:style w:type="paragraph" w:styleId="MacroText">
    <w:name w:val="macro"/>
    <w:semiHidden/>
    <w:rsid w:val="00951E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951E5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51E59"/>
  </w:style>
  <w:style w:type="paragraph" w:styleId="TOAHeading">
    <w:name w:val="toa heading"/>
    <w:basedOn w:val="Normal"/>
    <w:next w:val="Normal"/>
    <w:semiHidden/>
    <w:rsid w:val="00951E59"/>
    <w:pPr>
      <w:spacing w:before="120"/>
    </w:pPr>
    <w:rPr>
      <w:rFonts w:ascii="Arial" w:hAnsi="Arial" w:cs="Arial"/>
      <w:b/>
      <w:bCs/>
    </w:rPr>
  </w:style>
  <w:style w:type="paragraph" w:styleId="TOC8">
    <w:name w:val="toc 8"/>
    <w:basedOn w:val="Normal"/>
    <w:next w:val="Normal"/>
    <w:autoRedefine/>
    <w:semiHidden/>
    <w:rsid w:val="00951E59"/>
    <w:pPr>
      <w:ind w:left="1680"/>
    </w:pPr>
  </w:style>
  <w:style w:type="paragraph" w:styleId="TOC9">
    <w:name w:val="toc 9"/>
    <w:basedOn w:val="Normal"/>
    <w:next w:val="Normal"/>
    <w:autoRedefine/>
    <w:semiHidden/>
    <w:rsid w:val="00951E59"/>
    <w:pPr>
      <w:ind w:left="1920"/>
    </w:pPr>
  </w:style>
  <w:style w:type="character" w:styleId="Hyperlink">
    <w:name w:val="Hyperlink"/>
    <w:basedOn w:val="DefaultParagraphFont"/>
    <w:uiPriority w:val="99"/>
    <w:rsid w:val="00951E59"/>
    <w:rPr>
      <w:color w:val="0000FF"/>
      <w:u w:val="single"/>
    </w:rPr>
  </w:style>
  <w:style w:type="paragraph" w:customStyle="1" w:styleId="RIMBody">
    <w:name w:val="RIM_Body"/>
    <w:rsid w:val="00951E59"/>
    <w:pPr>
      <w:spacing w:before="120" w:after="120" w:line="260" w:lineRule="atLeast"/>
    </w:pPr>
    <w:rPr>
      <w:rFonts w:ascii="Palatino Linotype" w:hAnsi="Palatino Linotype"/>
      <w:sz w:val="22"/>
      <w:szCs w:val="24"/>
    </w:rPr>
  </w:style>
  <w:style w:type="paragraph" w:customStyle="1" w:styleId="RIMBodyAfter">
    <w:name w:val="RIM_BodyAfter"/>
    <w:basedOn w:val="RIMBody"/>
    <w:next w:val="RIMBody"/>
    <w:rsid w:val="00951E59"/>
    <w:pPr>
      <w:spacing w:before="240"/>
    </w:pPr>
  </w:style>
  <w:style w:type="paragraph" w:customStyle="1" w:styleId="RIMBodyLegal">
    <w:name w:val="RIM_BodyLegal"/>
    <w:basedOn w:val="RIMBody"/>
    <w:next w:val="RIMBody"/>
    <w:rsid w:val="00951E59"/>
    <w:rPr>
      <w:sz w:val="16"/>
    </w:rPr>
  </w:style>
  <w:style w:type="character" w:customStyle="1" w:styleId="RIMBold">
    <w:name w:val="RIM_Bold"/>
    <w:rsid w:val="00951E59"/>
    <w:rPr>
      <w:b/>
    </w:rPr>
  </w:style>
  <w:style w:type="paragraph" w:customStyle="1" w:styleId="RIMBulleted">
    <w:name w:val="RIM_Bulleted"/>
    <w:basedOn w:val="RIMBody"/>
    <w:rsid w:val="00951E59"/>
    <w:pPr>
      <w:numPr>
        <w:numId w:val="15"/>
      </w:numPr>
    </w:pPr>
  </w:style>
  <w:style w:type="paragraph" w:customStyle="1" w:styleId="RIMBulletedAfter">
    <w:name w:val="RIM_BulletedAfter"/>
    <w:basedOn w:val="RIMBulleted"/>
    <w:next w:val="RIMBulleted"/>
    <w:rsid w:val="00951E59"/>
    <w:pPr>
      <w:spacing w:before="240"/>
    </w:pPr>
  </w:style>
  <w:style w:type="paragraph" w:customStyle="1" w:styleId="RIMBulletedIndent">
    <w:name w:val="RIM_BulletedIndent"/>
    <w:basedOn w:val="RIMBulleted"/>
    <w:rsid w:val="00951E59"/>
    <w:pPr>
      <w:ind w:left="720"/>
    </w:pPr>
  </w:style>
  <w:style w:type="paragraph" w:customStyle="1" w:styleId="RIMBulletedIndent2">
    <w:name w:val="RIM_BulletedIndent2"/>
    <w:basedOn w:val="RIMBulleted"/>
    <w:rsid w:val="00951E59"/>
    <w:pPr>
      <w:ind w:left="1080"/>
    </w:pPr>
  </w:style>
  <w:style w:type="paragraph" w:customStyle="1" w:styleId="RIMBulletedIndent2After">
    <w:name w:val="RIM_BulletedIndent2After"/>
    <w:basedOn w:val="RIMBulletedIndent2"/>
    <w:next w:val="RIMBulletedIndent2"/>
    <w:rsid w:val="00951E59"/>
    <w:pPr>
      <w:spacing w:before="240"/>
    </w:pPr>
  </w:style>
  <w:style w:type="paragraph" w:customStyle="1" w:styleId="RIMBulletedIndentAfter">
    <w:name w:val="RIM_BulletedIndentAfter"/>
    <w:basedOn w:val="RIMBulletedIndent"/>
    <w:next w:val="RIMBulletedIndent"/>
    <w:rsid w:val="00951E59"/>
    <w:pPr>
      <w:spacing w:before="240"/>
    </w:pPr>
  </w:style>
  <w:style w:type="paragraph" w:customStyle="1" w:styleId="RIMCell">
    <w:name w:val="RIM_Cell"/>
    <w:rsid w:val="00951E59"/>
    <w:pPr>
      <w:spacing w:before="80" w:after="80"/>
      <w:ind w:right="72"/>
    </w:pPr>
    <w:rPr>
      <w:rFonts w:ascii="Arial" w:hAnsi="Arial"/>
      <w:sz w:val="18"/>
      <w:szCs w:val="24"/>
    </w:rPr>
  </w:style>
  <w:style w:type="paragraph" w:customStyle="1" w:styleId="RIMCellAfter">
    <w:name w:val="RIM_CellAfter"/>
    <w:basedOn w:val="RIMCell"/>
    <w:next w:val="RIMCell"/>
    <w:rsid w:val="00951E59"/>
    <w:pPr>
      <w:spacing w:before="160"/>
    </w:pPr>
  </w:style>
  <w:style w:type="paragraph" w:customStyle="1" w:styleId="RIMCellBulleted">
    <w:name w:val="RIM_CellBulleted"/>
    <w:basedOn w:val="RIMCell"/>
    <w:rsid w:val="00951E59"/>
    <w:pPr>
      <w:numPr>
        <w:numId w:val="16"/>
      </w:numPr>
    </w:pPr>
  </w:style>
  <w:style w:type="paragraph" w:customStyle="1" w:styleId="RIMCellBulletedAfter">
    <w:name w:val="RIM_CellBulletedAfter"/>
    <w:basedOn w:val="RIMCellBulleted"/>
    <w:next w:val="RIMCellBulleted"/>
    <w:rsid w:val="00951E59"/>
    <w:pPr>
      <w:spacing w:before="160"/>
    </w:pPr>
  </w:style>
  <w:style w:type="paragraph" w:customStyle="1" w:styleId="RIMCellBulletedIndent">
    <w:name w:val="RIM_CellBulletedIndent"/>
    <w:basedOn w:val="RIMCellBulleted"/>
    <w:rsid w:val="00951E59"/>
    <w:pPr>
      <w:ind w:left="576"/>
    </w:pPr>
  </w:style>
  <w:style w:type="paragraph" w:customStyle="1" w:styleId="RIMCellBulletedIndent2">
    <w:name w:val="RIM_CellBulletedIndent2"/>
    <w:basedOn w:val="RIMCellBulleted"/>
    <w:rsid w:val="00951E59"/>
    <w:pPr>
      <w:tabs>
        <w:tab w:val="clear" w:pos="288"/>
        <w:tab w:val="left" w:pos="864"/>
      </w:tabs>
      <w:ind w:left="864"/>
    </w:pPr>
  </w:style>
  <w:style w:type="paragraph" w:customStyle="1" w:styleId="RIMCellBulletedIndent2After">
    <w:name w:val="RIM_CellBulletedIndent2After"/>
    <w:basedOn w:val="RIMCellBulletedIndent2"/>
    <w:next w:val="RIMCellBulletedIndent2"/>
    <w:rsid w:val="00951E59"/>
    <w:pPr>
      <w:spacing w:before="160"/>
    </w:pPr>
  </w:style>
  <w:style w:type="paragraph" w:customStyle="1" w:styleId="RIMCellBulletedIndentAfter">
    <w:name w:val="RIM_CellBulletedIndentAfter"/>
    <w:basedOn w:val="RIMCellBulletedIndent"/>
    <w:next w:val="RIMCellBulletedIndent"/>
    <w:rsid w:val="00951E59"/>
    <w:pPr>
      <w:spacing w:before="160"/>
    </w:pPr>
  </w:style>
  <w:style w:type="paragraph" w:customStyle="1" w:styleId="RIMCellCommand">
    <w:name w:val="RIM_CellCommand"/>
    <w:basedOn w:val="RIMCell"/>
    <w:rsid w:val="00951E59"/>
    <w:rPr>
      <w:rFonts w:ascii="Courier New" w:hAnsi="Courier New"/>
    </w:rPr>
  </w:style>
  <w:style w:type="paragraph" w:customStyle="1" w:styleId="RIMCellCommandIndent">
    <w:name w:val="RIM_CellCommandIndent"/>
    <w:basedOn w:val="RIMCellCommand"/>
    <w:rsid w:val="00951E59"/>
    <w:pPr>
      <w:ind w:left="288"/>
    </w:pPr>
  </w:style>
  <w:style w:type="paragraph" w:customStyle="1" w:styleId="RIMCellHeading">
    <w:name w:val="RIM_CellHeading"/>
    <w:basedOn w:val="RIMCell"/>
    <w:next w:val="RIMCell"/>
    <w:rsid w:val="00951E59"/>
    <w:pPr>
      <w:keepNext/>
      <w:spacing w:before="40" w:after="40"/>
    </w:pPr>
    <w:rPr>
      <w:b/>
      <w:color w:val="FFFFFF"/>
      <w:sz w:val="20"/>
    </w:rPr>
  </w:style>
  <w:style w:type="paragraph" w:customStyle="1" w:styleId="RIMCellImage">
    <w:name w:val="RIM_CellImage"/>
    <w:basedOn w:val="RIMCell"/>
    <w:next w:val="RIMCell"/>
    <w:rsid w:val="00951E59"/>
    <w:pPr>
      <w:spacing w:before="120"/>
    </w:pPr>
  </w:style>
  <w:style w:type="paragraph" w:customStyle="1" w:styleId="RIMCellIndent">
    <w:name w:val="RIM_CellIndent"/>
    <w:basedOn w:val="RIMCell"/>
    <w:rsid w:val="00951E59"/>
    <w:pPr>
      <w:ind w:left="288"/>
    </w:pPr>
  </w:style>
  <w:style w:type="paragraph" w:customStyle="1" w:styleId="RIMCellImageIndent">
    <w:name w:val="RIM_CellImageIndent"/>
    <w:basedOn w:val="RIMCellIndent"/>
    <w:next w:val="RIMCell"/>
    <w:rsid w:val="00951E59"/>
    <w:pPr>
      <w:spacing w:before="160"/>
    </w:pPr>
  </w:style>
  <w:style w:type="paragraph" w:customStyle="1" w:styleId="RIMCellImageIndent2">
    <w:name w:val="RIM_CellImageIndent2"/>
    <w:basedOn w:val="RIMCellImageIndent"/>
    <w:next w:val="RIMCell"/>
    <w:rsid w:val="00951E59"/>
    <w:pPr>
      <w:ind w:left="576"/>
    </w:pPr>
  </w:style>
  <w:style w:type="paragraph" w:customStyle="1" w:styleId="RIMCellIndent2">
    <w:name w:val="RIM_CellIndent2"/>
    <w:basedOn w:val="RIMCell"/>
    <w:rsid w:val="00951E59"/>
    <w:pPr>
      <w:ind w:left="576"/>
    </w:pPr>
  </w:style>
  <w:style w:type="paragraph" w:customStyle="1" w:styleId="RIMCellIndent2After">
    <w:name w:val="RIM_CellIndent2After"/>
    <w:basedOn w:val="RIMCellIndent2"/>
    <w:rsid w:val="00951E59"/>
    <w:pPr>
      <w:spacing w:before="160"/>
    </w:pPr>
  </w:style>
  <w:style w:type="paragraph" w:customStyle="1" w:styleId="RIMCellIndentAfter">
    <w:name w:val="RIM_CellIndentAfter"/>
    <w:basedOn w:val="RIMCellIndent"/>
    <w:rsid w:val="00951E59"/>
    <w:pPr>
      <w:spacing w:before="160"/>
    </w:pPr>
  </w:style>
  <w:style w:type="paragraph" w:customStyle="1" w:styleId="RIMCellNote">
    <w:name w:val="RIM_CellNote"/>
    <w:basedOn w:val="RIMCell"/>
    <w:rsid w:val="00951E59"/>
  </w:style>
  <w:style w:type="character" w:customStyle="1" w:styleId="RIMCellNoteBold">
    <w:name w:val="RIM_CellNoteBold"/>
    <w:basedOn w:val="RIMBold"/>
    <w:rsid w:val="00951E59"/>
    <w:rPr>
      <w:rFonts w:ascii="Arial" w:hAnsi="Arial"/>
      <w:b/>
      <w:color w:val="0072A6"/>
    </w:rPr>
  </w:style>
  <w:style w:type="paragraph" w:customStyle="1" w:styleId="RIMCellNoteIndent">
    <w:name w:val="RIM_CellNoteIndent"/>
    <w:basedOn w:val="RIMCellIndent"/>
    <w:rsid w:val="00951E59"/>
  </w:style>
  <w:style w:type="paragraph" w:customStyle="1" w:styleId="RIMCellNoteIndent2">
    <w:name w:val="RIM_CellNoteIndent2"/>
    <w:basedOn w:val="RIMCellIndent2"/>
    <w:rsid w:val="00951E59"/>
  </w:style>
  <w:style w:type="paragraph" w:customStyle="1" w:styleId="RIMCellNumbered">
    <w:name w:val="RIM_CellNumbered"/>
    <w:basedOn w:val="RIMCell"/>
    <w:rsid w:val="00951E59"/>
    <w:pPr>
      <w:numPr>
        <w:numId w:val="18"/>
      </w:numPr>
    </w:pPr>
  </w:style>
  <w:style w:type="paragraph" w:customStyle="1" w:styleId="RIMCellNumberedFC">
    <w:name w:val="RIM_CellNumbered_FC"/>
    <w:basedOn w:val="RIMCell"/>
    <w:next w:val="RIMCell"/>
    <w:semiHidden/>
    <w:rsid w:val="00951E59"/>
    <w:pPr>
      <w:ind w:left="288" w:hanging="288"/>
    </w:pPr>
  </w:style>
  <w:style w:type="paragraph" w:customStyle="1" w:styleId="RIMCellNumbereda">
    <w:name w:val="RIM_CellNumbereda"/>
    <w:basedOn w:val="RIMCell"/>
    <w:rsid w:val="00951E59"/>
    <w:pPr>
      <w:numPr>
        <w:numId w:val="17"/>
      </w:numPr>
    </w:pPr>
  </w:style>
  <w:style w:type="paragraph" w:customStyle="1" w:styleId="RIMCellNumberedaFC">
    <w:name w:val="RIM_CellNumbereda_FC"/>
    <w:basedOn w:val="RIMCell"/>
    <w:next w:val="RIMCell"/>
    <w:semiHidden/>
    <w:rsid w:val="00951E59"/>
    <w:pPr>
      <w:ind w:left="576" w:hanging="288"/>
    </w:pPr>
  </w:style>
  <w:style w:type="paragraph" w:customStyle="1" w:styleId="RIMCellNumberedaAfter">
    <w:name w:val="RIM_CellNumberedaAfter"/>
    <w:basedOn w:val="RIMCellNumbereda"/>
    <w:next w:val="RIMCellNumbereda"/>
    <w:rsid w:val="00951E59"/>
    <w:pPr>
      <w:spacing w:before="160"/>
    </w:pPr>
  </w:style>
  <w:style w:type="paragraph" w:customStyle="1" w:styleId="RIMCellNumberedaAfterFC">
    <w:name w:val="RIM_CellNumberedaAfter_FC"/>
    <w:basedOn w:val="RIMCellNumberedaFC"/>
    <w:next w:val="RIMCell"/>
    <w:semiHidden/>
    <w:rsid w:val="00951E59"/>
    <w:pPr>
      <w:spacing w:before="160"/>
    </w:pPr>
  </w:style>
  <w:style w:type="paragraph" w:customStyle="1" w:styleId="RIMCellNumberedAfter">
    <w:name w:val="RIM_CellNumberedAfter"/>
    <w:basedOn w:val="RIMCellNumbered"/>
    <w:next w:val="RIMCellNumbered"/>
    <w:rsid w:val="00951E59"/>
    <w:pPr>
      <w:spacing w:before="160"/>
    </w:pPr>
  </w:style>
  <w:style w:type="paragraph" w:customStyle="1" w:styleId="RIMCellNumberedAfterFC">
    <w:name w:val="RIM_CellNumberedAfter_FC"/>
    <w:basedOn w:val="RIMCellNumberedFC"/>
    <w:next w:val="RIMCell"/>
    <w:semiHidden/>
    <w:rsid w:val="00951E59"/>
    <w:pPr>
      <w:spacing w:before="160"/>
    </w:pPr>
  </w:style>
  <w:style w:type="paragraph" w:customStyle="1" w:styleId="RIMCellSubHeading">
    <w:name w:val="RIM_CellSubHeading"/>
    <w:basedOn w:val="RIMCellHeading"/>
    <w:next w:val="RIMCell"/>
    <w:rsid w:val="00951E59"/>
    <w:rPr>
      <w:color w:val="000000"/>
    </w:rPr>
  </w:style>
  <w:style w:type="paragraph" w:customStyle="1" w:styleId="RIMCommand">
    <w:name w:val="RIM_Command"/>
    <w:basedOn w:val="RIMBody"/>
    <w:rsid w:val="00951E59"/>
    <w:pPr>
      <w:spacing w:line="240" w:lineRule="atLeast"/>
      <w:ind w:left="360"/>
    </w:pPr>
    <w:rPr>
      <w:rFonts w:ascii="Courier New" w:hAnsi="Courier New"/>
      <w:sz w:val="20"/>
      <w:szCs w:val="20"/>
    </w:rPr>
  </w:style>
  <w:style w:type="paragraph" w:customStyle="1" w:styleId="RIMCommandExample">
    <w:name w:val="RIM_CommandExample"/>
    <w:basedOn w:val="RIMCommand"/>
    <w:rsid w:val="00951E59"/>
    <w:pPr>
      <w:pBdr>
        <w:top w:val="single" w:sz="4" w:space="4" w:color="0072A6"/>
        <w:left w:val="single" w:sz="4" w:space="4" w:color="0072A6"/>
        <w:bottom w:val="single" w:sz="4" w:space="4" w:color="0072A6"/>
        <w:right w:val="single" w:sz="4" w:space="4" w:color="0072A6"/>
      </w:pBdr>
      <w:tabs>
        <w:tab w:val="left" w:pos="360"/>
      </w:tabs>
      <w:spacing w:line="220" w:lineRule="atLeast"/>
      <w:ind w:left="115" w:right="115"/>
    </w:pPr>
    <w:rPr>
      <w:sz w:val="18"/>
    </w:rPr>
  </w:style>
  <w:style w:type="paragraph" w:customStyle="1" w:styleId="RIMCommandExampleIndent">
    <w:name w:val="RIM_CommandExampleIndent"/>
    <w:basedOn w:val="RIMCommandExample"/>
    <w:rsid w:val="00951E59"/>
    <w:pPr>
      <w:ind w:left="475"/>
    </w:pPr>
  </w:style>
  <w:style w:type="paragraph" w:customStyle="1" w:styleId="RIMCommandIndent">
    <w:name w:val="RIM_CommandIndent"/>
    <w:basedOn w:val="RIMCommand"/>
    <w:rsid w:val="00951E59"/>
    <w:pPr>
      <w:ind w:left="720"/>
    </w:pPr>
  </w:style>
  <w:style w:type="paragraph" w:customStyle="1" w:styleId="RIMCommandIndent2">
    <w:name w:val="RIM_CommandIndent2"/>
    <w:basedOn w:val="RIMCommandIndent"/>
    <w:rsid w:val="00951E59"/>
    <w:pPr>
      <w:ind w:left="1080"/>
    </w:pPr>
  </w:style>
  <w:style w:type="character" w:customStyle="1" w:styleId="RIMCourier">
    <w:name w:val="RIM_Courier"/>
    <w:rsid w:val="00951E59"/>
    <w:rPr>
      <w:rFonts w:ascii="Courier" w:hAnsi="Courier"/>
    </w:rPr>
  </w:style>
  <w:style w:type="paragraph" w:customStyle="1" w:styleId="RIMDocInfoTableSpacer">
    <w:name w:val="RIM_DocInfoTableSpacer"/>
    <w:semiHidden/>
    <w:rsid w:val="00951E59"/>
    <w:rPr>
      <w:rFonts w:ascii="Palatino Linotype" w:hAnsi="Palatino Linotype"/>
      <w:sz w:val="12"/>
      <w:szCs w:val="22"/>
    </w:rPr>
  </w:style>
  <w:style w:type="paragraph" w:customStyle="1" w:styleId="RIMFooterLegal">
    <w:name w:val="RIM_FooterLegal"/>
    <w:semiHidden/>
    <w:rsid w:val="00951E59"/>
    <w:pPr>
      <w:spacing w:line="200" w:lineRule="atLeast"/>
    </w:pPr>
    <w:rPr>
      <w:rFonts w:ascii="Arial" w:hAnsi="Arial"/>
      <w:color w:val="808080"/>
      <w:sz w:val="16"/>
      <w:szCs w:val="24"/>
    </w:rPr>
  </w:style>
  <w:style w:type="paragraph" w:customStyle="1" w:styleId="RIMFooterLine">
    <w:name w:val="RIM_FooterLine"/>
    <w:semiHidden/>
    <w:rsid w:val="00951E59"/>
    <w:pPr>
      <w:pBdr>
        <w:top w:val="single" w:sz="12" w:space="1" w:color="0072A6"/>
      </w:pBdr>
      <w:spacing w:before="80"/>
    </w:pPr>
    <w:rPr>
      <w:rFonts w:ascii="Arial" w:hAnsi="Arial"/>
      <w:b/>
      <w:color w:val="FFFFFF"/>
      <w:sz w:val="2"/>
      <w:szCs w:val="24"/>
    </w:rPr>
  </w:style>
  <w:style w:type="paragraph" w:customStyle="1" w:styleId="RIMFooterPageNumber">
    <w:name w:val="RIM_FooterPageNumber"/>
    <w:semiHidden/>
    <w:rsid w:val="00951E59"/>
    <w:pPr>
      <w:spacing w:before="120"/>
      <w:jc w:val="right"/>
    </w:pPr>
    <w:rPr>
      <w:rFonts w:ascii="Arial" w:hAnsi="Arial"/>
      <w:b/>
      <w:color w:val="808080"/>
      <w:sz w:val="18"/>
      <w:szCs w:val="4"/>
    </w:rPr>
  </w:style>
  <w:style w:type="paragraph" w:customStyle="1" w:styleId="RIMFooterRevisedDate">
    <w:name w:val="RIM_FooterRevisedDate"/>
    <w:next w:val="RIMBody"/>
    <w:semiHidden/>
    <w:rsid w:val="00951E59"/>
    <w:pPr>
      <w:shd w:val="clear" w:color="00468C" w:fill="auto"/>
      <w:tabs>
        <w:tab w:val="right" w:pos="9360"/>
      </w:tabs>
      <w:spacing w:after="80" w:line="180" w:lineRule="atLeast"/>
    </w:pPr>
    <w:rPr>
      <w:rFonts w:ascii="Arial" w:hAnsi="Arial"/>
      <w:b/>
      <w:color w:val="808080"/>
      <w:sz w:val="18"/>
      <w:szCs w:val="24"/>
    </w:rPr>
  </w:style>
  <w:style w:type="paragraph" w:customStyle="1" w:styleId="RIMFootnote">
    <w:name w:val="RIM_Footnote"/>
    <w:basedOn w:val="RIMBody"/>
    <w:rsid w:val="00951E59"/>
    <w:pPr>
      <w:spacing w:line="240" w:lineRule="atLeast"/>
    </w:pPr>
    <w:rPr>
      <w:sz w:val="20"/>
    </w:rPr>
  </w:style>
  <w:style w:type="character" w:customStyle="1" w:styleId="RIMFootnoteReference">
    <w:name w:val="RIM_FootnoteReference"/>
    <w:basedOn w:val="DefaultParagraphFont"/>
    <w:rsid w:val="00951E59"/>
    <w:rPr>
      <w:rFonts w:ascii="Arial" w:hAnsi="Arial"/>
      <w:sz w:val="20"/>
      <w:vertAlign w:val="superscript"/>
      <w:lang w:val="en-US"/>
    </w:rPr>
  </w:style>
  <w:style w:type="paragraph" w:customStyle="1" w:styleId="RIMHeaderDocInfo">
    <w:name w:val="RIM_HeaderDocInfo"/>
    <w:semiHidden/>
    <w:rsid w:val="00951E59"/>
    <w:pPr>
      <w:jc w:val="right"/>
    </w:pPr>
    <w:rPr>
      <w:rFonts w:ascii="Arial" w:hAnsi="Arial"/>
      <w:b/>
      <w:color w:val="808080"/>
      <w:sz w:val="16"/>
      <w:szCs w:val="18"/>
    </w:rPr>
  </w:style>
  <w:style w:type="paragraph" w:customStyle="1" w:styleId="RIMHeaderDocTitle">
    <w:name w:val="RIM_HeaderDocTitle"/>
    <w:semiHidden/>
    <w:rsid w:val="00951E59"/>
    <w:pPr>
      <w:shd w:val="clear" w:color="00468C" w:fill="auto"/>
      <w:spacing w:before="80"/>
      <w:jc w:val="right"/>
    </w:pPr>
    <w:rPr>
      <w:rFonts w:ascii="Arial" w:hAnsi="Arial"/>
      <w:b/>
      <w:color w:val="808080"/>
      <w:szCs w:val="24"/>
    </w:rPr>
  </w:style>
  <w:style w:type="paragraph" w:customStyle="1" w:styleId="RIMHeaderFirstPageLine">
    <w:name w:val="RIM_HeaderFirstPageLine"/>
    <w:semiHidden/>
    <w:rsid w:val="00951E59"/>
    <w:pPr>
      <w:pBdr>
        <w:bottom w:val="single" w:sz="12" w:space="1" w:color="0072A6"/>
      </w:pBdr>
      <w:spacing w:before="280" w:after="120"/>
    </w:pPr>
    <w:rPr>
      <w:rFonts w:ascii="Arial" w:hAnsi="Arial"/>
      <w:sz w:val="2"/>
      <w:szCs w:val="24"/>
    </w:rPr>
  </w:style>
  <w:style w:type="paragraph" w:customStyle="1" w:styleId="RIMHeaderLogo">
    <w:name w:val="RIM_HeaderLogo"/>
    <w:semiHidden/>
    <w:rsid w:val="00951E59"/>
    <w:pPr>
      <w:ind w:left="-72"/>
    </w:pPr>
    <w:rPr>
      <w:rFonts w:ascii="Arial" w:hAnsi="Arial"/>
      <w:b/>
      <w:sz w:val="4"/>
      <w:szCs w:val="24"/>
    </w:rPr>
  </w:style>
  <w:style w:type="paragraph" w:customStyle="1" w:styleId="RIMHeaderMainPageThinLine">
    <w:name w:val="RIM_HeaderMainPageThinLine"/>
    <w:semiHidden/>
    <w:rsid w:val="00951E59"/>
    <w:pPr>
      <w:pBdr>
        <w:bottom w:val="single" w:sz="12" w:space="1" w:color="0072A6"/>
      </w:pBdr>
      <w:spacing w:after="400"/>
    </w:pPr>
    <w:rPr>
      <w:rFonts w:ascii="Arial" w:hAnsi="Arial"/>
      <w:b/>
      <w:color w:val="FFFFFF"/>
      <w:sz w:val="2"/>
      <w:szCs w:val="24"/>
    </w:rPr>
  </w:style>
  <w:style w:type="paragraph" w:customStyle="1" w:styleId="RIMHeadingTitle">
    <w:name w:val="RIM_HeadingTitle"/>
    <w:next w:val="RIMHeadingTitleSub"/>
    <w:rsid w:val="00951E59"/>
    <w:pPr>
      <w:keepNext/>
      <w:spacing w:before="800" w:line="520" w:lineRule="atLeast"/>
    </w:pPr>
    <w:rPr>
      <w:rFonts w:ascii="Arial" w:hAnsi="Arial"/>
      <w:b/>
      <w:sz w:val="52"/>
      <w:szCs w:val="24"/>
    </w:rPr>
  </w:style>
  <w:style w:type="paragraph" w:customStyle="1" w:styleId="RIMHeadingContents">
    <w:name w:val="RIM_HeadingContents"/>
    <w:basedOn w:val="RIMHeadingTitle"/>
    <w:next w:val="RIMBody"/>
    <w:rsid w:val="00951E59"/>
    <w:pPr>
      <w:tabs>
        <w:tab w:val="center" w:pos="4320"/>
      </w:tabs>
      <w:spacing w:after="120"/>
    </w:pPr>
  </w:style>
  <w:style w:type="paragraph" w:customStyle="1" w:styleId="RIMHeadingDefinition">
    <w:name w:val="RIM_HeadingDefinition"/>
    <w:next w:val="RIMBody"/>
    <w:rsid w:val="00951E59"/>
    <w:pPr>
      <w:keepNext/>
      <w:spacing w:before="240" w:after="60" w:line="320" w:lineRule="atLeast"/>
    </w:pPr>
    <w:rPr>
      <w:rFonts w:ascii="Arial" w:hAnsi="Arial"/>
      <w:b/>
      <w:sz w:val="28"/>
      <w:szCs w:val="28"/>
    </w:rPr>
  </w:style>
  <w:style w:type="paragraph" w:customStyle="1" w:styleId="RIMHeadingTitleSub">
    <w:name w:val="RIM_HeadingTitleSub"/>
    <w:next w:val="RIMBody"/>
    <w:rsid w:val="00951E59"/>
    <w:pPr>
      <w:spacing w:before="120" w:after="480"/>
    </w:pPr>
    <w:rPr>
      <w:rFonts w:ascii="Arial" w:hAnsi="Arial"/>
      <w:b/>
      <w:sz w:val="24"/>
      <w:szCs w:val="28"/>
    </w:rPr>
  </w:style>
  <w:style w:type="character" w:customStyle="1" w:styleId="RIMHyperlink">
    <w:name w:val="RIM_Hyperlink"/>
    <w:rsid w:val="00951E59"/>
    <w:rPr>
      <w:color w:val="0072A6"/>
      <w:u w:val="single"/>
    </w:rPr>
  </w:style>
  <w:style w:type="paragraph" w:customStyle="1" w:styleId="RIMImage">
    <w:name w:val="RIM_Image"/>
    <w:basedOn w:val="RIMBody"/>
    <w:next w:val="RIMBody"/>
    <w:rsid w:val="00951E59"/>
    <w:pPr>
      <w:spacing w:before="160" w:line="240" w:lineRule="auto"/>
    </w:pPr>
  </w:style>
  <w:style w:type="paragraph" w:customStyle="1" w:styleId="RIMImageIndent">
    <w:name w:val="RIM_ImageIndent"/>
    <w:basedOn w:val="RIMImage"/>
    <w:next w:val="RIMBody"/>
    <w:rsid w:val="00951E59"/>
    <w:pPr>
      <w:ind w:left="360"/>
    </w:pPr>
  </w:style>
  <w:style w:type="paragraph" w:customStyle="1" w:styleId="RIMImageIndent2">
    <w:name w:val="RIM_ImageIndent2"/>
    <w:basedOn w:val="RIMImageIndent"/>
    <w:next w:val="RIMBody"/>
    <w:rsid w:val="00951E59"/>
    <w:pPr>
      <w:ind w:left="720"/>
    </w:pPr>
  </w:style>
  <w:style w:type="paragraph" w:customStyle="1" w:styleId="RIMIndent">
    <w:name w:val="RIM_Indent"/>
    <w:basedOn w:val="RIMBody"/>
    <w:rsid w:val="00951E59"/>
    <w:pPr>
      <w:ind w:left="360"/>
    </w:pPr>
  </w:style>
  <w:style w:type="paragraph" w:customStyle="1" w:styleId="RIMIndent2">
    <w:name w:val="RIM_Indent2"/>
    <w:basedOn w:val="RIMIndent"/>
    <w:rsid w:val="00951E59"/>
    <w:pPr>
      <w:ind w:left="720"/>
    </w:pPr>
  </w:style>
  <w:style w:type="paragraph" w:customStyle="1" w:styleId="RIMIndent2After">
    <w:name w:val="RIM_Indent2After"/>
    <w:basedOn w:val="RIMIndent2"/>
    <w:next w:val="RIMIndent2"/>
    <w:rsid w:val="00951E59"/>
    <w:pPr>
      <w:spacing w:before="240"/>
    </w:pPr>
  </w:style>
  <w:style w:type="paragraph" w:customStyle="1" w:styleId="RIMIndentAfter">
    <w:name w:val="RIM_IndentAfter"/>
    <w:basedOn w:val="RIMIndent"/>
    <w:next w:val="RIMIndent"/>
    <w:rsid w:val="00951E59"/>
    <w:pPr>
      <w:spacing w:before="240"/>
    </w:pPr>
  </w:style>
  <w:style w:type="character" w:customStyle="1" w:styleId="RIMInterfaceFont">
    <w:name w:val="RIM_InterfaceFont"/>
    <w:rsid w:val="00951E59"/>
    <w:rPr>
      <w:rFonts w:ascii="Arial" w:hAnsi="Arial"/>
      <w:b/>
      <w:color w:val="282828"/>
    </w:rPr>
  </w:style>
  <w:style w:type="character" w:customStyle="1" w:styleId="RIMItalics">
    <w:name w:val="RIM_Italics"/>
    <w:rsid w:val="00951E59"/>
    <w:rPr>
      <w:i/>
    </w:rPr>
  </w:style>
  <w:style w:type="character" w:customStyle="1" w:styleId="RIMKeyword">
    <w:name w:val="RIM_Keyword"/>
    <w:rsid w:val="00951E59"/>
  </w:style>
  <w:style w:type="paragraph" w:customStyle="1" w:styleId="RIMLeadIn">
    <w:name w:val="RIM_LeadIn"/>
    <w:basedOn w:val="RIMBody"/>
    <w:next w:val="RIMBody"/>
    <w:rsid w:val="00951E59"/>
    <w:pPr>
      <w:keepNext/>
      <w:spacing w:before="320"/>
    </w:pPr>
    <w:rPr>
      <w:b/>
    </w:rPr>
  </w:style>
  <w:style w:type="paragraph" w:customStyle="1" w:styleId="RIMNote">
    <w:name w:val="RIM_Note"/>
    <w:basedOn w:val="RIMBody"/>
    <w:rsid w:val="00951E59"/>
    <w:pPr>
      <w:pBdr>
        <w:top w:val="single" w:sz="4" w:space="3" w:color="0072A6"/>
        <w:left w:val="single" w:sz="12" w:space="4" w:color="0072A6"/>
        <w:bottom w:val="single" w:sz="12" w:space="4" w:color="0072A6"/>
        <w:right w:val="single" w:sz="4" w:space="4" w:color="0072A6"/>
      </w:pBdr>
      <w:spacing w:before="160" w:after="240"/>
      <w:ind w:left="130" w:right="115"/>
    </w:pPr>
  </w:style>
  <w:style w:type="paragraph" w:customStyle="1" w:styleId="RIMNoteIndent">
    <w:name w:val="RIM_NoteIndent"/>
    <w:basedOn w:val="RIMNote"/>
    <w:rsid w:val="00951E59"/>
    <w:pPr>
      <w:ind w:left="490"/>
    </w:pPr>
  </w:style>
  <w:style w:type="paragraph" w:customStyle="1" w:styleId="RIMNoteIndent2">
    <w:name w:val="RIM_NoteIndent2"/>
    <w:basedOn w:val="RIMNoteIndent"/>
    <w:rsid w:val="00951E59"/>
    <w:pPr>
      <w:ind w:left="835"/>
    </w:pPr>
  </w:style>
  <w:style w:type="paragraph" w:customStyle="1" w:styleId="RIMNumbered">
    <w:name w:val="RIM_Numbered"/>
    <w:basedOn w:val="RIMBody"/>
    <w:rsid w:val="00951E59"/>
    <w:pPr>
      <w:numPr>
        <w:numId w:val="13"/>
      </w:numPr>
    </w:pPr>
  </w:style>
  <w:style w:type="paragraph" w:customStyle="1" w:styleId="RIMNumberedFC">
    <w:name w:val="RIM_Numbered_FC"/>
    <w:basedOn w:val="RIMBody"/>
    <w:next w:val="RIMBody"/>
    <w:semiHidden/>
    <w:rsid w:val="00951E59"/>
    <w:pPr>
      <w:ind w:left="360" w:hanging="360"/>
    </w:pPr>
  </w:style>
  <w:style w:type="paragraph" w:customStyle="1" w:styleId="RIMNumbereda">
    <w:name w:val="RIM_Numbereda"/>
    <w:basedOn w:val="RIMBody"/>
    <w:rsid w:val="00951E59"/>
    <w:pPr>
      <w:numPr>
        <w:numId w:val="14"/>
      </w:numPr>
    </w:pPr>
  </w:style>
  <w:style w:type="paragraph" w:customStyle="1" w:styleId="RIMNumberedaFC">
    <w:name w:val="RIM_Numbereda_FC"/>
    <w:basedOn w:val="RIMBody"/>
    <w:next w:val="RIMBody"/>
    <w:semiHidden/>
    <w:rsid w:val="00951E59"/>
    <w:pPr>
      <w:ind w:left="720" w:hanging="360"/>
    </w:pPr>
  </w:style>
  <w:style w:type="paragraph" w:customStyle="1" w:styleId="RIMNumberedaAfter">
    <w:name w:val="RIM_NumberedaAfter"/>
    <w:basedOn w:val="RIMNumbereda"/>
    <w:next w:val="RIMNumbereda"/>
    <w:rsid w:val="00951E59"/>
    <w:pPr>
      <w:spacing w:before="240"/>
    </w:pPr>
  </w:style>
  <w:style w:type="paragraph" w:customStyle="1" w:styleId="RIMNumberedaAfterFC">
    <w:name w:val="RIM_NumberedaAfter_FC"/>
    <w:basedOn w:val="RIMBody"/>
    <w:next w:val="RIMBody"/>
    <w:semiHidden/>
    <w:rsid w:val="00951E59"/>
    <w:pPr>
      <w:spacing w:before="240"/>
      <w:ind w:left="720" w:hanging="360"/>
    </w:pPr>
  </w:style>
  <w:style w:type="paragraph" w:customStyle="1" w:styleId="RIMNumberedAfter">
    <w:name w:val="RIM_NumberedAfter"/>
    <w:basedOn w:val="RIMNumbered"/>
    <w:next w:val="RIMNumbered"/>
    <w:rsid w:val="00951E59"/>
    <w:pPr>
      <w:spacing w:before="240"/>
    </w:pPr>
  </w:style>
  <w:style w:type="paragraph" w:customStyle="1" w:styleId="RIMNumberedAfterFC">
    <w:name w:val="RIM_NumberedAfter_FC"/>
    <w:basedOn w:val="RIMBody"/>
    <w:next w:val="RIMBody"/>
    <w:semiHidden/>
    <w:rsid w:val="00951E59"/>
    <w:pPr>
      <w:spacing w:before="240"/>
      <w:ind w:left="360" w:hanging="360"/>
    </w:pPr>
  </w:style>
  <w:style w:type="table" w:customStyle="1" w:styleId="RIMTable">
    <w:name w:val="RIM_Table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Borderless">
    <w:name w:val="RIM_TableBorderless"/>
    <w:basedOn w:val="TableGrid"/>
    <w:rsid w:val="00951E59"/>
    <w:tblPr>
      <w:tblInd w:w="115" w:type="dxa"/>
      <w:tblCellMar>
        <w:top w:w="58" w:type="dxa"/>
        <w:left w:w="115" w:type="dxa"/>
        <w:bottom w:w="58" w:type="dxa"/>
        <w:right w:w="0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BorderlessIndented">
    <w:name w:val="RIM_TableBorderlessIndented"/>
    <w:basedOn w:val="RIMTableBorderless"/>
    <w:rsid w:val="00951E59"/>
    <w:tblPr>
      <w:tblInd w:w="475" w:type="dxa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Indented">
    <w:name w:val="RIM_TableIndented"/>
    <w:basedOn w:val="RIMTable"/>
    <w:rsid w:val="00951E59"/>
    <w:tblPr>
      <w:tblInd w:w="475" w:type="dxa"/>
    </w:tblPr>
    <w:tcPr>
      <w:shd w:val="clear" w:color="auto" w:fill="auto"/>
    </w:tcPr>
    <w:tblStylePr w:type="firstRow">
      <w:rPr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NoHeader">
    <w:name w:val="RIM_TableNoHeader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RIMTableNoHeaderIndented">
    <w:name w:val="RIM_TableNoHeaderIndented"/>
    <w:basedOn w:val="RIMTableNoHeader"/>
    <w:rsid w:val="00951E59"/>
    <w:tblPr>
      <w:tblInd w:w="475" w:type="dxa"/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styleId="BlockText">
    <w:name w:val="Block Text"/>
    <w:basedOn w:val="Normal"/>
    <w:semiHidden/>
    <w:rsid w:val="00951E59"/>
    <w:pPr>
      <w:spacing w:after="120"/>
      <w:ind w:left="1440" w:right="1440"/>
    </w:pPr>
  </w:style>
  <w:style w:type="paragraph" w:styleId="BodyText">
    <w:name w:val="Body Text"/>
    <w:basedOn w:val="Normal"/>
    <w:semiHidden/>
    <w:rsid w:val="00951E59"/>
    <w:pPr>
      <w:spacing w:after="120"/>
    </w:pPr>
  </w:style>
  <w:style w:type="paragraph" w:styleId="BodyText2">
    <w:name w:val="Body Text 2"/>
    <w:basedOn w:val="Normal"/>
    <w:semiHidden/>
    <w:rsid w:val="00951E59"/>
    <w:pPr>
      <w:spacing w:after="120" w:line="480" w:lineRule="auto"/>
    </w:pPr>
  </w:style>
  <w:style w:type="paragraph" w:styleId="BodyText3">
    <w:name w:val="Body Text 3"/>
    <w:basedOn w:val="Normal"/>
    <w:semiHidden/>
    <w:rsid w:val="00951E5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51E59"/>
    <w:pPr>
      <w:ind w:firstLine="210"/>
    </w:pPr>
  </w:style>
  <w:style w:type="paragraph" w:styleId="BodyTextIndent">
    <w:name w:val="Body Text Indent"/>
    <w:basedOn w:val="Normal"/>
    <w:semiHidden/>
    <w:rsid w:val="00951E59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51E59"/>
    <w:pPr>
      <w:ind w:firstLine="210"/>
    </w:pPr>
  </w:style>
  <w:style w:type="paragraph" w:styleId="BodyTextIndent2">
    <w:name w:val="Body Text Indent 2"/>
    <w:basedOn w:val="Normal"/>
    <w:semiHidden/>
    <w:rsid w:val="00951E59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51E59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51E59"/>
    <w:pPr>
      <w:ind w:left="4320"/>
    </w:pPr>
  </w:style>
  <w:style w:type="paragraph" w:styleId="Date">
    <w:name w:val="Date"/>
    <w:basedOn w:val="Normal"/>
    <w:next w:val="Normal"/>
    <w:semiHidden/>
    <w:rsid w:val="00951E59"/>
  </w:style>
  <w:style w:type="paragraph" w:styleId="E-mailSignature">
    <w:name w:val="E-mail Signature"/>
    <w:basedOn w:val="Normal"/>
    <w:semiHidden/>
    <w:rsid w:val="00951E59"/>
  </w:style>
  <w:style w:type="paragraph" w:styleId="EnvelopeAddress">
    <w:name w:val="envelope address"/>
    <w:basedOn w:val="Normal"/>
    <w:semiHidden/>
    <w:rsid w:val="00951E5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51E59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semiHidden/>
    <w:rsid w:val="00951E59"/>
    <w:rPr>
      <w:i/>
      <w:iCs/>
    </w:rPr>
  </w:style>
  <w:style w:type="paragraph" w:styleId="HTMLPreformatted">
    <w:name w:val="HTML Preformatted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semiHidden/>
    <w:rsid w:val="00951E59"/>
    <w:pPr>
      <w:ind w:left="360" w:hanging="360"/>
    </w:pPr>
  </w:style>
  <w:style w:type="paragraph" w:styleId="List2">
    <w:name w:val="List 2"/>
    <w:basedOn w:val="Normal"/>
    <w:semiHidden/>
    <w:rsid w:val="00951E59"/>
    <w:pPr>
      <w:ind w:left="720" w:hanging="360"/>
    </w:pPr>
  </w:style>
  <w:style w:type="paragraph" w:styleId="List3">
    <w:name w:val="List 3"/>
    <w:basedOn w:val="Normal"/>
    <w:semiHidden/>
    <w:rsid w:val="00951E59"/>
    <w:pPr>
      <w:ind w:left="1080" w:hanging="360"/>
    </w:pPr>
  </w:style>
  <w:style w:type="paragraph" w:styleId="List4">
    <w:name w:val="List 4"/>
    <w:basedOn w:val="Normal"/>
    <w:semiHidden/>
    <w:rsid w:val="00951E59"/>
    <w:pPr>
      <w:ind w:left="1440" w:hanging="360"/>
    </w:pPr>
  </w:style>
  <w:style w:type="paragraph" w:styleId="List5">
    <w:name w:val="List 5"/>
    <w:basedOn w:val="Normal"/>
    <w:semiHidden/>
    <w:rsid w:val="00951E59"/>
    <w:pPr>
      <w:ind w:left="1800" w:hanging="360"/>
    </w:pPr>
  </w:style>
  <w:style w:type="paragraph" w:styleId="ListBullet">
    <w:name w:val="List Bullet"/>
    <w:basedOn w:val="Normal"/>
    <w:semiHidden/>
    <w:rsid w:val="00951E59"/>
    <w:pPr>
      <w:numPr>
        <w:numId w:val="1"/>
      </w:numPr>
    </w:pPr>
  </w:style>
  <w:style w:type="paragraph" w:styleId="ListBullet2">
    <w:name w:val="List Bullet 2"/>
    <w:basedOn w:val="Normal"/>
    <w:semiHidden/>
    <w:rsid w:val="00951E59"/>
    <w:pPr>
      <w:numPr>
        <w:numId w:val="2"/>
      </w:numPr>
    </w:pPr>
  </w:style>
  <w:style w:type="paragraph" w:styleId="ListBullet3">
    <w:name w:val="List Bullet 3"/>
    <w:basedOn w:val="Normal"/>
    <w:semiHidden/>
    <w:rsid w:val="00951E59"/>
    <w:pPr>
      <w:numPr>
        <w:numId w:val="3"/>
      </w:numPr>
    </w:pPr>
  </w:style>
  <w:style w:type="paragraph" w:styleId="ListBullet4">
    <w:name w:val="List Bullet 4"/>
    <w:basedOn w:val="Normal"/>
    <w:semiHidden/>
    <w:rsid w:val="00951E59"/>
    <w:pPr>
      <w:numPr>
        <w:numId w:val="4"/>
      </w:numPr>
    </w:pPr>
  </w:style>
  <w:style w:type="paragraph" w:styleId="ListBullet5">
    <w:name w:val="List Bullet 5"/>
    <w:basedOn w:val="Normal"/>
    <w:semiHidden/>
    <w:rsid w:val="00951E59"/>
    <w:pPr>
      <w:numPr>
        <w:numId w:val="5"/>
      </w:numPr>
    </w:pPr>
  </w:style>
  <w:style w:type="paragraph" w:styleId="ListContinue">
    <w:name w:val="List Continue"/>
    <w:basedOn w:val="Normal"/>
    <w:semiHidden/>
    <w:rsid w:val="00951E59"/>
    <w:pPr>
      <w:spacing w:after="120"/>
      <w:ind w:left="360"/>
    </w:pPr>
  </w:style>
  <w:style w:type="paragraph" w:styleId="ListContinue2">
    <w:name w:val="List Continue 2"/>
    <w:basedOn w:val="Normal"/>
    <w:semiHidden/>
    <w:rsid w:val="00951E59"/>
    <w:pPr>
      <w:spacing w:after="120"/>
      <w:ind w:left="720"/>
    </w:pPr>
  </w:style>
  <w:style w:type="paragraph" w:styleId="ListContinue3">
    <w:name w:val="List Continue 3"/>
    <w:basedOn w:val="Normal"/>
    <w:semiHidden/>
    <w:rsid w:val="00951E59"/>
    <w:pPr>
      <w:spacing w:after="120"/>
      <w:ind w:left="1080"/>
    </w:pPr>
  </w:style>
  <w:style w:type="paragraph" w:styleId="ListContinue4">
    <w:name w:val="List Continue 4"/>
    <w:basedOn w:val="Normal"/>
    <w:semiHidden/>
    <w:rsid w:val="00951E59"/>
    <w:pPr>
      <w:spacing w:after="120"/>
      <w:ind w:left="1440"/>
    </w:pPr>
  </w:style>
  <w:style w:type="paragraph" w:styleId="ListContinue5">
    <w:name w:val="List Continue 5"/>
    <w:basedOn w:val="Normal"/>
    <w:semiHidden/>
    <w:rsid w:val="00951E59"/>
    <w:pPr>
      <w:spacing w:after="120"/>
      <w:ind w:left="1800"/>
    </w:pPr>
  </w:style>
  <w:style w:type="paragraph" w:styleId="ListNumber">
    <w:name w:val="List Number"/>
    <w:basedOn w:val="Normal"/>
    <w:semiHidden/>
    <w:rsid w:val="00951E59"/>
    <w:pPr>
      <w:numPr>
        <w:numId w:val="6"/>
      </w:numPr>
    </w:pPr>
  </w:style>
  <w:style w:type="paragraph" w:styleId="ListNumber2">
    <w:name w:val="List Number 2"/>
    <w:basedOn w:val="Normal"/>
    <w:semiHidden/>
    <w:rsid w:val="00951E59"/>
    <w:pPr>
      <w:numPr>
        <w:numId w:val="7"/>
      </w:numPr>
    </w:pPr>
  </w:style>
  <w:style w:type="paragraph" w:styleId="ListNumber3">
    <w:name w:val="List Number 3"/>
    <w:basedOn w:val="Normal"/>
    <w:semiHidden/>
    <w:rsid w:val="00951E59"/>
    <w:pPr>
      <w:numPr>
        <w:numId w:val="8"/>
      </w:numPr>
    </w:pPr>
  </w:style>
  <w:style w:type="paragraph" w:styleId="ListNumber4">
    <w:name w:val="List Number 4"/>
    <w:basedOn w:val="Normal"/>
    <w:semiHidden/>
    <w:rsid w:val="00951E59"/>
    <w:pPr>
      <w:numPr>
        <w:numId w:val="9"/>
      </w:numPr>
    </w:pPr>
  </w:style>
  <w:style w:type="paragraph" w:styleId="ListNumber5">
    <w:name w:val="List Number 5"/>
    <w:basedOn w:val="Normal"/>
    <w:semiHidden/>
    <w:rsid w:val="00951E59"/>
    <w:pPr>
      <w:numPr>
        <w:numId w:val="10"/>
      </w:numPr>
    </w:pPr>
  </w:style>
  <w:style w:type="paragraph" w:styleId="MessageHeader">
    <w:name w:val="Message Header"/>
    <w:basedOn w:val="Normal"/>
    <w:semiHidden/>
    <w:rsid w:val="00951E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951E59"/>
  </w:style>
  <w:style w:type="paragraph" w:styleId="NormalIndent">
    <w:name w:val="Normal Indent"/>
    <w:basedOn w:val="Normal"/>
    <w:semiHidden/>
    <w:rsid w:val="00951E59"/>
    <w:pPr>
      <w:ind w:left="720"/>
    </w:pPr>
  </w:style>
  <w:style w:type="paragraph" w:styleId="NoteHeading">
    <w:name w:val="Note Heading"/>
    <w:basedOn w:val="Normal"/>
    <w:next w:val="Normal"/>
    <w:semiHidden/>
    <w:rsid w:val="00951E59"/>
  </w:style>
  <w:style w:type="paragraph" w:styleId="PlainText">
    <w:name w:val="Plain Text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951E59"/>
  </w:style>
  <w:style w:type="paragraph" w:styleId="Signature">
    <w:name w:val="Signature"/>
    <w:basedOn w:val="Normal"/>
    <w:semiHidden/>
    <w:rsid w:val="00951E59"/>
    <w:pPr>
      <w:ind w:left="4320"/>
    </w:pPr>
  </w:style>
  <w:style w:type="paragraph" w:styleId="Subtitle">
    <w:name w:val="Subtitle"/>
    <w:basedOn w:val="Normal"/>
    <w:qFormat/>
    <w:rsid w:val="00951E59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951E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numbering" w:styleId="111111">
    <w:name w:val="Outline List 2"/>
    <w:basedOn w:val="NoList"/>
    <w:semiHidden/>
    <w:rsid w:val="00951E59"/>
    <w:pPr>
      <w:numPr>
        <w:numId w:val="11"/>
      </w:numPr>
    </w:pPr>
  </w:style>
  <w:style w:type="paragraph" w:customStyle="1" w:styleId="RIMImageCaption">
    <w:name w:val="RIM_ImageCaption"/>
    <w:next w:val="RIMBody"/>
    <w:rsid w:val="00951E59"/>
    <w:pPr>
      <w:spacing w:after="240"/>
    </w:pPr>
    <w:rPr>
      <w:rFonts w:ascii="Arial" w:hAnsi="Arial"/>
      <w:b/>
      <w:szCs w:val="24"/>
    </w:rPr>
  </w:style>
  <w:style w:type="paragraph" w:customStyle="1" w:styleId="RIMImageCaptionIndent">
    <w:name w:val="RIM_ImageCaptionIndent"/>
    <w:basedOn w:val="RIMImageCaption"/>
    <w:next w:val="RIMBody"/>
    <w:rsid w:val="00951E59"/>
    <w:pPr>
      <w:ind w:left="360"/>
    </w:pPr>
  </w:style>
  <w:style w:type="paragraph" w:customStyle="1" w:styleId="RIMImageCaptionIndent2">
    <w:name w:val="RIM_ImageCaptionIndent2"/>
    <w:basedOn w:val="RIMImageCaptionIndent"/>
    <w:next w:val="RIMBody"/>
    <w:rsid w:val="00951E59"/>
    <w:pPr>
      <w:ind w:left="720"/>
    </w:pPr>
  </w:style>
  <w:style w:type="paragraph" w:customStyle="1" w:styleId="RIMCellImageCaption">
    <w:name w:val="RIM_CellImageCaption"/>
    <w:next w:val="RIMCell"/>
    <w:rsid w:val="00951E59"/>
    <w:pPr>
      <w:spacing w:after="160"/>
    </w:pPr>
    <w:rPr>
      <w:rFonts w:ascii="Arial" w:hAnsi="Arial"/>
      <w:b/>
      <w:sz w:val="16"/>
      <w:szCs w:val="24"/>
    </w:rPr>
  </w:style>
  <w:style w:type="paragraph" w:customStyle="1" w:styleId="RIMCellImageCaptionIndent">
    <w:name w:val="RIM_CellImageCaptionIndent"/>
    <w:basedOn w:val="RIMCellImageCaption"/>
    <w:next w:val="RIMCell"/>
    <w:rsid w:val="00951E59"/>
    <w:pPr>
      <w:ind w:left="288"/>
    </w:pPr>
  </w:style>
  <w:style w:type="paragraph" w:customStyle="1" w:styleId="RIMCellImageCaptionIndent2">
    <w:name w:val="RIM_CellImageCaptionIndent2"/>
    <w:basedOn w:val="RIMCellImageCaptionIndent"/>
    <w:next w:val="RIMCell"/>
    <w:rsid w:val="00951E59"/>
    <w:pPr>
      <w:ind w:left="576"/>
    </w:pPr>
  </w:style>
  <w:style w:type="character" w:styleId="PlaceholderText">
    <w:name w:val="Placeholder Text"/>
    <w:basedOn w:val="DefaultParagraphFont"/>
    <w:uiPriority w:val="99"/>
    <w:semiHidden/>
    <w:rsid w:val="00242437"/>
    <w:rPr>
      <w:color w:val="808080"/>
    </w:rPr>
  </w:style>
  <w:style w:type="paragraph" w:styleId="ListParagraph">
    <w:name w:val="List Paragraph"/>
    <w:basedOn w:val="Normal"/>
    <w:uiPriority w:val="34"/>
    <w:qFormat/>
    <w:rsid w:val="00725CB7"/>
    <w:pPr>
      <w:ind w:left="720"/>
      <w:contextualSpacing/>
    </w:pPr>
  </w:style>
  <w:style w:type="character" w:customStyle="1" w:styleId="ms-sitemapdirectional">
    <w:name w:val="ms-sitemapdirectional"/>
    <w:basedOn w:val="DefaultParagraphFont"/>
    <w:rsid w:val="00B4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svetic\My%20Documents\Projects%20on%20the%20Go\IT_PMO\Template%20Updates%20-%20New\Drafts\Final\Project%20Meeting%20Minutes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5232C7841E4E078C20D86756B1C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93A2-D22F-4FB6-A665-9001D120817E}"/>
      </w:docPartPr>
      <w:docPartBody>
        <w:p w:rsidR="00CA72AF" w:rsidRDefault="00E77FD9">
          <w:pPr>
            <w:pStyle w:val="FC5232C7841E4E078C20D86756B1C33E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1E361215E6344CAABB447EC30ADA7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2D235-A560-4813-AAD5-D41D218BC732}"/>
      </w:docPartPr>
      <w:docPartBody>
        <w:p w:rsidR="00CA72AF" w:rsidRDefault="00E77FD9">
          <w:pPr>
            <w:pStyle w:val="1E361215E6344CAABB447EC30ADA7285"/>
          </w:pPr>
          <w:r w:rsidRPr="00F75E8C">
            <w:rPr>
              <w:rStyle w:val="PlaceholderText"/>
            </w:rPr>
            <w:t>Click here to enter a date.</w:t>
          </w:r>
        </w:p>
      </w:docPartBody>
    </w:docPart>
    <w:docPart>
      <w:docPartPr>
        <w:name w:val="D870B2DD066D449A802876C7F4D56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3C274-0BCC-43B1-A46D-FD2B1A495011}"/>
      </w:docPartPr>
      <w:docPartBody>
        <w:p w:rsidR="00CA72AF" w:rsidRDefault="00E77FD9">
          <w:pPr>
            <w:pStyle w:val="D870B2DD066D449A802876C7F4D56213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521B2CFFC3A14C5D86CFF1181DA67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9B7C2-9355-4795-A1A7-B2F611B09AF0}"/>
      </w:docPartPr>
      <w:docPartBody>
        <w:p w:rsidR="00CA72AF" w:rsidRDefault="00E77FD9">
          <w:pPr>
            <w:pStyle w:val="521B2CFFC3A14C5D86CFF1181DA6707F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F35D11C0E2CB496CB07AAFDA37865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F47FB-441E-4C65-9064-6DFBFDCAAA9C}"/>
      </w:docPartPr>
      <w:docPartBody>
        <w:p w:rsidR="00307DCA" w:rsidRDefault="00EF03CB" w:rsidP="00EF03CB">
          <w:pPr>
            <w:pStyle w:val="F35D11C0E2CB496CB07AAFDA37865DD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01967CAA88304E5ABA0372B2AA4D0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B96E8-BA92-46F3-A0B2-8E269675BAEF}"/>
      </w:docPartPr>
      <w:docPartBody>
        <w:p w:rsidR="00307DCA" w:rsidRDefault="00EF03CB" w:rsidP="00EF03CB">
          <w:pPr>
            <w:pStyle w:val="01967CAA88304E5ABA0372B2AA4D006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5D8E0458B14495B60B6F47103D3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A3917-6139-476B-B31A-D6AF933EDE43}"/>
      </w:docPartPr>
      <w:docPartBody>
        <w:p w:rsidR="00307DCA" w:rsidRDefault="00EF03CB" w:rsidP="00EF03CB">
          <w:pPr>
            <w:pStyle w:val="105D8E0458B14495B60B6F47103D3333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2F58F15EAA42D8A9D739CE1256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549E7-764B-4B13-9668-17F5A0D5129B}"/>
      </w:docPartPr>
      <w:docPartBody>
        <w:p w:rsidR="00307DCA" w:rsidRDefault="00EF03CB" w:rsidP="00EF03CB">
          <w:pPr>
            <w:pStyle w:val="102F58F15EAA42D8A9D739CE125681FA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FD9"/>
    <w:rsid w:val="00065097"/>
    <w:rsid w:val="000A47BD"/>
    <w:rsid w:val="000C72A2"/>
    <w:rsid w:val="000C7E70"/>
    <w:rsid w:val="000D0756"/>
    <w:rsid w:val="00127E79"/>
    <w:rsid w:val="00156CE4"/>
    <w:rsid w:val="00170E26"/>
    <w:rsid w:val="00175A0B"/>
    <w:rsid w:val="00196EBF"/>
    <w:rsid w:val="001C3D8A"/>
    <w:rsid w:val="001C79FB"/>
    <w:rsid w:val="001D3231"/>
    <w:rsid w:val="001D6038"/>
    <w:rsid w:val="001E6346"/>
    <w:rsid w:val="00245FE3"/>
    <w:rsid w:val="00252A29"/>
    <w:rsid w:val="00287944"/>
    <w:rsid w:val="002A107C"/>
    <w:rsid w:val="002E7F31"/>
    <w:rsid w:val="002F278F"/>
    <w:rsid w:val="002F7394"/>
    <w:rsid w:val="00303AD0"/>
    <w:rsid w:val="00307DCA"/>
    <w:rsid w:val="003220AC"/>
    <w:rsid w:val="00354639"/>
    <w:rsid w:val="003B0B38"/>
    <w:rsid w:val="003C684D"/>
    <w:rsid w:val="00494F76"/>
    <w:rsid w:val="004B10B7"/>
    <w:rsid w:val="004F1069"/>
    <w:rsid w:val="004F2CE5"/>
    <w:rsid w:val="00535071"/>
    <w:rsid w:val="00587DAD"/>
    <w:rsid w:val="005A774A"/>
    <w:rsid w:val="005D7E28"/>
    <w:rsid w:val="005F6705"/>
    <w:rsid w:val="0061684C"/>
    <w:rsid w:val="00620634"/>
    <w:rsid w:val="00653518"/>
    <w:rsid w:val="00655A4E"/>
    <w:rsid w:val="00667CFE"/>
    <w:rsid w:val="0068740C"/>
    <w:rsid w:val="006A647F"/>
    <w:rsid w:val="006B5D35"/>
    <w:rsid w:val="006C6CD9"/>
    <w:rsid w:val="006D7037"/>
    <w:rsid w:val="006E498F"/>
    <w:rsid w:val="006F3A83"/>
    <w:rsid w:val="00731D2E"/>
    <w:rsid w:val="007407E5"/>
    <w:rsid w:val="00763D1D"/>
    <w:rsid w:val="00780245"/>
    <w:rsid w:val="007A391C"/>
    <w:rsid w:val="008838AA"/>
    <w:rsid w:val="00897E23"/>
    <w:rsid w:val="008C0125"/>
    <w:rsid w:val="008D0F58"/>
    <w:rsid w:val="008D4883"/>
    <w:rsid w:val="008F5F39"/>
    <w:rsid w:val="00900972"/>
    <w:rsid w:val="00975E9A"/>
    <w:rsid w:val="00A22811"/>
    <w:rsid w:val="00AA02D5"/>
    <w:rsid w:val="00B355AF"/>
    <w:rsid w:val="00B50A60"/>
    <w:rsid w:val="00BD0BA9"/>
    <w:rsid w:val="00BD79E2"/>
    <w:rsid w:val="00BE4F3B"/>
    <w:rsid w:val="00C6127A"/>
    <w:rsid w:val="00C734A5"/>
    <w:rsid w:val="00CA4928"/>
    <w:rsid w:val="00CA72AF"/>
    <w:rsid w:val="00DB2E9C"/>
    <w:rsid w:val="00E334D2"/>
    <w:rsid w:val="00E34974"/>
    <w:rsid w:val="00E34B64"/>
    <w:rsid w:val="00E44011"/>
    <w:rsid w:val="00E674F6"/>
    <w:rsid w:val="00E77FD9"/>
    <w:rsid w:val="00E836C2"/>
    <w:rsid w:val="00E964F0"/>
    <w:rsid w:val="00E975B9"/>
    <w:rsid w:val="00EB580D"/>
    <w:rsid w:val="00ED4B05"/>
    <w:rsid w:val="00EF03CB"/>
    <w:rsid w:val="00F96FEF"/>
    <w:rsid w:val="00FC4A0E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F351D4762842A4A11739DF363E4D70">
    <w:name w:val="8EF351D4762842A4A11739DF363E4D70"/>
  </w:style>
  <w:style w:type="character" w:styleId="PlaceholderText">
    <w:name w:val="Placeholder Text"/>
    <w:basedOn w:val="DefaultParagraphFont"/>
    <w:uiPriority w:val="99"/>
    <w:semiHidden/>
    <w:rsid w:val="004B10B7"/>
    <w:rPr>
      <w:color w:val="808080"/>
    </w:rPr>
  </w:style>
  <w:style w:type="paragraph" w:customStyle="1" w:styleId="60935F8B072A45059F201475B2F0873E">
    <w:name w:val="60935F8B072A45059F201475B2F0873E"/>
  </w:style>
  <w:style w:type="paragraph" w:customStyle="1" w:styleId="9F034A3D8EE248099FC8CE874A1EC4DF">
    <w:name w:val="9F034A3D8EE248099FC8CE874A1EC4DF"/>
  </w:style>
  <w:style w:type="paragraph" w:customStyle="1" w:styleId="4EC79DB8B9444C0894D2F00274947A1D">
    <w:name w:val="4EC79DB8B9444C0894D2F00274947A1D"/>
  </w:style>
  <w:style w:type="paragraph" w:customStyle="1" w:styleId="FC5232C7841E4E078C20D86756B1C33E">
    <w:name w:val="FC5232C7841E4E078C20D86756B1C33E"/>
  </w:style>
  <w:style w:type="paragraph" w:customStyle="1" w:styleId="C0BF2D2D3EA74B9D83FD79B58E97F8F3">
    <w:name w:val="C0BF2D2D3EA74B9D83FD79B58E97F8F3"/>
  </w:style>
  <w:style w:type="paragraph" w:customStyle="1" w:styleId="C22D58162CC941078C0F9688109D365B">
    <w:name w:val="C22D58162CC941078C0F9688109D365B"/>
  </w:style>
  <w:style w:type="paragraph" w:customStyle="1" w:styleId="AC2B5242CC794A2CBB5FD4A353F5B04C">
    <w:name w:val="AC2B5242CC794A2CBB5FD4A353F5B04C"/>
  </w:style>
  <w:style w:type="paragraph" w:customStyle="1" w:styleId="1E361215E6344CAABB447EC30ADA7285">
    <w:name w:val="1E361215E6344CAABB447EC30ADA7285"/>
  </w:style>
  <w:style w:type="paragraph" w:customStyle="1" w:styleId="623045442C37471D9FFEACF73745B9B2">
    <w:name w:val="623045442C37471D9FFEACF73745B9B2"/>
  </w:style>
  <w:style w:type="paragraph" w:customStyle="1" w:styleId="347DC3B270E84A69A89B2B793C6DF2A4">
    <w:name w:val="347DC3B270E84A69A89B2B793C6DF2A4"/>
  </w:style>
  <w:style w:type="paragraph" w:customStyle="1" w:styleId="5CEF5FA1425D45BFA35CF9F04461027E">
    <w:name w:val="5CEF5FA1425D45BFA35CF9F04461027E"/>
  </w:style>
  <w:style w:type="paragraph" w:customStyle="1" w:styleId="3B4961023DFA453FB20E81059FD87445">
    <w:name w:val="3B4961023DFA453FB20E81059FD87445"/>
  </w:style>
  <w:style w:type="paragraph" w:customStyle="1" w:styleId="D870B2DD066D449A802876C7F4D56213">
    <w:name w:val="D870B2DD066D449A802876C7F4D56213"/>
  </w:style>
  <w:style w:type="paragraph" w:customStyle="1" w:styleId="521B2CFFC3A14C5D86CFF1181DA6707F">
    <w:name w:val="521B2CFFC3A14C5D86CFF1181DA6707F"/>
  </w:style>
  <w:style w:type="paragraph" w:customStyle="1" w:styleId="02021251F8D3487780F37EBB5446125D">
    <w:name w:val="02021251F8D3487780F37EBB5446125D"/>
  </w:style>
  <w:style w:type="paragraph" w:customStyle="1" w:styleId="091D900108824B79ACEF9E7459C8174D">
    <w:name w:val="091D900108824B79ACEF9E7459C8174D"/>
  </w:style>
  <w:style w:type="paragraph" w:customStyle="1" w:styleId="E1E31AF8A4B44E01AC49F5EA2BBC4701">
    <w:name w:val="E1E31AF8A4B44E01AC49F5EA2BBC4701"/>
  </w:style>
  <w:style w:type="paragraph" w:customStyle="1" w:styleId="1EBC6F91994842D9ABB89C151B2539E5">
    <w:name w:val="1EBC6F91994842D9ABB89C151B2539E5"/>
  </w:style>
  <w:style w:type="paragraph" w:customStyle="1" w:styleId="4BA5BF91F0DC4113BB62276F963AB57B">
    <w:name w:val="4BA5BF91F0DC4113BB62276F963AB57B"/>
  </w:style>
  <w:style w:type="paragraph" w:customStyle="1" w:styleId="F3534C5B0DD0404E9C223DA86822E85C">
    <w:name w:val="F3534C5B0DD0404E9C223DA86822E85C"/>
  </w:style>
  <w:style w:type="paragraph" w:customStyle="1" w:styleId="CA75F5F85A864DBDB67182D4F8386AB2">
    <w:name w:val="CA75F5F85A864DBDB67182D4F8386AB2"/>
  </w:style>
  <w:style w:type="paragraph" w:customStyle="1" w:styleId="933FD2444B04412989CDA31D7BD16AF4">
    <w:name w:val="933FD2444B04412989CDA31D7BD16AF4"/>
  </w:style>
  <w:style w:type="paragraph" w:customStyle="1" w:styleId="F8387CE1FE0947FC97DD86ED69721EB0">
    <w:name w:val="F8387CE1FE0947FC97DD86ED69721EB0"/>
  </w:style>
  <w:style w:type="paragraph" w:customStyle="1" w:styleId="AE3988D779EB43B9B592A10FCE636C7A">
    <w:name w:val="AE3988D779EB43B9B592A10FCE636C7A"/>
  </w:style>
  <w:style w:type="paragraph" w:customStyle="1" w:styleId="269E679337024A0DA857F0C30E6542F6">
    <w:name w:val="269E679337024A0DA857F0C30E6542F6"/>
  </w:style>
  <w:style w:type="paragraph" w:customStyle="1" w:styleId="C59C5A2EB0AE420F8842BA81E796FE35">
    <w:name w:val="C59C5A2EB0AE420F8842BA81E796FE35"/>
  </w:style>
  <w:style w:type="paragraph" w:customStyle="1" w:styleId="0DD98052552942D4864F1070CAC91965">
    <w:name w:val="0DD98052552942D4864F1070CAC91965"/>
  </w:style>
  <w:style w:type="paragraph" w:customStyle="1" w:styleId="EA71F9B6991A4DF18A7EA358557237AB">
    <w:name w:val="EA71F9B6991A4DF18A7EA358557237AB"/>
  </w:style>
  <w:style w:type="paragraph" w:customStyle="1" w:styleId="FD49C786D34A4CDCAFB06E3CA2C53A83">
    <w:name w:val="FD49C786D34A4CDCAFB06E3CA2C53A83"/>
  </w:style>
  <w:style w:type="paragraph" w:customStyle="1" w:styleId="814C7F647A5640329615D751A1AF3A7D">
    <w:name w:val="814C7F647A5640329615D751A1AF3A7D"/>
  </w:style>
  <w:style w:type="paragraph" w:customStyle="1" w:styleId="7D7C873949D548DCAD04527A1E941B2C">
    <w:name w:val="7D7C873949D548DCAD04527A1E941B2C"/>
  </w:style>
  <w:style w:type="paragraph" w:customStyle="1" w:styleId="7953374D377441F4BD42DCC9ED8A2E45">
    <w:name w:val="7953374D377441F4BD42DCC9ED8A2E45"/>
  </w:style>
  <w:style w:type="paragraph" w:customStyle="1" w:styleId="4943B48966FA4BEC987DE1640AE8AA6C">
    <w:name w:val="4943B48966FA4BEC987DE1640AE8AA6C"/>
  </w:style>
  <w:style w:type="paragraph" w:customStyle="1" w:styleId="2B95B2FEBDD64FCBA4FF0184049490BF">
    <w:name w:val="2B95B2FEBDD64FCBA4FF0184049490BF"/>
  </w:style>
  <w:style w:type="paragraph" w:customStyle="1" w:styleId="7E2F658DE10A455589AC2B91C0602390">
    <w:name w:val="7E2F658DE10A455589AC2B91C0602390"/>
  </w:style>
  <w:style w:type="paragraph" w:customStyle="1" w:styleId="F172976635884D11A6295DD7D07E0615">
    <w:name w:val="F172976635884D11A6295DD7D07E0615"/>
  </w:style>
  <w:style w:type="paragraph" w:customStyle="1" w:styleId="0953CED791094198A06EFD8A6E5E7506">
    <w:name w:val="0953CED791094198A06EFD8A6E5E7506"/>
  </w:style>
  <w:style w:type="paragraph" w:customStyle="1" w:styleId="76D644B55CB74FDB9D4B8D485DC12DCB">
    <w:name w:val="76D644B55CB74FDB9D4B8D485DC12DCB"/>
  </w:style>
  <w:style w:type="paragraph" w:customStyle="1" w:styleId="D20D3EAE38204A729B7E1699DF4EA949">
    <w:name w:val="D20D3EAE38204A729B7E1699DF4EA949"/>
  </w:style>
  <w:style w:type="paragraph" w:customStyle="1" w:styleId="54DDA1666A714280B2C1F8AB9E7DE88A">
    <w:name w:val="54DDA1666A714280B2C1F8AB9E7DE88A"/>
  </w:style>
  <w:style w:type="paragraph" w:customStyle="1" w:styleId="E79D9EB777FA4A81ACF30678893C1F25">
    <w:name w:val="E79D9EB777FA4A81ACF30678893C1F25"/>
  </w:style>
  <w:style w:type="paragraph" w:customStyle="1" w:styleId="4582E0777217449E94A8986C43B1F9FE">
    <w:name w:val="4582E0777217449E94A8986C43B1F9FE"/>
  </w:style>
  <w:style w:type="paragraph" w:customStyle="1" w:styleId="90563E036B9B4C57A1E6307268373471">
    <w:name w:val="90563E036B9B4C57A1E6307268373471"/>
  </w:style>
  <w:style w:type="paragraph" w:customStyle="1" w:styleId="ED382E615900422687169B06A7E9D2F6">
    <w:name w:val="ED382E615900422687169B06A7E9D2F6"/>
  </w:style>
  <w:style w:type="paragraph" w:customStyle="1" w:styleId="FE694068157E42CE911D01842F662BD1">
    <w:name w:val="FE694068157E42CE911D01842F662BD1"/>
  </w:style>
  <w:style w:type="paragraph" w:customStyle="1" w:styleId="8AEAF6FE0E5D43DB96152F881DB1D5DD">
    <w:name w:val="8AEAF6FE0E5D43DB96152F881DB1D5DD"/>
  </w:style>
  <w:style w:type="paragraph" w:customStyle="1" w:styleId="2C52533D68474A348EA2F7B44063BDDB">
    <w:name w:val="2C52533D68474A348EA2F7B44063BDDB"/>
  </w:style>
  <w:style w:type="paragraph" w:customStyle="1" w:styleId="98284E7B82E3485DA37CD1A09E34F792">
    <w:name w:val="98284E7B82E3485DA37CD1A09E34F792"/>
  </w:style>
  <w:style w:type="paragraph" w:customStyle="1" w:styleId="43BD798D72434195B9A089C9CE3B1D98">
    <w:name w:val="43BD798D72434195B9A089C9CE3B1D98"/>
  </w:style>
  <w:style w:type="paragraph" w:customStyle="1" w:styleId="03E8E83DBE784B098A7A496A7B109207">
    <w:name w:val="03E8E83DBE784B098A7A496A7B109207"/>
  </w:style>
  <w:style w:type="paragraph" w:customStyle="1" w:styleId="AA395CEB636B4D5D9DA5A92E2B81822C">
    <w:name w:val="AA395CEB636B4D5D9DA5A92E2B81822C"/>
  </w:style>
  <w:style w:type="paragraph" w:customStyle="1" w:styleId="C9B2A6BA16D14A4791D477A960E66532">
    <w:name w:val="C9B2A6BA16D14A4791D477A960E66532"/>
  </w:style>
  <w:style w:type="paragraph" w:customStyle="1" w:styleId="C4A23A68B9E1423E8826428B84CC9477">
    <w:name w:val="C4A23A68B9E1423E8826428B84CC9477"/>
  </w:style>
  <w:style w:type="paragraph" w:customStyle="1" w:styleId="076237C55F404992B087552AA817940C">
    <w:name w:val="076237C55F404992B087552AA817940C"/>
  </w:style>
  <w:style w:type="paragraph" w:customStyle="1" w:styleId="1CDC6BBAE5D042CEBCF2C2F081931B9E">
    <w:name w:val="1CDC6BBAE5D042CEBCF2C2F081931B9E"/>
  </w:style>
  <w:style w:type="paragraph" w:customStyle="1" w:styleId="C0C6B0C10F4B42ACB3F1B49B29A6D873">
    <w:name w:val="C0C6B0C10F4B42ACB3F1B49B29A6D873"/>
  </w:style>
  <w:style w:type="paragraph" w:customStyle="1" w:styleId="5E5A35229C9146F5AAE147D15F77134E">
    <w:name w:val="5E5A35229C9146F5AAE147D15F77134E"/>
  </w:style>
  <w:style w:type="paragraph" w:customStyle="1" w:styleId="CA0579A4768B44F2A06B0514F5471478">
    <w:name w:val="CA0579A4768B44F2A06B0514F5471478"/>
  </w:style>
  <w:style w:type="paragraph" w:customStyle="1" w:styleId="B4AD3C5927384AA6B2E08921A7FE53D9">
    <w:name w:val="B4AD3C5927384AA6B2E08921A7FE53D9"/>
  </w:style>
  <w:style w:type="paragraph" w:customStyle="1" w:styleId="1FA50A56149D44DC95D2C69A429E33BB">
    <w:name w:val="1FA50A56149D44DC95D2C69A429E33BB"/>
  </w:style>
  <w:style w:type="paragraph" w:customStyle="1" w:styleId="3E0FEC2B3C7543B2AB1A904CDAB63105">
    <w:name w:val="3E0FEC2B3C7543B2AB1A904CDAB63105"/>
  </w:style>
  <w:style w:type="paragraph" w:customStyle="1" w:styleId="0C0FD436DF2F45ECA07E2CB5CF2AAD8A">
    <w:name w:val="0C0FD436DF2F45ECA07E2CB5CF2AAD8A"/>
  </w:style>
  <w:style w:type="paragraph" w:customStyle="1" w:styleId="51C36EA6DC164E58951FE210440C517E">
    <w:name w:val="51C36EA6DC164E58951FE210440C517E"/>
  </w:style>
  <w:style w:type="paragraph" w:customStyle="1" w:styleId="D6B80AA50D21446586E6AEDE7746A878">
    <w:name w:val="D6B80AA50D21446586E6AEDE7746A878"/>
  </w:style>
  <w:style w:type="paragraph" w:customStyle="1" w:styleId="D23E226AD5574A6F93E18A334627FA72">
    <w:name w:val="D23E226AD5574A6F93E18A334627FA72"/>
  </w:style>
  <w:style w:type="paragraph" w:customStyle="1" w:styleId="939E4315AB3C42E3BA47CD854FF80AC8">
    <w:name w:val="939E4315AB3C42E3BA47CD854FF80AC8"/>
  </w:style>
  <w:style w:type="paragraph" w:customStyle="1" w:styleId="623D3935AB7343D8B56D55DF4DEE74EB">
    <w:name w:val="623D3935AB7343D8B56D55DF4DEE74EB"/>
  </w:style>
  <w:style w:type="paragraph" w:customStyle="1" w:styleId="B02A583FDB814DC6AC9AEC35892C74D0">
    <w:name w:val="B02A583FDB814DC6AC9AEC35892C74D0"/>
  </w:style>
  <w:style w:type="paragraph" w:customStyle="1" w:styleId="51F65523AB2147CA8B865B62592BFFD2">
    <w:name w:val="51F65523AB2147CA8B865B62592BFFD2"/>
  </w:style>
  <w:style w:type="paragraph" w:customStyle="1" w:styleId="805F0DD5601C434483371DF6E3DF77B2">
    <w:name w:val="805F0DD5601C434483371DF6E3DF77B2"/>
  </w:style>
  <w:style w:type="paragraph" w:customStyle="1" w:styleId="DCD25A9DAA22443185596B59F19FC20E">
    <w:name w:val="DCD25A9DAA22443185596B59F19FC20E"/>
  </w:style>
  <w:style w:type="paragraph" w:customStyle="1" w:styleId="AB1E3014631049B0816A6EDE5B18932B">
    <w:name w:val="AB1E3014631049B0816A6EDE5B18932B"/>
  </w:style>
  <w:style w:type="paragraph" w:customStyle="1" w:styleId="D11C8676C8F44827949AFCE80D9AFCEF">
    <w:name w:val="D11C8676C8F44827949AFCE80D9AFCEF"/>
  </w:style>
  <w:style w:type="paragraph" w:customStyle="1" w:styleId="B326424F31E2476590F5398E2CB07E05">
    <w:name w:val="B326424F31E2476590F5398E2CB07E05"/>
  </w:style>
  <w:style w:type="paragraph" w:customStyle="1" w:styleId="2704B50648C94F968D5C7DDF7ACE006C">
    <w:name w:val="2704B50648C94F968D5C7DDF7ACE006C"/>
  </w:style>
  <w:style w:type="paragraph" w:customStyle="1" w:styleId="3656F4EC9886414CAD87DCFE0E4E7988">
    <w:name w:val="3656F4EC9886414CAD87DCFE0E4E7988"/>
  </w:style>
  <w:style w:type="paragraph" w:customStyle="1" w:styleId="AE0F2DA13DB94D4386DB03A7E806B39C">
    <w:name w:val="AE0F2DA13DB94D4386DB03A7E806B39C"/>
  </w:style>
  <w:style w:type="paragraph" w:customStyle="1" w:styleId="EEB88AE0D60E4F3F984FB09305B01839">
    <w:name w:val="EEB88AE0D60E4F3F984FB09305B01839"/>
  </w:style>
  <w:style w:type="paragraph" w:customStyle="1" w:styleId="B41DD6011F434BE9B2FEF5F70FABCC84">
    <w:name w:val="B41DD6011F434BE9B2FEF5F70FABCC84"/>
  </w:style>
  <w:style w:type="paragraph" w:customStyle="1" w:styleId="0CD0E37AD18247EDA15D7E41A08BF57A">
    <w:name w:val="0CD0E37AD18247EDA15D7E41A08BF57A"/>
  </w:style>
  <w:style w:type="paragraph" w:customStyle="1" w:styleId="D34321799FD7488F841EB5C4E9B18F20">
    <w:name w:val="D34321799FD7488F841EB5C4E9B18F20"/>
  </w:style>
  <w:style w:type="paragraph" w:customStyle="1" w:styleId="5C4D17434A17404EBA79885D7E783B57">
    <w:name w:val="5C4D17434A17404EBA79885D7E783B57"/>
  </w:style>
  <w:style w:type="paragraph" w:customStyle="1" w:styleId="27FDD5F1B6A247B2B381E6A07DE79FB5">
    <w:name w:val="27FDD5F1B6A247B2B381E6A07DE79FB5"/>
  </w:style>
  <w:style w:type="paragraph" w:customStyle="1" w:styleId="370676B2C2D74FBFA72AAF28D1AA20B5">
    <w:name w:val="370676B2C2D74FBFA72AAF28D1AA20B5"/>
  </w:style>
  <w:style w:type="paragraph" w:customStyle="1" w:styleId="FF71A9B2DE904344AB9AC3955E94A930">
    <w:name w:val="FF71A9B2DE904344AB9AC3955E94A930"/>
  </w:style>
  <w:style w:type="paragraph" w:customStyle="1" w:styleId="EBE443CBCB394CC5B266013ACE403572">
    <w:name w:val="EBE443CBCB394CC5B266013ACE403572"/>
  </w:style>
  <w:style w:type="paragraph" w:customStyle="1" w:styleId="27992C7407E7492DB3D0C45FDF5DB376">
    <w:name w:val="27992C7407E7492DB3D0C45FDF5DB376"/>
  </w:style>
  <w:style w:type="paragraph" w:customStyle="1" w:styleId="939BC8A125164BD7BC793531C6EDEE6B">
    <w:name w:val="939BC8A125164BD7BC793531C6EDEE6B"/>
  </w:style>
  <w:style w:type="paragraph" w:customStyle="1" w:styleId="6D0F7B5BBA3843AA979D1C30B9732F60">
    <w:name w:val="6D0F7B5BBA3843AA979D1C30B9732F60"/>
    <w:rsid w:val="00EF03CB"/>
  </w:style>
  <w:style w:type="paragraph" w:customStyle="1" w:styleId="765EB42939A54D41A05A6995934E54D9">
    <w:name w:val="765EB42939A54D41A05A6995934E54D9"/>
    <w:rsid w:val="00EF03CB"/>
  </w:style>
  <w:style w:type="paragraph" w:customStyle="1" w:styleId="1E36796B46F94A378D06917BD6B1A469">
    <w:name w:val="1E36796B46F94A378D06917BD6B1A469"/>
    <w:rsid w:val="00EF03CB"/>
  </w:style>
  <w:style w:type="paragraph" w:customStyle="1" w:styleId="AECA9606E295453FA466818E678146D8">
    <w:name w:val="AECA9606E295453FA466818E678146D8"/>
    <w:rsid w:val="00EF03CB"/>
  </w:style>
  <w:style w:type="paragraph" w:customStyle="1" w:styleId="7F327F02EC2E49DCA463D031269229E2">
    <w:name w:val="7F327F02EC2E49DCA463D031269229E2"/>
    <w:rsid w:val="00EF03CB"/>
  </w:style>
  <w:style w:type="paragraph" w:customStyle="1" w:styleId="BF6E70666D044B66BA14870ADC37C854">
    <w:name w:val="BF6E70666D044B66BA14870ADC37C854"/>
    <w:rsid w:val="00EF03CB"/>
  </w:style>
  <w:style w:type="paragraph" w:customStyle="1" w:styleId="F35D11C0E2CB496CB07AAFDA37865DD6">
    <w:name w:val="F35D11C0E2CB496CB07AAFDA37865DD6"/>
    <w:rsid w:val="00EF03CB"/>
  </w:style>
  <w:style w:type="paragraph" w:customStyle="1" w:styleId="43B4F935926B4C4DAF3B44EE76B99ADD">
    <w:name w:val="43B4F935926B4C4DAF3B44EE76B99ADD"/>
    <w:rsid w:val="00EF03CB"/>
  </w:style>
  <w:style w:type="paragraph" w:customStyle="1" w:styleId="01967CAA88304E5ABA0372B2AA4D0066">
    <w:name w:val="01967CAA88304E5ABA0372B2AA4D0066"/>
    <w:rsid w:val="00EF03CB"/>
  </w:style>
  <w:style w:type="paragraph" w:customStyle="1" w:styleId="105D8E0458B14495B60B6F47103D3333">
    <w:name w:val="105D8E0458B14495B60B6F47103D3333"/>
    <w:rsid w:val="00EF03CB"/>
  </w:style>
  <w:style w:type="paragraph" w:customStyle="1" w:styleId="102F58F15EAA42D8A9D739CE125681FA">
    <w:name w:val="102F58F15EAA42D8A9D739CE125681FA"/>
    <w:rsid w:val="00EF03CB"/>
  </w:style>
  <w:style w:type="paragraph" w:customStyle="1" w:styleId="256B2C275C5B4B36B6CF561B54741717">
    <w:name w:val="256B2C275C5B4B36B6CF561B54741717"/>
    <w:rsid w:val="00170E26"/>
  </w:style>
  <w:style w:type="paragraph" w:customStyle="1" w:styleId="2C65891027B44727B8755B7C4883782C">
    <w:name w:val="2C65891027B44727B8755B7C4883782C"/>
    <w:rsid w:val="00170E26"/>
  </w:style>
  <w:style w:type="paragraph" w:customStyle="1" w:styleId="F7C60E606DF547BFB3500F7AC5F04F6B">
    <w:name w:val="F7C60E606DF547BFB3500F7AC5F04F6B"/>
    <w:rsid w:val="00170E26"/>
  </w:style>
  <w:style w:type="paragraph" w:customStyle="1" w:styleId="72E39891727442E3B65F85AC29E14D70">
    <w:name w:val="72E39891727442E3B65F85AC29E14D70"/>
    <w:rsid w:val="00170E26"/>
  </w:style>
  <w:style w:type="paragraph" w:customStyle="1" w:styleId="7DC2813EC185402CA21ED0FF3663F309">
    <w:name w:val="7DC2813EC185402CA21ED0FF3663F309"/>
    <w:rsid w:val="00170E26"/>
  </w:style>
  <w:style w:type="paragraph" w:customStyle="1" w:styleId="3E297940FD6D481F97301A81E98344B7">
    <w:name w:val="3E297940FD6D481F97301A81E98344B7"/>
    <w:rsid w:val="00170E26"/>
  </w:style>
  <w:style w:type="paragraph" w:customStyle="1" w:styleId="4F652A79FD1C4198A1981C114FD51C57">
    <w:name w:val="4F652A79FD1C4198A1981C114FD51C57"/>
    <w:rsid w:val="00170E26"/>
  </w:style>
  <w:style w:type="paragraph" w:customStyle="1" w:styleId="1BE8D0EDFCCC4ED2AFD1B16689311031">
    <w:name w:val="1BE8D0EDFCCC4ED2AFD1B16689311031"/>
    <w:rsid w:val="00170E26"/>
  </w:style>
  <w:style w:type="paragraph" w:customStyle="1" w:styleId="10A46647817A4BE0B77CCD7C9A4F77B2">
    <w:name w:val="10A46647817A4BE0B77CCD7C9A4F77B2"/>
    <w:rsid w:val="00170E26"/>
  </w:style>
  <w:style w:type="paragraph" w:customStyle="1" w:styleId="7FDD448E544A4E8AB70A83231717DFEB">
    <w:name w:val="7FDD448E544A4E8AB70A83231717DFEB"/>
    <w:rsid w:val="00170E26"/>
  </w:style>
  <w:style w:type="paragraph" w:customStyle="1" w:styleId="36781AF7D4F44DA2A4DB0018AEFB628B">
    <w:name w:val="36781AF7D4F44DA2A4DB0018AEFB628B"/>
    <w:rsid w:val="00170E26"/>
  </w:style>
  <w:style w:type="paragraph" w:customStyle="1" w:styleId="19FA41F9C53C463FA0EF1CC291505EBC">
    <w:name w:val="19FA41F9C53C463FA0EF1CC291505EBC"/>
    <w:rsid w:val="00170E26"/>
  </w:style>
  <w:style w:type="paragraph" w:customStyle="1" w:styleId="EC3D09C6D9AF457CB7371610AE076354">
    <w:name w:val="EC3D09C6D9AF457CB7371610AE076354"/>
    <w:rsid w:val="00170E26"/>
  </w:style>
  <w:style w:type="paragraph" w:customStyle="1" w:styleId="DA2AD11BFA864E719C3217C6180FBD39">
    <w:name w:val="DA2AD11BFA864E719C3217C6180FBD39"/>
    <w:rsid w:val="00170E26"/>
  </w:style>
  <w:style w:type="paragraph" w:customStyle="1" w:styleId="1FD3325873544D288AA04F71056AC44B">
    <w:name w:val="1FD3325873544D288AA04F71056AC44B"/>
    <w:rsid w:val="00170E26"/>
  </w:style>
  <w:style w:type="paragraph" w:customStyle="1" w:styleId="B38C63EE08694BA791725D271117B7DB">
    <w:name w:val="B38C63EE08694BA791725D271117B7DB"/>
    <w:rsid w:val="00170E26"/>
  </w:style>
  <w:style w:type="paragraph" w:customStyle="1" w:styleId="BA165704481A4317A59784539E19E4B6">
    <w:name w:val="BA165704481A4317A59784539E19E4B6"/>
    <w:rsid w:val="00170E26"/>
  </w:style>
  <w:style w:type="paragraph" w:customStyle="1" w:styleId="243E09EFAB934195BD3FFD50C7C0B376">
    <w:name w:val="243E09EFAB934195BD3FFD50C7C0B376"/>
    <w:rsid w:val="00170E26"/>
  </w:style>
  <w:style w:type="paragraph" w:customStyle="1" w:styleId="66FD91DC314B496286ABA68E58011482">
    <w:name w:val="66FD91DC314B496286ABA68E58011482"/>
    <w:rsid w:val="00170E26"/>
  </w:style>
  <w:style w:type="paragraph" w:customStyle="1" w:styleId="07ECCF6C302A4530A7191BF3BFDA47C3">
    <w:name w:val="07ECCF6C302A4530A7191BF3BFDA47C3"/>
    <w:rsid w:val="00170E26"/>
  </w:style>
  <w:style w:type="paragraph" w:customStyle="1" w:styleId="9C46F63532D84561BE2627395DB9782F">
    <w:name w:val="9C46F63532D84561BE2627395DB9782F"/>
    <w:rsid w:val="00170E26"/>
  </w:style>
  <w:style w:type="paragraph" w:customStyle="1" w:styleId="114F8DCCB0F049DBA277C7F70301858B">
    <w:name w:val="114F8DCCB0F049DBA277C7F70301858B"/>
    <w:rsid w:val="00170E26"/>
  </w:style>
  <w:style w:type="paragraph" w:customStyle="1" w:styleId="4E9834A2CAE0432FBDB026BAAA0E91D8">
    <w:name w:val="4E9834A2CAE0432FBDB026BAAA0E91D8"/>
    <w:rsid w:val="003B0B38"/>
  </w:style>
  <w:style w:type="paragraph" w:customStyle="1" w:styleId="E62E8559540F4D9099E0D3A743A8C64A">
    <w:name w:val="E62E8559540F4D9099E0D3A743A8C64A"/>
    <w:rsid w:val="003B0B38"/>
  </w:style>
  <w:style w:type="paragraph" w:customStyle="1" w:styleId="57C77A5E44474FABA61311CA7CEB836E">
    <w:name w:val="57C77A5E44474FABA61311CA7CEB836E"/>
    <w:rsid w:val="003B0B38"/>
  </w:style>
  <w:style w:type="paragraph" w:customStyle="1" w:styleId="D0223FD40CBE4B92AC066AEF995FDFBC">
    <w:name w:val="D0223FD40CBE4B92AC066AEF995FDFBC"/>
    <w:rsid w:val="003B0B38"/>
  </w:style>
  <w:style w:type="paragraph" w:customStyle="1" w:styleId="F3E400E2068943D99EAC06BD50320CEF">
    <w:name w:val="F3E400E2068943D99EAC06BD50320CEF"/>
    <w:rsid w:val="003B0B38"/>
  </w:style>
  <w:style w:type="paragraph" w:customStyle="1" w:styleId="DA5D7FD30C544F289F151B0152C34DE8">
    <w:name w:val="DA5D7FD30C544F289F151B0152C34DE8"/>
    <w:rsid w:val="003B0B38"/>
  </w:style>
  <w:style w:type="paragraph" w:customStyle="1" w:styleId="C1EA57F1EC72471EA2E8A2C1C413056A">
    <w:name w:val="C1EA57F1EC72471EA2E8A2C1C413056A"/>
    <w:rsid w:val="003B0B38"/>
  </w:style>
  <w:style w:type="paragraph" w:customStyle="1" w:styleId="649FCEE1E9584E11B9F2A25DBB7777D0">
    <w:name w:val="649FCEE1E9584E11B9F2A25DBB7777D0"/>
    <w:rsid w:val="003B0B38"/>
  </w:style>
  <w:style w:type="paragraph" w:customStyle="1" w:styleId="6170D4F766A54E628BF836C6E0774F7A">
    <w:name w:val="6170D4F766A54E628BF836C6E0774F7A"/>
    <w:rsid w:val="003B0B38"/>
  </w:style>
  <w:style w:type="paragraph" w:customStyle="1" w:styleId="861B8BA765374212930F60EBCA08976E">
    <w:name w:val="861B8BA765374212930F60EBCA08976E"/>
    <w:rsid w:val="003B0B38"/>
  </w:style>
  <w:style w:type="paragraph" w:customStyle="1" w:styleId="DA5903B337D543719C5B818AE92DB171">
    <w:name w:val="DA5903B337D543719C5B818AE92DB171"/>
    <w:rsid w:val="003B0B38"/>
  </w:style>
  <w:style w:type="paragraph" w:customStyle="1" w:styleId="D2CA65E8FB964B50BB633B50F11EFB2C">
    <w:name w:val="D2CA65E8FB964B50BB633B50F11EFB2C"/>
    <w:rsid w:val="003B0B38"/>
  </w:style>
  <w:style w:type="paragraph" w:customStyle="1" w:styleId="FEACD56F0BF948DDA623D2F10348C9F1">
    <w:name w:val="FEACD56F0BF948DDA623D2F10348C9F1"/>
    <w:rsid w:val="003B0B38"/>
  </w:style>
  <w:style w:type="paragraph" w:customStyle="1" w:styleId="BB6DBA84752241A9B3000B55CB1CAF38">
    <w:name w:val="BB6DBA84752241A9B3000B55CB1CAF38"/>
    <w:rsid w:val="003B0B38"/>
  </w:style>
  <w:style w:type="paragraph" w:customStyle="1" w:styleId="2D0260643B6C4EA7BA0A1BFCCEB6D656">
    <w:name w:val="2D0260643B6C4EA7BA0A1BFCCEB6D656"/>
    <w:rsid w:val="003B0B38"/>
  </w:style>
  <w:style w:type="paragraph" w:customStyle="1" w:styleId="A5B2AFA5F7B741ABB6537B848A284BB2">
    <w:name w:val="A5B2AFA5F7B741ABB6537B848A284BB2"/>
    <w:rsid w:val="003B0B38"/>
  </w:style>
  <w:style w:type="paragraph" w:customStyle="1" w:styleId="4B6728F29E844D74A05E5E488826EBF3">
    <w:name w:val="4B6728F29E844D74A05E5E488826EBF3"/>
    <w:rsid w:val="003B0B38"/>
  </w:style>
  <w:style w:type="paragraph" w:customStyle="1" w:styleId="D2D5F00C5F3F48B8BBFD2EDAB281C0D8">
    <w:name w:val="D2D5F00C5F3F48B8BBFD2EDAB281C0D8"/>
    <w:rsid w:val="003B0B38"/>
  </w:style>
  <w:style w:type="paragraph" w:customStyle="1" w:styleId="2898B82058D246E6A7696D3174502D9B">
    <w:name w:val="2898B82058D246E6A7696D3174502D9B"/>
    <w:rsid w:val="003B0B38"/>
  </w:style>
  <w:style w:type="paragraph" w:customStyle="1" w:styleId="480C02A135D1461DA7563583DBFB6072">
    <w:name w:val="480C02A135D1461DA7563583DBFB6072"/>
    <w:rsid w:val="003B0B38"/>
  </w:style>
  <w:style w:type="paragraph" w:customStyle="1" w:styleId="B33EC3DB3E8446BB853D7F6AD8E6CC23">
    <w:name w:val="B33EC3DB3E8446BB853D7F6AD8E6CC23"/>
    <w:rsid w:val="003B0B38"/>
  </w:style>
  <w:style w:type="paragraph" w:customStyle="1" w:styleId="697EDE43DBAB42EC987D4170F312E627">
    <w:name w:val="697EDE43DBAB42EC987D4170F312E627"/>
    <w:rsid w:val="003B0B38"/>
  </w:style>
  <w:style w:type="paragraph" w:customStyle="1" w:styleId="857D5F6ACC794AE79DC4A586AB09F12F">
    <w:name w:val="857D5F6ACC794AE79DC4A586AB09F12F"/>
    <w:rsid w:val="003B0B38"/>
  </w:style>
  <w:style w:type="paragraph" w:customStyle="1" w:styleId="8C03430A732944E2A77EB09D5DC19BFF">
    <w:name w:val="8C03430A732944E2A77EB09D5DC19BFF"/>
    <w:rsid w:val="003B0B38"/>
  </w:style>
  <w:style w:type="paragraph" w:customStyle="1" w:styleId="935A7CBC57B748BD86B437F4ACC8D177">
    <w:name w:val="935A7CBC57B748BD86B437F4ACC8D177"/>
    <w:rsid w:val="003B0B38"/>
  </w:style>
  <w:style w:type="paragraph" w:customStyle="1" w:styleId="FB9D9D05506E4008ACAD7EAD7E21DA0B">
    <w:name w:val="FB9D9D05506E4008ACAD7EAD7E21DA0B"/>
    <w:rsid w:val="003B0B38"/>
  </w:style>
  <w:style w:type="paragraph" w:customStyle="1" w:styleId="62DCA242F255424A83E26252A2A2E741">
    <w:name w:val="62DCA242F255424A83E26252A2A2E741"/>
    <w:rsid w:val="003B0B38"/>
  </w:style>
  <w:style w:type="paragraph" w:customStyle="1" w:styleId="99A3A079406E4AEABEFA5CE5B0FD4340">
    <w:name w:val="99A3A079406E4AEABEFA5CE5B0FD4340"/>
    <w:rsid w:val="003B0B38"/>
  </w:style>
  <w:style w:type="paragraph" w:customStyle="1" w:styleId="292FE21102D442F79EBC71646B2400BF">
    <w:name w:val="292FE21102D442F79EBC71646B2400BF"/>
    <w:rsid w:val="003B0B38"/>
  </w:style>
  <w:style w:type="paragraph" w:customStyle="1" w:styleId="A327A4D868BF4946AAE11F6335304990">
    <w:name w:val="A327A4D868BF4946AAE11F6335304990"/>
    <w:rsid w:val="003B0B38"/>
  </w:style>
  <w:style w:type="paragraph" w:customStyle="1" w:styleId="26AD65DAFC0249D7B67C6398BED0FFF3">
    <w:name w:val="26AD65DAFC0249D7B67C6398BED0FFF3"/>
    <w:rsid w:val="003B0B38"/>
  </w:style>
  <w:style w:type="paragraph" w:customStyle="1" w:styleId="89E9AD49B276413299713FFF5EBDF873">
    <w:name w:val="89E9AD49B276413299713FFF5EBDF873"/>
    <w:rsid w:val="003B0B38"/>
  </w:style>
  <w:style w:type="paragraph" w:customStyle="1" w:styleId="6C3016C943B54477A85A792BFA9350F3">
    <w:name w:val="6C3016C943B54477A85A792BFA9350F3"/>
    <w:rsid w:val="003B0B38"/>
  </w:style>
  <w:style w:type="paragraph" w:customStyle="1" w:styleId="20794C34A47146FCA0320BE7A4C37CD0">
    <w:name w:val="20794C34A47146FCA0320BE7A4C37CD0"/>
    <w:rsid w:val="003B0B38"/>
  </w:style>
  <w:style w:type="paragraph" w:customStyle="1" w:styleId="D6492BA3554F46948B3DE4AC2EEC8655">
    <w:name w:val="D6492BA3554F46948B3DE4AC2EEC8655"/>
    <w:rsid w:val="003B0B38"/>
  </w:style>
  <w:style w:type="paragraph" w:customStyle="1" w:styleId="D2E6E9401B6546CCAD2CA2416021A2A6">
    <w:name w:val="D2E6E9401B6546CCAD2CA2416021A2A6"/>
    <w:rsid w:val="003B0B38"/>
  </w:style>
  <w:style w:type="paragraph" w:customStyle="1" w:styleId="014C640800F040EC91A986AA2BA8235D">
    <w:name w:val="014C640800F040EC91A986AA2BA8235D"/>
    <w:rsid w:val="003B0B38"/>
  </w:style>
  <w:style w:type="paragraph" w:customStyle="1" w:styleId="42FC0DD1CC1C4160B3B47C3B2E3ACC1E">
    <w:name w:val="42FC0DD1CC1C4160B3B47C3B2E3ACC1E"/>
    <w:rsid w:val="003B0B38"/>
  </w:style>
  <w:style w:type="paragraph" w:customStyle="1" w:styleId="F86D1D92F33246529425083B94AA28FF">
    <w:name w:val="F86D1D92F33246529425083B94AA28FF"/>
    <w:rsid w:val="003B0B38"/>
  </w:style>
  <w:style w:type="paragraph" w:customStyle="1" w:styleId="975704A8BAA54C5F8D343ADA611B1269">
    <w:name w:val="975704A8BAA54C5F8D343ADA611B1269"/>
    <w:rsid w:val="003B0B38"/>
  </w:style>
  <w:style w:type="paragraph" w:customStyle="1" w:styleId="03B0D76D8F234095A2C1D8658FC62A7B">
    <w:name w:val="03B0D76D8F234095A2C1D8658FC62A7B"/>
    <w:rsid w:val="003B0B38"/>
  </w:style>
  <w:style w:type="paragraph" w:customStyle="1" w:styleId="1275B51AAB1E4C618ADAAD64DC4BA691">
    <w:name w:val="1275B51AAB1E4C618ADAAD64DC4BA691"/>
    <w:rsid w:val="003B0B38"/>
  </w:style>
  <w:style w:type="paragraph" w:customStyle="1" w:styleId="07089EBC75F640E395D20BE1591BF272">
    <w:name w:val="07089EBC75F640E395D20BE1591BF272"/>
    <w:rsid w:val="003B0B38"/>
  </w:style>
  <w:style w:type="paragraph" w:customStyle="1" w:styleId="752A88D23C774FDBA378B8D491261D11">
    <w:name w:val="752A88D23C774FDBA378B8D491261D11"/>
    <w:rsid w:val="003B0B38"/>
  </w:style>
  <w:style w:type="paragraph" w:customStyle="1" w:styleId="F1872563181D41879A8022A3939C33AF">
    <w:name w:val="F1872563181D41879A8022A3939C33AF"/>
    <w:rsid w:val="003B0B38"/>
  </w:style>
  <w:style w:type="paragraph" w:customStyle="1" w:styleId="7E4578C0341243A48ABD54FAB17A842B">
    <w:name w:val="7E4578C0341243A48ABD54FAB17A842B"/>
    <w:rsid w:val="003B0B38"/>
  </w:style>
  <w:style w:type="paragraph" w:customStyle="1" w:styleId="95E28251BB3E48A68E86F9174C275F20">
    <w:name w:val="95E28251BB3E48A68E86F9174C275F20"/>
    <w:rsid w:val="003B0B38"/>
  </w:style>
  <w:style w:type="paragraph" w:customStyle="1" w:styleId="9E3E49F460044B829C86E38BBF6F7230">
    <w:name w:val="9E3E49F460044B829C86E38BBF6F7230"/>
    <w:rsid w:val="003B0B38"/>
  </w:style>
  <w:style w:type="paragraph" w:customStyle="1" w:styleId="253AF96758F540CDA9382D7CB4BD6890">
    <w:name w:val="253AF96758F540CDA9382D7CB4BD6890"/>
    <w:rsid w:val="003B0B38"/>
  </w:style>
  <w:style w:type="paragraph" w:customStyle="1" w:styleId="FF979B82B5BB4893BAA647C8F4C789A4">
    <w:name w:val="FF979B82B5BB4893BAA647C8F4C789A4"/>
    <w:rsid w:val="003B0B38"/>
  </w:style>
  <w:style w:type="paragraph" w:customStyle="1" w:styleId="D0BC8D5428024DB4AA455F65A849FC43">
    <w:name w:val="D0BC8D5428024DB4AA455F65A849FC43"/>
    <w:rsid w:val="003B0B38"/>
  </w:style>
  <w:style w:type="paragraph" w:customStyle="1" w:styleId="D77CE646C65140E58B0364A98F9DF2C9">
    <w:name w:val="D77CE646C65140E58B0364A98F9DF2C9"/>
    <w:rsid w:val="003B0B38"/>
  </w:style>
  <w:style w:type="paragraph" w:customStyle="1" w:styleId="AB3DB3D5D43240259D61514A948C2503">
    <w:name w:val="AB3DB3D5D43240259D61514A948C2503"/>
    <w:rsid w:val="003B0B38"/>
  </w:style>
  <w:style w:type="paragraph" w:customStyle="1" w:styleId="FBEAC30B13B34DCBB2BAC184E032BF12">
    <w:name w:val="FBEAC30B13B34DCBB2BAC184E032BF12"/>
    <w:rsid w:val="003B0B38"/>
  </w:style>
  <w:style w:type="paragraph" w:customStyle="1" w:styleId="079810F181C34770A93D075927E57538">
    <w:name w:val="079810F181C34770A93D075927E57538"/>
    <w:rsid w:val="003B0B38"/>
  </w:style>
  <w:style w:type="paragraph" w:customStyle="1" w:styleId="0D335F3C63734206A9F1B16476BAA6EF">
    <w:name w:val="0D335F3C63734206A9F1B16476BAA6EF"/>
    <w:rsid w:val="003B0B38"/>
  </w:style>
  <w:style w:type="paragraph" w:customStyle="1" w:styleId="F79C3784D560491A986DA20E8FAA0732">
    <w:name w:val="F79C3784D560491A986DA20E8FAA0732"/>
    <w:rsid w:val="003B0B38"/>
  </w:style>
  <w:style w:type="paragraph" w:customStyle="1" w:styleId="62D1EE9739474C89B2F15D2EBD5B8EB7">
    <w:name w:val="62D1EE9739474C89B2F15D2EBD5B8EB7"/>
    <w:rsid w:val="00C734A5"/>
  </w:style>
  <w:style w:type="paragraph" w:customStyle="1" w:styleId="9400BDA8416542FEB4BBE894D25B64DC">
    <w:name w:val="9400BDA8416542FEB4BBE894D25B64DC"/>
    <w:rsid w:val="000A47BD"/>
  </w:style>
  <w:style w:type="paragraph" w:customStyle="1" w:styleId="2233D3E1FD734917913EB4E5B582D52C">
    <w:name w:val="2233D3E1FD734917913EB4E5B582D52C"/>
    <w:rsid w:val="000A47BD"/>
  </w:style>
  <w:style w:type="paragraph" w:customStyle="1" w:styleId="B4D5EC5D662F41A28D57C020D18E7E22">
    <w:name w:val="B4D5EC5D662F41A28D57C020D18E7E22"/>
    <w:rsid w:val="000A47BD"/>
  </w:style>
  <w:style w:type="paragraph" w:customStyle="1" w:styleId="01381AEEC67D464AA64783058587719C">
    <w:name w:val="01381AEEC67D464AA64783058587719C"/>
    <w:rsid w:val="000A47BD"/>
  </w:style>
  <w:style w:type="paragraph" w:customStyle="1" w:styleId="3A2F388109E04455A5ACD38BF501CF99">
    <w:name w:val="3A2F388109E04455A5ACD38BF501CF99"/>
    <w:rsid w:val="000A47BD"/>
  </w:style>
  <w:style w:type="paragraph" w:customStyle="1" w:styleId="754EBB49F4FC45188D7AAFAE0B2EDA23">
    <w:name w:val="754EBB49F4FC45188D7AAFAE0B2EDA23"/>
    <w:rsid w:val="000A47BD"/>
  </w:style>
  <w:style w:type="paragraph" w:customStyle="1" w:styleId="5D888EFB1E4945E5A7C9D34E8F1F9CE9">
    <w:name w:val="5D888EFB1E4945E5A7C9D34E8F1F9CE9"/>
    <w:rsid w:val="000A47BD"/>
  </w:style>
  <w:style w:type="paragraph" w:customStyle="1" w:styleId="41C9F797DF89451D9A240EBAFBDAC45C">
    <w:name w:val="41C9F797DF89451D9A240EBAFBDAC45C"/>
    <w:rsid w:val="000A47BD"/>
  </w:style>
  <w:style w:type="paragraph" w:customStyle="1" w:styleId="E85CA4A1962A46F1BCC5DAAEDF75245C">
    <w:name w:val="E85CA4A1962A46F1BCC5DAAEDF75245C"/>
    <w:rsid w:val="000A47BD"/>
  </w:style>
  <w:style w:type="paragraph" w:customStyle="1" w:styleId="318C02019EB04B8FA99760DEA7E9465B">
    <w:name w:val="318C02019EB04B8FA99760DEA7E9465B"/>
    <w:rsid w:val="000A47BD"/>
  </w:style>
  <w:style w:type="paragraph" w:customStyle="1" w:styleId="609A9D21900A481EA9BDDBB5DC137CCD">
    <w:name w:val="609A9D21900A481EA9BDDBB5DC137CCD"/>
    <w:rsid w:val="000A47BD"/>
  </w:style>
  <w:style w:type="paragraph" w:customStyle="1" w:styleId="C8F485B38322408B871A0C61106125BE">
    <w:name w:val="C8F485B38322408B871A0C61106125BE"/>
    <w:rsid w:val="000A47BD"/>
  </w:style>
  <w:style w:type="paragraph" w:customStyle="1" w:styleId="CD0B4018578D478386F12A1FE36FFD8F">
    <w:name w:val="CD0B4018578D478386F12A1FE36FFD8F"/>
    <w:rsid w:val="000A47BD"/>
  </w:style>
  <w:style w:type="paragraph" w:customStyle="1" w:styleId="F5F3DF444FEA4246AFBF972D5BFAB051">
    <w:name w:val="F5F3DF444FEA4246AFBF972D5BFAB051"/>
    <w:rsid w:val="000A47BD"/>
  </w:style>
  <w:style w:type="paragraph" w:customStyle="1" w:styleId="790AA2EF317C4A8FAC7DE76AB36372B9">
    <w:name w:val="790AA2EF317C4A8FAC7DE76AB36372B9"/>
    <w:rsid w:val="000A47BD"/>
  </w:style>
  <w:style w:type="paragraph" w:customStyle="1" w:styleId="BA186F7831D44B15A7E587DF78581166">
    <w:name w:val="BA186F7831D44B15A7E587DF78581166"/>
    <w:rsid w:val="000A47BD"/>
  </w:style>
  <w:style w:type="paragraph" w:customStyle="1" w:styleId="984489FA74DD4689BED9AC21F4010C08">
    <w:name w:val="984489FA74DD4689BED9AC21F4010C08"/>
    <w:rsid w:val="000A47BD"/>
  </w:style>
  <w:style w:type="paragraph" w:customStyle="1" w:styleId="8FFBE6DD9EA4459D8795B4680FF8938F">
    <w:name w:val="8FFBE6DD9EA4459D8795B4680FF8938F"/>
    <w:rsid w:val="000A47BD"/>
  </w:style>
  <w:style w:type="paragraph" w:customStyle="1" w:styleId="92974531AD754D1EBAC1B64AE29BBADD">
    <w:name w:val="92974531AD754D1EBAC1B64AE29BBADD"/>
    <w:rsid w:val="000A47BD"/>
  </w:style>
  <w:style w:type="paragraph" w:customStyle="1" w:styleId="BAFD1ECD59474F4E93CABBF8187BCECE">
    <w:name w:val="BAFD1ECD59474F4E93CABBF8187BCECE"/>
    <w:rsid w:val="000A47BD"/>
  </w:style>
  <w:style w:type="paragraph" w:customStyle="1" w:styleId="C900E9E0C2FE4C1FBBBEF694A902BACD">
    <w:name w:val="C900E9E0C2FE4C1FBBBEF694A902BACD"/>
    <w:rsid w:val="000A47BD"/>
  </w:style>
  <w:style w:type="paragraph" w:customStyle="1" w:styleId="895B26130FEB4B88A58AF907DCF36FB8">
    <w:name w:val="895B26130FEB4B88A58AF907DCF36FB8"/>
    <w:rsid w:val="000A47BD"/>
  </w:style>
  <w:style w:type="paragraph" w:customStyle="1" w:styleId="6D412BB65A1C480BA253A12219668D5D">
    <w:name w:val="6D412BB65A1C480BA253A12219668D5D"/>
    <w:rsid w:val="000A47BD"/>
  </w:style>
  <w:style w:type="paragraph" w:customStyle="1" w:styleId="AFCC7D9B328243B6B8343C5D8F61E856">
    <w:name w:val="AFCC7D9B328243B6B8343C5D8F61E856"/>
    <w:rsid w:val="000A47BD"/>
  </w:style>
  <w:style w:type="paragraph" w:customStyle="1" w:styleId="FC160FBBA7234A7C9DBDA35E8DEF57B0">
    <w:name w:val="FC160FBBA7234A7C9DBDA35E8DEF57B0"/>
    <w:rsid w:val="000A47BD"/>
  </w:style>
  <w:style w:type="paragraph" w:customStyle="1" w:styleId="F125311F7BED4B4FB83DE39D03543B31">
    <w:name w:val="F125311F7BED4B4FB83DE39D03543B31"/>
    <w:rsid w:val="000A47BD"/>
  </w:style>
  <w:style w:type="paragraph" w:customStyle="1" w:styleId="3BEA5444084F48EB9AF99809E24F71B8">
    <w:name w:val="3BEA5444084F48EB9AF99809E24F71B8"/>
    <w:rsid w:val="000A47BD"/>
  </w:style>
  <w:style w:type="paragraph" w:customStyle="1" w:styleId="22823808366B44C9AF1E6E30D953557D">
    <w:name w:val="22823808366B44C9AF1E6E30D953557D"/>
    <w:rsid w:val="000A47BD"/>
  </w:style>
  <w:style w:type="paragraph" w:customStyle="1" w:styleId="EF6989A198644061B57F7FF013C0F46F">
    <w:name w:val="EF6989A198644061B57F7FF013C0F46F"/>
    <w:rsid w:val="000A47BD"/>
  </w:style>
  <w:style w:type="paragraph" w:customStyle="1" w:styleId="39ACBB437709403DBD3161F9AE73B460">
    <w:name w:val="39ACBB437709403DBD3161F9AE73B460"/>
    <w:rsid w:val="000A47BD"/>
  </w:style>
  <w:style w:type="paragraph" w:customStyle="1" w:styleId="5877CA0D919B49AD92DBED5751E67228">
    <w:name w:val="5877CA0D919B49AD92DBED5751E67228"/>
    <w:rsid w:val="000A47BD"/>
  </w:style>
  <w:style w:type="paragraph" w:customStyle="1" w:styleId="FB3BAF5B6B444CA5AB3C4A8C8BE79CA3">
    <w:name w:val="FB3BAF5B6B444CA5AB3C4A8C8BE79CA3"/>
    <w:rsid w:val="000A47BD"/>
  </w:style>
  <w:style w:type="paragraph" w:customStyle="1" w:styleId="CB1362E0B64A4CACB3E06A271F101CF5">
    <w:name w:val="CB1362E0B64A4CACB3E06A271F101CF5"/>
    <w:rsid w:val="0068740C"/>
  </w:style>
  <w:style w:type="paragraph" w:customStyle="1" w:styleId="D3D80473C18E405F98317B850372EA72">
    <w:name w:val="D3D80473C18E405F98317B850372EA72"/>
    <w:rsid w:val="0068740C"/>
  </w:style>
  <w:style w:type="paragraph" w:customStyle="1" w:styleId="7C95261DF19D4B95AB9F1C5C01E67496">
    <w:name w:val="7C95261DF19D4B95AB9F1C5C01E67496"/>
    <w:rsid w:val="008838AA"/>
  </w:style>
  <w:style w:type="paragraph" w:customStyle="1" w:styleId="F32EE2520FE747D6BBCA8C3188C3A50B">
    <w:name w:val="F32EE2520FE747D6BBCA8C3188C3A50B"/>
    <w:rsid w:val="008838AA"/>
  </w:style>
  <w:style w:type="paragraph" w:customStyle="1" w:styleId="B61482846CEB4485A3AB3A86FE169D86">
    <w:name w:val="B61482846CEB4485A3AB3A86FE169D86"/>
    <w:rsid w:val="00780245"/>
  </w:style>
  <w:style w:type="paragraph" w:customStyle="1" w:styleId="C71CFF486C70427EB7EB1C1B4DB009A3">
    <w:name w:val="C71CFF486C70427EB7EB1C1B4DB009A3"/>
    <w:rsid w:val="00780245"/>
  </w:style>
  <w:style w:type="paragraph" w:customStyle="1" w:styleId="FA356AB3F21D4039BFFF9A33849C3134">
    <w:name w:val="FA356AB3F21D4039BFFF9A33849C3134"/>
    <w:rsid w:val="00780245"/>
  </w:style>
  <w:style w:type="paragraph" w:customStyle="1" w:styleId="38C0AA8CC09546CE9BF72D3DDEEE5D41">
    <w:name w:val="38C0AA8CC09546CE9BF72D3DDEEE5D41"/>
    <w:rsid w:val="00780245"/>
  </w:style>
  <w:style w:type="paragraph" w:customStyle="1" w:styleId="E20114F0B1924C749AC3AD2DF2E41668">
    <w:name w:val="E20114F0B1924C749AC3AD2DF2E41668"/>
    <w:rsid w:val="00156CE4"/>
  </w:style>
  <w:style w:type="paragraph" w:customStyle="1" w:styleId="2010211A740A42EEAABA3CCDA02A46C8">
    <w:name w:val="2010211A740A42EEAABA3CCDA02A46C8"/>
    <w:rsid w:val="00156CE4"/>
  </w:style>
  <w:style w:type="paragraph" w:customStyle="1" w:styleId="4234EC80958F41DBA3D7BE447D6AA084">
    <w:name w:val="4234EC80958F41DBA3D7BE447D6AA084"/>
    <w:rsid w:val="00156CE4"/>
  </w:style>
  <w:style w:type="paragraph" w:customStyle="1" w:styleId="CA60C9F075B9436F8D5B2A35E3FDA9C5">
    <w:name w:val="CA60C9F075B9436F8D5B2A35E3FDA9C5"/>
    <w:rsid w:val="00156CE4"/>
  </w:style>
  <w:style w:type="paragraph" w:customStyle="1" w:styleId="0F532368579C4408AAE8D70E76E54766">
    <w:name w:val="0F532368579C4408AAE8D70E76E54766"/>
    <w:rsid w:val="00156CE4"/>
  </w:style>
  <w:style w:type="paragraph" w:customStyle="1" w:styleId="19F08ED16B1748EA873E3A2CA436845E">
    <w:name w:val="19F08ED16B1748EA873E3A2CA436845E"/>
    <w:rsid w:val="00156CE4"/>
  </w:style>
  <w:style w:type="paragraph" w:customStyle="1" w:styleId="3EAC8ADDE89642948AF8AD28F57421D0">
    <w:name w:val="3EAC8ADDE89642948AF8AD28F57421D0"/>
    <w:rsid w:val="00156CE4"/>
  </w:style>
  <w:style w:type="paragraph" w:customStyle="1" w:styleId="115DD26D2AE549A9810FAF6602D86A97">
    <w:name w:val="115DD26D2AE549A9810FAF6602D86A97"/>
    <w:rsid w:val="00156CE4"/>
  </w:style>
  <w:style w:type="paragraph" w:customStyle="1" w:styleId="EAD7AA7B9A3F48CA93676651DACEFD2C">
    <w:name w:val="EAD7AA7B9A3F48CA93676651DACEFD2C"/>
    <w:rsid w:val="00156CE4"/>
  </w:style>
  <w:style w:type="paragraph" w:customStyle="1" w:styleId="2AD29C98E1FE432895DD4A6DBCCE7067">
    <w:name w:val="2AD29C98E1FE432895DD4A6DBCCE7067"/>
    <w:rsid w:val="00156CE4"/>
  </w:style>
  <w:style w:type="paragraph" w:customStyle="1" w:styleId="AC56C5A631264D5A9196ABF42B77B75E">
    <w:name w:val="AC56C5A631264D5A9196ABF42B77B75E"/>
    <w:rsid w:val="00156CE4"/>
  </w:style>
  <w:style w:type="paragraph" w:customStyle="1" w:styleId="AFF996C8CEBB4F0AA4BFBC642B782F27">
    <w:name w:val="AFF996C8CEBB4F0AA4BFBC642B782F27"/>
    <w:rsid w:val="00156CE4"/>
  </w:style>
  <w:style w:type="paragraph" w:customStyle="1" w:styleId="01A2AE44356540C79DA0178EF135EF0C">
    <w:name w:val="01A2AE44356540C79DA0178EF135EF0C"/>
    <w:rsid w:val="008C0125"/>
  </w:style>
  <w:style w:type="paragraph" w:customStyle="1" w:styleId="3E7F7F381E1E48D9950D8619BDEDE570">
    <w:name w:val="3E7F7F381E1E48D9950D8619BDEDE570"/>
    <w:rsid w:val="008C0125"/>
  </w:style>
  <w:style w:type="paragraph" w:customStyle="1" w:styleId="E982D745A188489DB6E867B4654DFAD7">
    <w:name w:val="E982D745A188489DB6E867B4654DFAD7"/>
    <w:rsid w:val="008C0125"/>
  </w:style>
  <w:style w:type="paragraph" w:customStyle="1" w:styleId="92EEAAAAA10E4764B44EE7AC5F991A9F">
    <w:name w:val="92EEAAAAA10E4764B44EE7AC5F991A9F"/>
    <w:rsid w:val="008C0125"/>
  </w:style>
  <w:style w:type="paragraph" w:customStyle="1" w:styleId="6BED4B81702A4058987C58861A4FF35C">
    <w:name w:val="6BED4B81702A4058987C58861A4FF35C"/>
    <w:rsid w:val="008C0125"/>
  </w:style>
  <w:style w:type="paragraph" w:customStyle="1" w:styleId="E4FD36FFEB82494AA060E29441CA6FCB">
    <w:name w:val="E4FD36FFEB82494AA060E29441CA6FCB"/>
    <w:rsid w:val="008C0125"/>
  </w:style>
  <w:style w:type="paragraph" w:customStyle="1" w:styleId="44209DFA1F07412F8D6547CA70275BB7">
    <w:name w:val="44209DFA1F07412F8D6547CA70275BB7"/>
    <w:rsid w:val="008C0125"/>
  </w:style>
  <w:style w:type="paragraph" w:customStyle="1" w:styleId="AA703C6C31AB4E9AB22C70C7F18FD8F6">
    <w:name w:val="AA703C6C31AB4E9AB22C70C7F18FD8F6"/>
    <w:rsid w:val="008C0125"/>
  </w:style>
  <w:style w:type="paragraph" w:customStyle="1" w:styleId="8BCFBE3746774031B0C509F0C70A3B6D">
    <w:name w:val="8BCFBE3746774031B0C509F0C70A3B6D"/>
    <w:rsid w:val="008F5F39"/>
  </w:style>
  <w:style w:type="paragraph" w:customStyle="1" w:styleId="5C33B61572E94C31BBAF192F08861D00">
    <w:name w:val="5C33B61572E94C31BBAF192F08861D00"/>
    <w:rsid w:val="008F5F39"/>
  </w:style>
  <w:style w:type="paragraph" w:customStyle="1" w:styleId="87EB801D950C4418AE5A2FF973370A12">
    <w:name w:val="87EB801D950C4418AE5A2FF973370A12"/>
    <w:rsid w:val="008F5F39"/>
  </w:style>
  <w:style w:type="paragraph" w:customStyle="1" w:styleId="A0A19F233634428596017CE2509EF739">
    <w:name w:val="A0A19F233634428596017CE2509EF739"/>
    <w:rsid w:val="008F5F39"/>
  </w:style>
  <w:style w:type="paragraph" w:customStyle="1" w:styleId="22030228CBC0472E9C206EC5CB65F373">
    <w:name w:val="22030228CBC0472E9C206EC5CB65F373"/>
    <w:rsid w:val="001C3D8A"/>
  </w:style>
  <w:style w:type="paragraph" w:customStyle="1" w:styleId="5408E5E0ED0B49F9B42AC7637E20C59D">
    <w:name w:val="5408E5E0ED0B49F9B42AC7637E20C59D"/>
    <w:rsid w:val="001C3D8A"/>
  </w:style>
  <w:style w:type="paragraph" w:customStyle="1" w:styleId="6A6AD786799A4684B8CF805FA871C64F">
    <w:name w:val="6A6AD786799A4684B8CF805FA871C64F"/>
    <w:rsid w:val="001C3D8A"/>
  </w:style>
  <w:style w:type="paragraph" w:customStyle="1" w:styleId="46444C8F14304C8D9F551D5B50872891">
    <w:name w:val="46444C8F14304C8D9F551D5B50872891"/>
    <w:rsid w:val="001C3D8A"/>
  </w:style>
  <w:style w:type="paragraph" w:customStyle="1" w:styleId="09801A997BDF4E019FD01271C2317F16">
    <w:name w:val="09801A997BDF4E019FD01271C2317F16"/>
    <w:rsid w:val="001C3D8A"/>
  </w:style>
  <w:style w:type="paragraph" w:customStyle="1" w:styleId="DC9816F6EE67481193CC5630628E543A">
    <w:name w:val="DC9816F6EE67481193CC5630628E543A"/>
    <w:rsid w:val="001C3D8A"/>
  </w:style>
  <w:style w:type="paragraph" w:customStyle="1" w:styleId="8C6003814CB44E12A7C841D1CF6C8942">
    <w:name w:val="8C6003814CB44E12A7C841D1CF6C8942"/>
    <w:rsid w:val="001C3D8A"/>
  </w:style>
  <w:style w:type="paragraph" w:customStyle="1" w:styleId="7EDB96EF6BF74231B0D801E29E31401D">
    <w:name w:val="7EDB96EF6BF74231B0D801E29E31401D"/>
    <w:rsid w:val="001C3D8A"/>
  </w:style>
  <w:style w:type="paragraph" w:customStyle="1" w:styleId="BCB9CF18825D444CB4364D3F54449B77">
    <w:name w:val="BCB9CF18825D444CB4364D3F54449B77"/>
    <w:rsid w:val="001C3D8A"/>
  </w:style>
  <w:style w:type="paragraph" w:customStyle="1" w:styleId="79DA39448C944CE48C400522657B96BC">
    <w:name w:val="79DA39448C944CE48C400522657B96BC"/>
    <w:rsid w:val="001C3D8A"/>
  </w:style>
  <w:style w:type="paragraph" w:customStyle="1" w:styleId="FDE6F8C7A0EB46D0AACEA920420D2BE2">
    <w:name w:val="FDE6F8C7A0EB46D0AACEA920420D2BE2"/>
    <w:rsid w:val="001C3D8A"/>
  </w:style>
  <w:style w:type="paragraph" w:customStyle="1" w:styleId="C9514E6FAAEC43F3AB03688D60BC6A22">
    <w:name w:val="C9514E6FAAEC43F3AB03688D60BC6A22"/>
    <w:rsid w:val="001C3D8A"/>
  </w:style>
  <w:style w:type="paragraph" w:customStyle="1" w:styleId="8DD2423F690048909887AE7546CE9A0E">
    <w:name w:val="8DD2423F690048909887AE7546CE9A0E"/>
    <w:rsid w:val="001C3D8A"/>
  </w:style>
  <w:style w:type="paragraph" w:customStyle="1" w:styleId="54DDA1050CAA442BBCEC939534D345FC">
    <w:name w:val="54DDA1050CAA442BBCEC939534D345FC"/>
    <w:rsid w:val="001C3D8A"/>
  </w:style>
  <w:style w:type="paragraph" w:customStyle="1" w:styleId="2533DE4800E34BBE98B56FBDE4D740B5">
    <w:name w:val="2533DE4800E34BBE98B56FBDE4D740B5"/>
    <w:rsid w:val="001C3D8A"/>
  </w:style>
  <w:style w:type="paragraph" w:customStyle="1" w:styleId="A2DCEE279A6D48BB9D491FD6A48662C1">
    <w:name w:val="A2DCEE279A6D48BB9D491FD6A48662C1"/>
    <w:rsid w:val="001C3D8A"/>
  </w:style>
  <w:style w:type="paragraph" w:customStyle="1" w:styleId="A15C5FB054FC47138CC5B2E571A2EF4D">
    <w:name w:val="A15C5FB054FC47138CC5B2E571A2EF4D"/>
    <w:rsid w:val="001C3D8A"/>
  </w:style>
  <w:style w:type="paragraph" w:customStyle="1" w:styleId="3C3267E431774D13B7A23977D23C8D00">
    <w:name w:val="3C3267E431774D13B7A23977D23C8D00"/>
    <w:rsid w:val="001C3D8A"/>
  </w:style>
  <w:style w:type="paragraph" w:customStyle="1" w:styleId="279E99D869264E65A760B59BEE31AB29">
    <w:name w:val="279E99D869264E65A760B59BEE31AB29"/>
    <w:rsid w:val="001C3D8A"/>
  </w:style>
  <w:style w:type="paragraph" w:customStyle="1" w:styleId="32A5BB0B1E6C4AB7B95D0FACE4F9FA20">
    <w:name w:val="32A5BB0B1E6C4AB7B95D0FACE4F9FA20"/>
    <w:rsid w:val="001C3D8A"/>
  </w:style>
  <w:style w:type="paragraph" w:customStyle="1" w:styleId="F1C31B8EAEAD45B9841861388F68789D">
    <w:name w:val="F1C31B8EAEAD45B9841861388F68789D"/>
    <w:rsid w:val="001C3D8A"/>
  </w:style>
  <w:style w:type="paragraph" w:customStyle="1" w:styleId="D55A8D6153F448758BABC7296E8DC4CF">
    <w:name w:val="D55A8D6153F448758BABC7296E8DC4CF"/>
    <w:rsid w:val="001C3D8A"/>
  </w:style>
  <w:style w:type="paragraph" w:customStyle="1" w:styleId="F9717B23580540E0930C0E25735E36E7">
    <w:name w:val="F9717B23580540E0930C0E25735E36E7"/>
    <w:rsid w:val="001C3D8A"/>
  </w:style>
  <w:style w:type="paragraph" w:customStyle="1" w:styleId="D8A4B95A4E9C4FDE8B9EFDFD9F110665">
    <w:name w:val="D8A4B95A4E9C4FDE8B9EFDFD9F110665"/>
    <w:rsid w:val="001C3D8A"/>
  </w:style>
  <w:style w:type="paragraph" w:customStyle="1" w:styleId="9F305B7CE39549CBB319E872EA21966C">
    <w:name w:val="9F305B7CE39549CBB319E872EA21966C"/>
    <w:rsid w:val="001C3D8A"/>
  </w:style>
  <w:style w:type="paragraph" w:customStyle="1" w:styleId="5AC1D0861D3C44B8BB56CE17005F94E2">
    <w:name w:val="5AC1D0861D3C44B8BB56CE17005F94E2"/>
    <w:rsid w:val="001C3D8A"/>
  </w:style>
  <w:style w:type="paragraph" w:customStyle="1" w:styleId="77F53BFFA8084D12AD1F0799098AE699">
    <w:name w:val="77F53BFFA8084D12AD1F0799098AE699"/>
    <w:rsid w:val="001C3D8A"/>
  </w:style>
  <w:style w:type="paragraph" w:customStyle="1" w:styleId="2029DD8C38214D0C8BB263ADE1A7B33B">
    <w:name w:val="2029DD8C38214D0C8BB263ADE1A7B33B"/>
    <w:rsid w:val="001C3D8A"/>
  </w:style>
  <w:style w:type="paragraph" w:customStyle="1" w:styleId="73D56DB6EA9C4CAD8AF61E6DB6D1DE00">
    <w:name w:val="73D56DB6EA9C4CAD8AF61E6DB6D1DE00"/>
    <w:rsid w:val="001C3D8A"/>
  </w:style>
  <w:style w:type="paragraph" w:customStyle="1" w:styleId="AF2533D7E5B34AB3BED3DAD3D951B9C4">
    <w:name w:val="AF2533D7E5B34AB3BED3DAD3D951B9C4"/>
    <w:rsid w:val="001C3D8A"/>
  </w:style>
  <w:style w:type="paragraph" w:customStyle="1" w:styleId="02D94394C40C4E8C953B0C128EA08A59">
    <w:name w:val="02D94394C40C4E8C953B0C128EA08A59"/>
    <w:rsid w:val="001C3D8A"/>
  </w:style>
  <w:style w:type="paragraph" w:customStyle="1" w:styleId="048A587E93E84004B3780A1CE302BADD">
    <w:name w:val="048A587E93E84004B3780A1CE302BADD"/>
    <w:rsid w:val="001C3D8A"/>
  </w:style>
  <w:style w:type="paragraph" w:customStyle="1" w:styleId="A6ABA598CD2F454B876E6A1A4976DFCC">
    <w:name w:val="A6ABA598CD2F454B876E6A1A4976DFCC"/>
    <w:rsid w:val="007407E5"/>
  </w:style>
  <w:style w:type="paragraph" w:customStyle="1" w:styleId="3AD45DE465BC4945AD1148D610C7686B">
    <w:name w:val="3AD45DE465BC4945AD1148D610C7686B"/>
    <w:rsid w:val="007407E5"/>
  </w:style>
  <w:style w:type="paragraph" w:customStyle="1" w:styleId="467755878A5442459277849E9C764F10">
    <w:name w:val="467755878A5442459277849E9C764F10"/>
    <w:rsid w:val="007407E5"/>
  </w:style>
  <w:style w:type="paragraph" w:customStyle="1" w:styleId="99C4CB063E0545439BD53182CF87CC15">
    <w:name w:val="99C4CB063E0545439BD53182CF87CC15"/>
    <w:rsid w:val="007407E5"/>
  </w:style>
  <w:style w:type="paragraph" w:customStyle="1" w:styleId="3C717A7CAC6F4238A6A2920B39238FC8">
    <w:name w:val="3C717A7CAC6F4238A6A2920B39238FC8"/>
    <w:rsid w:val="007407E5"/>
  </w:style>
  <w:style w:type="paragraph" w:customStyle="1" w:styleId="054B74F5CDE749C4A0C2E4E1DBF7D002">
    <w:name w:val="054B74F5CDE749C4A0C2E4E1DBF7D002"/>
    <w:rsid w:val="007407E5"/>
  </w:style>
  <w:style w:type="paragraph" w:customStyle="1" w:styleId="1F594541C64B43BB936BE32EB9BE8210">
    <w:name w:val="1F594541C64B43BB936BE32EB9BE8210"/>
    <w:rsid w:val="007407E5"/>
  </w:style>
  <w:style w:type="paragraph" w:customStyle="1" w:styleId="A51C2DD1885E45A7A0E515FF7C5FC7A8">
    <w:name w:val="A51C2DD1885E45A7A0E515FF7C5FC7A8"/>
    <w:rsid w:val="007407E5"/>
  </w:style>
  <w:style w:type="paragraph" w:customStyle="1" w:styleId="8F041187991C434BAE256A428E2460AA">
    <w:name w:val="8F041187991C434BAE256A428E2460AA"/>
    <w:rsid w:val="007407E5"/>
  </w:style>
  <w:style w:type="paragraph" w:customStyle="1" w:styleId="50BBC41FB3E743E5B6A5A8D143E45468">
    <w:name w:val="50BBC41FB3E743E5B6A5A8D143E45468"/>
    <w:rsid w:val="007407E5"/>
  </w:style>
  <w:style w:type="paragraph" w:customStyle="1" w:styleId="DD18DB2CA50C47B0BE9E79934539E30E">
    <w:name w:val="DD18DB2CA50C47B0BE9E79934539E30E"/>
    <w:rsid w:val="007407E5"/>
  </w:style>
  <w:style w:type="paragraph" w:customStyle="1" w:styleId="5484FAF4689B4750AF2CE93F456E3E17">
    <w:name w:val="5484FAF4689B4750AF2CE93F456E3E17"/>
    <w:rsid w:val="007407E5"/>
  </w:style>
  <w:style w:type="paragraph" w:customStyle="1" w:styleId="AD8B7156E7B1475AAC1F28BC6E9BF734">
    <w:name w:val="AD8B7156E7B1475AAC1F28BC6E9BF734"/>
    <w:rsid w:val="007407E5"/>
  </w:style>
  <w:style w:type="paragraph" w:customStyle="1" w:styleId="6BD8E0DDA88C48A49DCECEAE0251F34F">
    <w:name w:val="6BD8E0DDA88C48A49DCECEAE0251F34F"/>
    <w:rsid w:val="007407E5"/>
  </w:style>
  <w:style w:type="paragraph" w:customStyle="1" w:styleId="0F7790170E84425AA934B3DFE856F57D">
    <w:name w:val="0F7790170E84425AA934B3DFE856F57D"/>
    <w:rsid w:val="007407E5"/>
  </w:style>
  <w:style w:type="paragraph" w:customStyle="1" w:styleId="11D74C1D32F74C378161C0EE630EB627">
    <w:name w:val="11D74C1D32F74C378161C0EE630EB627"/>
    <w:rsid w:val="007407E5"/>
  </w:style>
  <w:style w:type="paragraph" w:customStyle="1" w:styleId="DD6425811C6F4E08B93AD4F008281519">
    <w:name w:val="DD6425811C6F4E08B93AD4F008281519"/>
    <w:rsid w:val="005A774A"/>
  </w:style>
  <w:style w:type="paragraph" w:customStyle="1" w:styleId="A3472B57974E4D9382A628AE6D5E874B">
    <w:name w:val="A3472B57974E4D9382A628AE6D5E874B"/>
    <w:rsid w:val="005A774A"/>
  </w:style>
  <w:style w:type="paragraph" w:customStyle="1" w:styleId="B2581A38A9074D7492305C2E31E53591">
    <w:name w:val="B2581A38A9074D7492305C2E31E53591"/>
    <w:rsid w:val="005A774A"/>
  </w:style>
  <w:style w:type="paragraph" w:customStyle="1" w:styleId="3040762FF9C941C8B8CCDFEF8BCD050B">
    <w:name w:val="3040762FF9C941C8B8CCDFEF8BCD050B"/>
    <w:rsid w:val="005A774A"/>
  </w:style>
  <w:style w:type="paragraph" w:customStyle="1" w:styleId="8E003B9501484036A15E1A7E61DB1C5D">
    <w:name w:val="8E003B9501484036A15E1A7E61DB1C5D"/>
    <w:rsid w:val="005A774A"/>
  </w:style>
  <w:style w:type="paragraph" w:customStyle="1" w:styleId="31FC834DADF94925BECC7597C15CD09D">
    <w:name w:val="31FC834DADF94925BECC7597C15CD09D"/>
    <w:rsid w:val="005A774A"/>
  </w:style>
  <w:style w:type="paragraph" w:customStyle="1" w:styleId="AFC4F43FE83C4540ABD5CBD9D842555A">
    <w:name w:val="AFC4F43FE83C4540ABD5CBD9D842555A"/>
    <w:rsid w:val="005A774A"/>
  </w:style>
  <w:style w:type="paragraph" w:customStyle="1" w:styleId="AB44E44B932448D9A46AB06FAA23135A">
    <w:name w:val="AB44E44B932448D9A46AB06FAA23135A"/>
    <w:rsid w:val="005A774A"/>
  </w:style>
  <w:style w:type="paragraph" w:customStyle="1" w:styleId="F69A25548F6C4A35AF1C36E3550F0283">
    <w:name w:val="F69A25548F6C4A35AF1C36E3550F0283"/>
    <w:rsid w:val="005A774A"/>
  </w:style>
  <w:style w:type="paragraph" w:customStyle="1" w:styleId="212F43A4C2A24DFE908A0B8C4A020EBA">
    <w:name w:val="212F43A4C2A24DFE908A0B8C4A020EBA"/>
    <w:rsid w:val="005A774A"/>
  </w:style>
  <w:style w:type="paragraph" w:customStyle="1" w:styleId="CB3870FD8CAD4E9DA037A65C85006727">
    <w:name w:val="CB3870FD8CAD4E9DA037A65C85006727"/>
    <w:rsid w:val="005A774A"/>
  </w:style>
  <w:style w:type="paragraph" w:customStyle="1" w:styleId="9BF5CBFDDAF6427095A01F366D663DFD">
    <w:name w:val="9BF5CBFDDAF6427095A01F366D663DFD"/>
    <w:rsid w:val="005A774A"/>
  </w:style>
  <w:style w:type="paragraph" w:customStyle="1" w:styleId="956E2ED236DC4C69A37FDF89402D6624">
    <w:name w:val="956E2ED236DC4C69A37FDF89402D6624"/>
    <w:rsid w:val="005A774A"/>
  </w:style>
  <w:style w:type="paragraph" w:customStyle="1" w:styleId="9D79E810E7B04974A0AB163D1EF3B2D3">
    <w:name w:val="9D79E810E7B04974A0AB163D1EF3B2D3"/>
    <w:rsid w:val="005A774A"/>
  </w:style>
  <w:style w:type="paragraph" w:customStyle="1" w:styleId="447D50E589CE44E7A40B4C492FD21E75">
    <w:name w:val="447D50E589CE44E7A40B4C492FD21E75"/>
    <w:rsid w:val="005A774A"/>
  </w:style>
  <w:style w:type="paragraph" w:customStyle="1" w:styleId="2AA0E63D41584820965734363928DC8F">
    <w:name w:val="2AA0E63D41584820965734363928DC8F"/>
    <w:rsid w:val="005A774A"/>
  </w:style>
  <w:style w:type="paragraph" w:customStyle="1" w:styleId="4C1BF856C86E4A1AAAD9D1B1D386ACDE">
    <w:name w:val="4C1BF856C86E4A1AAAD9D1B1D386ACDE"/>
    <w:rsid w:val="005A774A"/>
  </w:style>
  <w:style w:type="paragraph" w:customStyle="1" w:styleId="F4811D3EDA494939A18C61F944C2A6C2">
    <w:name w:val="F4811D3EDA494939A18C61F944C2A6C2"/>
    <w:rsid w:val="005A774A"/>
  </w:style>
  <w:style w:type="paragraph" w:customStyle="1" w:styleId="A415E50BF9124470B3FB2680DBA9B916">
    <w:name w:val="A415E50BF9124470B3FB2680DBA9B916"/>
    <w:rsid w:val="005A774A"/>
  </w:style>
  <w:style w:type="paragraph" w:customStyle="1" w:styleId="F83384C6D2664781AE90C7AFAE690E6C">
    <w:name w:val="F83384C6D2664781AE90C7AFAE690E6C"/>
    <w:rsid w:val="005A774A"/>
  </w:style>
  <w:style w:type="paragraph" w:customStyle="1" w:styleId="3F35BA90C07044DEA6F2C96695525A98">
    <w:name w:val="3F35BA90C07044DEA6F2C96695525A98"/>
    <w:rsid w:val="00065097"/>
  </w:style>
  <w:style w:type="paragraph" w:customStyle="1" w:styleId="59C18F78E88A4C199A6C573F015F4652">
    <w:name w:val="59C18F78E88A4C199A6C573F015F4652"/>
    <w:rsid w:val="00065097"/>
  </w:style>
  <w:style w:type="paragraph" w:customStyle="1" w:styleId="D910503DFE4D4B6299BE0648B3D89875">
    <w:name w:val="D910503DFE4D4B6299BE0648B3D89875"/>
    <w:rsid w:val="00065097"/>
  </w:style>
  <w:style w:type="paragraph" w:customStyle="1" w:styleId="CED4F84E8D32495AA23E0E728F33C892">
    <w:name w:val="CED4F84E8D32495AA23E0E728F33C892"/>
    <w:rsid w:val="00065097"/>
  </w:style>
  <w:style w:type="paragraph" w:customStyle="1" w:styleId="ABF9A9B140C2436E9ACBFDCD9CE6EA7F">
    <w:name w:val="ABF9A9B140C2436E9ACBFDCD9CE6EA7F"/>
    <w:rsid w:val="00065097"/>
  </w:style>
  <w:style w:type="paragraph" w:customStyle="1" w:styleId="A8CB285900674C479EAD2951BB768741">
    <w:name w:val="A8CB285900674C479EAD2951BB768741"/>
    <w:rsid w:val="00065097"/>
  </w:style>
  <w:style w:type="paragraph" w:customStyle="1" w:styleId="921FD40495064E0AB4B18297FE7100ED">
    <w:name w:val="921FD40495064E0AB4B18297FE7100ED"/>
    <w:rsid w:val="001C79FB"/>
  </w:style>
  <w:style w:type="paragraph" w:customStyle="1" w:styleId="00C78380AE624E3EA708F2116057474A">
    <w:name w:val="00C78380AE624E3EA708F2116057474A"/>
    <w:rsid w:val="001C79FB"/>
  </w:style>
  <w:style w:type="paragraph" w:customStyle="1" w:styleId="5A1D44505EE54F11B5867C83B0ADB671">
    <w:name w:val="5A1D44505EE54F11B5867C83B0ADB671"/>
    <w:rsid w:val="001C79FB"/>
  </w:style>
  <w:style w:type="paragraph" w:customStyle="1" w:styleId="232F3BC413C047EEA2D384988F8ECBD0">
    <w:name w:val="232F3BC413C047EEA2D384988F8ECBD0"/>
    <w:rsid w:val="001C79FB"/>
  </w:style>
  <w:style w:type="paragraph" w:customStyle="1" w:styleId="21D020C69027425D9F5BF43385F5BCA8">
    <w:name w:val="21D020C69027425D9F5BF43385F5BCA8"/>
    <w:rsid w:val="001C79FB"/>
  </w:style>
  <w:style w:type="paragraph" w:customStyle="1" w:styleId="48AAB8CA004D438395DCBFD29895727E">
    <w:name w:val="48AAB8CA004D438395DCBFD29895727E"/>
    <w:rsid w:val="001C79FB"/>
  </w:style>
  <w:style w:type="paragraph" w:customStyle="1" w:styleId="0DB9CF9D5E9A48A8BE6C22900397657E">
    <w:name w:val="0DB9CF9D5E9A48A8BE6C22900397657E"/>
    <w:rsid w:val="001C79FB"/>
  </w:style>
  <w:style w:type="paragraph" w:customStyle="1" w:styleId="6639F181CEC049CEA985E5EFA7EF77D5">
    <w:name w:val="6639F181CEC049CEA985E5EFA7EF77D5"/>
    <w:rsid w:val="001C79FB"/>
  </w:style>
  <w:style w:type="paragraph" w:customStyle="1" w:styleId="4369C39376004691AF453C2B7247E506">
    <w:name w:val="4369C39376004691AF453C2B7247E506"/>
    <w:rsid w:val="001C79FB"/>
  </w:style>
  <w:style w:type="paragraph" w:customStyle="1" w:styleId="3A21FC5DB33649C99011C7693BA2DD8F">
    <w:name w:val="3A21FC5DB33649C99011C7693BA2DD8F"/>
    <w:rsid w:val="001C79FB"/>
  </w:style>
  <w:style w:type="paragraph" w:customStyle="1" w:styleId="98B3D8E4153148F586A32048B9A8F9F3">
    <w:name w:val="98B3D8E4153148F586A32048B9A8F9F3"/>
    <w:rsid w:val="001C79FB"/>
  </w:style>
  <w:style w:type="paragraph" w:customStyle="1" w:styleId="6828663749B1430CBDC9D14B0D93D009">
    <w:name w:val="6828663749B1430CBDC9D14B0D93D009"/>
    <w:rsid w:val="001C79FB"/>
  </w:style>
  <w:style w:type="paragraph" w:customStyle="1" w:styleId="26BC3F02BFF74A9696E043247A377852">
    <w:name w:val="26BC3F02BFF74A9696E043247A377852"/>
    <w:rsid w:val="001C79FB"/>
  </w:style>
  <w:style w:type="paragraph" w:customStyle="1" w:styleId="31E46B7AC0C44CBEA807912797E8449C">
    <w:name w:val="31E46B7AC0C44CBEA807912797E8449C"/>
    <w:rsid w:val="001C79FB"/>
  </w:style>
  <w:style w:type="paragraph" w:customStyle="1" w:styleId="AA3785BC78144C6CBA07BDC71B421838">
    <w:name w:val="AA3785BC78144C6CBA07BDC71B421838"/>
    <w:rsid w:val="001C79FB"/>
  </w:style>
  <w:style w:type="paragraph" w:customStyle="1" w:styleId="46E30E746FE54CA49933003E11BF9252">
    <w:name w:val="46E30E746FE54CA49933003E11BF9252"/>
    <w:rsid w:val="001C79FB"/>
  </w:style>
  <w:style w:type="paragraph" w:customStyle="1" w:styleId="44E13B3B0F414D1EAD2E2E9DCB37E122">
    <w:name w:val="44E13B3B0F414D1EAD2E2E9DCB37E122"/>
    <w:rsid w:val="001C79FB"/>
  </w:style>
  <w:style w:type="paragraph" w:customStyle="1" w:styleId="1809533232BF455B987DEED57ADB5E88">
    <w:name w:val="1809533232BF455B987DEED57ADB5E88"/>
    <w:rsid w:val="001C79FB"/>
  </w:style>
  <w:style w:type="paragraph" w:customStyle="1" w:styleId="D91A604A04404E4DA9519198E9459918">
    <w:name w:val="D91A604A04404E4DA9519198E9459918"/>
    <w:rsid w:val="001C79FB"/>
  </w:style>
  <w:style w:type="paragraph" w:customStyle="1" w:styleId="3CE6CC4FBA7B4FC79C1F068BDC9EB66B">
    <w:name w:val="3CE6CC4FBA7B4FC79C1F068BDC9EB66B"/>
    <w:rsid w:val="001C79FB"/>
  </w:style>
  <w:style w:type="paragraph" w:customStyle="1" w:styleId="B2570A32E10A44198FAF5B1538EF8746">
    <w:name w:val="B2570A32E10A44198FAF5B1538EF8746"/>
    <w:rsid w:val="001C79FB"/>
  </w:style>
  <w:style w:type="paragraph" w:customStyle="1" w:styleId="89EEE85AA37547D2B20D7B52BF24C57B">
    <w:name w:val="89EEE85AA37547D2B20D7B52BF24C57B"/>
    <w:rsid w:val="001C79FB"/>
  </w:style>
  <w:style w:type="paragraph" w:customStyle="1" w:styleId="5C06395FE01C47388B2478EBF350C3DA">
    <w:name w:val="5C06395FE01C47388B2478EBF350C3DA"/>
    <w:rsid w:val="001C79FB"/>
  </w:style>
  <w:style w:type="paragraph" w:customStyle="1" w:styleId="767B490E44E44CE7A014DBF793194F19">
    <w:name w:val="767B490E44E44CE7A014DBF793194F19"/>
    <w:rsid w:val="001C79FB"/>
  </w:style>
  <w:style w:type="paragraph" w:customStyle="1" w:styleId="6FA45DD1E6FA48239347A6448FE4B65A">
    <w:name w:val="6FA45DD1E6FA48239347A6448FE4B65A"/>
    <w:rsid w:val="001C79FB"/>
  </w:style>
  <w:style w:type="paragraph" w:customStyle="1" w:styleId="E5234F6053384B2BABEBB8B6D68BBB4C">
    <w:name w:val="E5234F6053384B2BABEBB8B6D68BBB4C"/>
    <w:rsid w:val="001C79FB"/>
  </w:style>
  <w:style w:type="paragraph" w:customStyle="1" w:styleId="8B644CC7251F49E0916000E3AA1B1F71">
    <w:name w:val="8B644CC7251F49E0916000E3AA1B1F71"/>
    <w:rsid w:val="001C79FB"/>
  </w:style>
  <w:style w:type="paragraph" w:customStyle="1" w:styleId="2D206325FCA94B35BA4F3BD7D75A884A">
    <w:name w:val="2D206325FCA94B35BA4F3BD7D75A884A"/>
    <w:rsid w:val="001C79FB"/>
  </w:style>
  <w:style w:type="paragraph" w:customStyle="1" w:styleId="539141207ECF4C50B346FACB4677FDDB">
    <w:name w:val="539141207ECF4C50B346FACB4677FDDB"/>
    <w:rsid w:val="001C79FB"/>
  </w:style>
  <w:style w:type="paragraph" w:customStyle="1" w:styleId="84F285F1A26C46C2A6354C1770997FCB">
    <w:name w:val="84F285F1A26C46C2A6354C1770997FCB"/>
    <w:rsid w:val="001C79FB"/>
  </w:style>
  <w:style w:type="paragraph" w:customStyle="1" w:styleId="0860220DB4E94277B6D61F51F0530B08">
    <w:name w:val="0860220DB4E94277B6D61F51F0530B08"/>
    <w:rsid w:val="001C79FB"/>
  </w:style>
  <w:style w:type="paragraph" w:customStyle="1" w:styleId="1D7318B2C76F466EAD3AFA5DE923C18A">
    <w:name w:val="1D7318B2C76F466EAD3AFA5DE923C18A"/>
    <w:rsid w:val="001C79FB"/>
  </w:style>
  <w:style w:type="paragraph" w:customStyle="1" w:styleId="23C7BC5AE768427BBA200D1C135CBFE8">
    <w:name w:val="23C7BC5AE768427BBA200D1C135CBFE8"/>
    <w:rsid w:val="00ED4B05"/>
  </w:style>
  <w:style w:type="paragraph" w:customStyle="1" w:styleId="C73C06E6A7E04D6AA139B0CC7DE4F1F2">
    <w:name w:val="C73C06E6A7E04D6AA139B0CC7DE4F1F2"/>
    <w:rsid w:val="00ED4B05"/>
  </w:style>
  <w:style w:type="paragraph" w:customStyle="1" w:styleId="BD28FCFA6BDA45D4AFEEB170B3187774">
    <w:name w:val="BD28FCFA6BDA45D4AFEEB170B3187774"/>
    <w:rsid w:val="00ED4B05"/>
  </w:style>
  <w:style w:type="paragraph" w:customStyle="1" w:styleId="726B06C5F0E64B5AA68092A659478706">
    <w:name w:val="726B06C5F0E64B5AA68092A659478706"/>
    <w:rsid w:val="00ED4B05"/>
  </w:style>
  <w:style w:type="paragraph" w:customStyle="1" w:styleId="B8961CF3E88144308B0980C29FE8E545">
    <w:name w:val="B8961CF3E88144308B0980C29FE8E545"/>
    <w:rsid w:val="00ED4B05"/>
  </w:style>
  <w:style w:type="paragraph" w:customStyle="1" w:styleId="77E2A7EA88DA43B2A65E2FDA389D7279">
    <w:name w:val="77E2A7EA88DA43B2A65E2FDA389D7279"/>
    <w:rsid w:val="00ED4B05"/>
  </w:style>
  <w:style w:type="paragraph" w:customStyle="1" w:styleId="B3718105E3CB478693CB657C4168465A">
    <w:name w:val="B3718105E3CB478693CB657C4168465A"/>
    <w:rsid w:val="00ED4B05"/>
  </w:style>
  <w:style w:type="paragraph" w:customStyle="1" w:styleId="DDDB53C8DECF4FABBE5FBBF50442BD62">
    <w:name w:val="DDDB53C8DECF4FABBE5FBBF50442BD62"/>
    <w:rsid w:val="00ED4B05"/>
  </w:style>
  <w:style w:type="paragraph" w:customStyle="1" w:styleId="0EA5C802EB14466EA71EC140A2891766">
    <w:name w:val="0EA5C802EB14466EA71EC140A2891766"/>
    <w:rsid w:val="00AA02D5"/>
  </w:style>
  <w:style w:type="paragraph" w:customStyle="1" w:styleId="2B385792AB394613A792D668F092A43D">
    <w:name w:val="2B385792AB394613A792D668F092A43D"/>
    <w:rsid w:val="00AA02D5"/>
  </w:style>
  <w:style w:type="paragraph" w:customStyle="1" w:styleId="1F9320C8D6984C0695A19D7EA2E4BBC9">
    <w:name w:val="1F9320C8D6984C0695A19D7EA2E4BBC9"/>
    <w:rsid w:val="00AA02D5"/>
  </w:style>
  <w:style w:type="paragraph" w:customStyle="1" w:styleId="897F98312E3943C0B26F2749949AA9BF">
    <w:name w:val="897F98312E3943C0B26F2749949AA9BF"/>
    <w:rsid w:val="00AA02D5"/>
  </w:style>
  <w:style w:type="paragraph" w:customStyle="1" w:styleId="D4442032AD9946739AF4954A62DA48BB">
    <w:name w:val="D4442032AD9946739AF4954A62DA48BB"/>
    <w:rsid w:val="00AA02D5"/>
  </w:style>
  <w:style w:type="paragraph" w:customStyle="1" w:styleId="1C1CBE349C924E44B15EA71821876792">
    <w:name w:val="1C1CBE349C924E44B15EA71821876792"/>
    <w:rsid w:val="00AA02D5"/>
  </w:style>
  <w:style w:type="paragraph" w:customStyle="1" w:styleId="6538DFB99F324D26BC400A7F83708845">
    <w:name w:val="6538DFB99F324D26BC400A7F83708845"/>
    <w:rsid w:val="00AA02D5"/>
  </w:style>
  <w:style w:type="paragraph" w:customStyle="1" w:styleId="497AC554CF054458BFFD673507286832">
    <w:name w:val="497AC554CF054458BFFD673507286832"/>
    <w:rsid w:val="00AA02D5"/>
  </w:style>
  <w:style w:type="paragraph" w:customStyle="1" w:styleId="07E33E4817754571B5351365AD4D7723">
    <w:name w:val="07E33E4817754571B5351365AD4D7723"/>
    <w:rsid w:val="00AA02D5"/>
  </w:style>
  <w:style w:type="paragraph" w:customStyle="1" w:styleId="43F2B650B5DF40918C823F89F4435A57">
    <w:name w:val="43F2B650B5DF40918C823F89F4435A57"/>
    <w:rsid w:val="00AA02D5"/>
  </w:style>
  <w:style w:type="paragraph" w:customStyle="1" w:styleId="86909F1CD83641C6AA7E9735615E6ECA">
    <w:name w:val="86909F1CD83641C6AA7E9735615E6ECA"/>
    <w:rsid w:val="00AA02D5"/>
  </w:style>
  <w:style w:type="paragraph" w:customStyle="1" w:styleId="313D725007F3414E9AA1E6DAEA4054B2">
    <w:name w:val="313D725007F3414E9AA1E6DAEA4054B2"/>
    <w:rsid w:val="00AA02D5"/>
  </w:style>
  <w:style w:type="paragraph" w:customStyle="1" w:styleId="B69D919A77AF41D688F9B423DF5AFBBC">
    <w:name w:val="B69D919A77AF41D688F9B423DF5AFBBC"/>
    <w:rsid w:val="00AA02D5"/>
  </w:style>
  <w:style w:type="paragraph" w:customStyle="1" w:styleId="9CBD0AD860F84E06AC5829844AC21C0E">
    <w:name w:val="9CBD0AD860F84E06AC5829844AC21C0E"/>
    <w:rsid w:val="00AA02D5"/>
  </w:style>
  <w:style w:type="paragraph" w:customStyle="1" w:styleId="1B5566C39D2649F9B14BDA68A1A154DB">
    <w:name w:val="1B5566C39D2649F9B14BDA68A1A154DB"/>
    <w:rsid w:val="00AA02D5"/>
  </w:style>
  <w:style w:type="paragraph" w:customStyle="1" w:styleId="2955B569A98640FB8482741F04E95D2A">
    <w:name w:val="2955B569A98640FB8482741F04E95D2A"/>
    <w:rsid w:val="00AA02D5"/>
  </w:style>
  <w:style w:type="paragraph" w:customStyle="1" w:styleId="15A674941BD344528F0F91DFA66A918B">
    <w:name w:val="15A674941BD344528F0F91DFA66A918B"/>
    <w:rsid w:val="00B355AF"/>
  </w:style>
  <w:style w:type="paragraph" w:customStyle="1" w:styleId="79E83C09231448FEAB04156D3AC05B5C">
    <w:name w:val="79E83C09231448FEAB04156D3AC05B5C"/>
    <w:rsid w:val="00B355AF"/>
  </w:style>
  <w:style w:type="paragraph" w:customStyle="1" w:styleId="93A4C33DCC0342F19AB322BEE116BA52">
    <w:name w:val="93A4C33DCC0342F19AB322BEE116BA52"/>
    <w:rsid w:val="00B355AF"/>
  </w:style>
  <w:style w:type="paragraph" w:customStyle="1" w:styleId="C87C1058BF394B589D16718E578A21DB">
    <w:name w:val="C87C1058BF394B589D16718E578A21DB"/>
    <w:rsid w:val="00B355AF"/>
  </w:style>
  <w:style w:type="paragraph" w:customStyle="1" w:styleId="EAE87A5916074D5088DE78878B2EA0FF">
    <w:name w:val="EAE87A5916074D5088DE78878B2EA0FF"/>
    <w:rsid w:val="00B355AF"/>
  </w:style>
  <w:style w:type="paragraph" w:customStyle="1" w:styleId="7182A90E58F84EE6B7910E89A20910FD">
    <w:name w:val="7182A90E58F84EE6B7910E89A20910FD"/>
    <w:rsid w:val="00B355AF"/>
  </w:style>
  <w:style w:type="paragraph" w:customStyle="1" w:styleId="0E4FDBFB9AE34B06AD9D7E6C3F2B96AD">
    <w:name w:val="0E4FDBFB9AE34B06AD9D7E6C3F2B96AD"/>
    <w:rsid w:val="00B355AF"/>
  </w:style>
  <w:style w:type="paragraph" w:customStyle="1" w:styleId="8185DB5F9A4F4F9A875543733173AA13">
    <w:name w:val="8185DB5F9A4F4F9A875543733173AA13"/>
    <w:rsid w:val="00B355AF"/>
  </w:style>
  <w:style w:type="paragraph" w:customStyle="1" w:styleId="FE53ECB7900B4356864B75A0C05F1AD3">
    <w:name w:val="FE53ECB7900B4356864B75A0C05F1AD3"/>
    <w:rsid w:val="00B355AF"/>
  </w:style>
  <w:style w:type="paragraph" w:customStyle="1" w:styleId="95872904A68C4C6C8464DE132E907A57">
    <w:name w:val="95872904A68C4C6C8464DE132E907A57"/>
    <w:rsid w:val="00B355AF"/>
  </w:style>
  <w:style w:type="paragraph" w:customStyle="1" w:styleId="DE07D9C8132B4DEEB51900BAD79EDC1F">
    <w:name w:val="DE07D9C8132B4DEEB51900BAD79EDC1F"/>
    <w:rsid w:val="00B355AF"/>
  </w:style>
  <w:style w:type="paragraph" w:customStyle="1" w:styleId="5C09D5697D5F4423A00D093315C0A768">
    <w:name w:val="5C09D5697D5F4423A00D093315C0A768"/>
    <w:rsid w:val="00B355AF"/>
  </w:style>
  <w:style w:type="paragraph" w:customStyle="1" w:styleId="D6E1BBC6D5464A62BBCFAB1CDD425EE4">
    <w:name w:val="D6E1BBC6D5464A62BBCFAB1CDD425EE4"/>
    <w:rsid w:val="00B355AF"/>
  </w:style>
  <w:style w:type="paragraph" w:customStyle="1" w:styleId="F2FCCE72C8F740DA83246C822401E994">
    <w:name w:val="F2FCCE72C8F740DA83246C822401E994"/>
    <w:rsid w:val="00B355AF"/>
  </w:style>
  <w:style w:type="paragraph" w:customStyle="1" w:styleId="52C5D50B582F47408E4EA4AC574DBF0A">
    <w:name w:val="52C5D50B582F47408E4EA4AC574DBF0A"/>
    <w:rsid w:val="00B355AF"/>
  </w:style>
  <w:style w:type="paragraph" w:customStyle="1" w:styleId="624A123325074EE4B5FA3968C92BBA2C">
    <w:name w:val="624A123325074EE4B5FA3968C92BBA2C"/>
    <w:rsid w:val="00B355AF"/>
  </w:style>
  <w:style w:type="paragraph" w:customStyle="1" w:styleId="93908758530045868A42E353A98420F0">
    <w:name w:val="93908758530045868A42E353A98420F0"/>
    <w:rsid w:val="00B355AF"/>
  </w:style>
  <w:style w:type="paragraph" w:customStyle="1" w:styleId="53EADCB2C855479FBB03C2C99596958F">
    <w:name w:val="53EADCB2C855479FBB03C2C99596958F"/>
    <w:rsid w:val="00B355AF"/>
  </w:style>
  <w:style w:type="paragraph" w:customStyle="1" w:styleId="497D853FF3184F208BCEB4A1C8DC94F9">
    <w:name w:val="497D853FF3184F208BCEB4A1C8DC94F9"/>
    <w:rsid w:val="00B355AF"/>
  </w:style>
  <w:style w:type="paragraph" w:customStyle="1" w:styleId="9E873C13E66541349AFE7D1FB3A64CF4">
    <w:name w:val="9E873C13E66541349AFE7D1FB3A64CF4"/>
    <w:rsid w:val="00B355AF"/>
  </w:style>
  <w:style w:type="paragraph" w:customStyle="1" w:styleId="86CF6E4FC4284A789126192A7EE8563D">
    <w:name w:val="86CF6E4FC4284A789126192A7EE8563D"/>
    <w:rsid w:val="00B355AF"/>
  </w:style>
  <w:style w:type="paragraph" w:customStyle="1" w:styleId="2A07E33763374952A335F52C0B41BCAD">
    <w:name w:val="2A07E33763374952A335F52C0B41BCAD"/>
    <w:rsid w:val="00B355AF"/>
  </w:style>
  <w:style w:type="paragraph" w:customStyle="1" w:styleId="176E4946F66243AC8C939E03CFD7DA63">
    <w:name w:val="176E4946F66243AC8C939E03CFD7DA63"/>
    <w:rsid w:val="00B355AF"/>
  </w:style>
  <w:style w:type="paragraph" w:customStyle="1" w:styleId="D83C3AB3CAA64A83B838F75FBFB5E763">
    <w:name w:val="D83C3AB3CAA64A83B838F75FBFB5E763"/>
    <w:rsid w:val="00B355AF"/>
  </w:style>
  <w:style w:type="paragraph" w:customStyle="1" w:styleId="A5214CECC0144C8F828B42F3B1B2B050">
    <w:name w:val="A5214CECC0144C8F828B42F3B1B2B050"/>
    <w:rsid w:val="00B355AF"/>
  </w:style>
  <w:style w:type="paragraph" w:customStyle="1" w:styleId="8D050C5F5356467D9F72A81EA3CF382F">
    <w:name w:val="8D050C5F5356467D9F72A81EA3CF382F"/>
    <w:rsid w:val="00B355AF"/>
  </w:style>
  <w:style w:type="paragraph" w:customStyle="1" w:styleId="20D1414C31BE4FC795F105A1865083A1">
    <w:name w:val="20D1414C31BE4FC795F105A1865083A1"/>
    <w:rsid w:val="00B355AF"/>
  </w:style>
  <w:style w:type="paragraph" w:customStyle="1" w:styleId="BC70F848F50C43D9965CE712CD527C3E">
    <w:name w:val="BC70F848F50C43D9965CE712CD527C3E"/>
    <w:rsid w:val="00B355AF"/>
  </w:style>
  <w:style w:type="paragraph" w:customStyle="1" w:styleId="41D74380929E4EDDB074C604B73CD2C8">
    <w:name w:val="41D74380929E4EDDB074C604B73CD2C8"/>
    <w:rsid w:val="00B355AF"/>
  </w:style>
  <w:style w:type="paragraph" w:customStyle="1" w:styleId="4BC43647B28944699E2D034A3002BD99">
    <w:name w:val="4BC43647B28944699E2D034A3002BD99"/>
    <w:rsid w:val="00B355AF"/>
  </w:style>
  <w:style w:type="paragraph" w:customStyle="1" w:styleId="68CD93B98721434E82A0984DC82D062E">
    <w:name w:val="68CD93B98721434E82A0984DC82D062E"/>
    <w:rsid w:val="00B355AF"/>
  </w:style>
  <w:style w:type="paragraph" w:customStyle="1" w:styleId="C99517C92B9E489A812E66F9DE36E5D6">
    <w:name w:val="C99517C92B9E489A812E66F9DE36E5D6"/>
    <w:rsid w:val="00B355AF"/>
  </w:style>
  <w:style w:type="paragraph" w:customStyle="1" w:styleId="037426901253446E97C548B08283FC66">
    <w:name w:val="037426901253446E97C548B08283FC66"/>
    <w:rsid w:val="00B355AF"/>
  </w:style>
  <w:style w:type="paragraph" w:customStyle="1" w:styleId="8BF5630ABAA44AF7BDBF555EE38F09A0">
    <w:name w:val="8BF5630ABAA44AF7BDBF555EE38F09A0"/>
    <w:rsid w:val="00B355AF"/>
  </w:style>
  <w:style w:type="paragraph" w:customStyle="1" w:styleId="22F7C412320F4189986818B629EAAADB">
    <w:name w:val="22F7C412320F4189986818B629EAAADB"/>
    <w:rsid w:val="00B355AF"/>
  </w:style>
  <w:style w:type="paragraph" w:customStyle="1" w:styleId="7E3B546E2DC04EC1BC16C1F82C8856BE">
    <w:name w:val="7E3B546E2DC04EC1BC16C1F82C8856BE"/>
    <w:rsid w:val="00B355AF"/>
  </w:style>
  <w:style w:type="paragraph" w:customStyle="1" w:styleId="CAEBC209AFF8420595CAA51D6E099261">
    <w:name w:val="CAEBC209AFF8420595CAA51D6E099261"/>
    <w:rsid w:val="00B355AF"/>
  </w:style>
  <w:style w:type="paragraph" w:customStyle="1" w:styleId="FF66A3A77A474EF3AA50B85222E8673A">
    <w:name w:val="FF66A3A77A474EF3AA50B85222E8673A"/>
    <w:rsid w:val="00B355AF"/>
  </w:style>
  <w:style w:type="paragraph" w:customStyle="1" w:styleId="2640B79968414A1ABF0AB9525966852C">
    <w:name w:val="2640B79968414A1ABF0AB9525966852C"/>
    <w:rsid w:val="00B355AF"/>
  </w:style>
  <w:style w:type="paragraph" w:customStyle="1" w:styleId="E4BC73A2C946462584F0CD647E3C8606">
    <w:name w:val="E4BC73A2C946462584F0CD647E3C8606"/>
    <w:rsid w:val="00B355AF"/>
  </w:style>
  <w:style w:type="paragraph" w:customStyle="1" w:styleId="1D2B12DB06B44FF8B13ED0AA91FCEAA8">
    <w:name w:val="1D2B12DB06B44FF8B13ED0AA91FCEAA8"/>
    <w:rsid w:val="00B355AF"/>
  </w:style>
  <w:style w:type="paragraph" w:customStyle="1" w:styleId="B7FCC65DFFB64976BAA3A0BEA9C030EC">
    <w:name w:val="B7FCC65DFFB64976BAA3A0BEA9C030EC"/>
    <w:rsid w:val="00B355AF"/>
  </w:style>
  <w:style w:type="paragraph" w:customStyle="1" w:styleId="02E9A50246734D3DB8CEA08AC07E7002">
    <w:name w:val="02E9A50246734D3DB8CEA08AC07E7002"/>
    <w:rsid w:val="00B355AF"/>
  </w:style>
  <w:style w:type="paragraph" w:customStyle="1" w:styleId="48F8C25E395E49A695112071238F2D84">
    <w:name w:val="48F8C25E395E49A695112071238F2D84"/>
    <w:rsid w:val="00B355AF"/>
  </w:style>
  <w:style w:type="paragraph" w:customStyle="1" w:styleId="5392943A5EA443848DB2813D12E73852">
    <w:name w:val="5392943A5EA443848DB2813D12E73852"/>
    <w:rsid w:val="00B355AF"/>
  </w:style>
  <w:style w:type="paragraph" w:customStyle="1" w:styleId="75A7FDC3469B4A59B6792518B462F2E0">
    <w:name w:val="75A7FDC3469B4A59B6792518B462F2E0"/>
    <w:rsid w:val="00B355AF"/>
  </w:style>
  <w:style w:type="paragraph" w:customStyle="1" w:styleId="FFE520918CA74F9685665227D30195DE">
    <w:name w:val="FFE520918CA74F9685665227D30195DE"/>
    <w:rsid w:val="00B355AF"/>
  </w:style>
  <w:style w:type="paragraph" w:customStyle="1" w:styleId="4EB29745AD6F4353BDF692AAE1C9CCFB">
    <w:name w:val="4EB29745AD6F4353BDF692AAE1C9CCFB"/>
    <w:rsid w:val="00B355AF"/>
  </w:style>
  <w:style w:type="paragraph" w:customStyle="1" w:styleId="D5257D7E085F4723B9E3817FE27E032D">
    <w:name w:val="D5257D7E085F4723B9E3817FE27E032D"/>
    <w:rsid w:val="00B355AF"/>
  </w:style>
  <w:style w:type="paragraph" w:customStyle="1" w:styleId="07FABF2FCEBF4C10B7254687F15D4414">
    <w:name w:val="07FABF2FCEBF4C10B7254687F15D4414"/>
    <w:rsid w:val="00B355AF"/>
  </w:style>
  <w:style w:type="paragraph" w:customStyle="1" w:styleId="BED77F399C084B069C93F060E059379D">
    <w:name w:val="BED77F399C084B069C93F060E059379D"/>
    <w:rsid w:val="00B355AF"/>
  </w:style>
  <w:style w:type="paragraph" w:customStyle="1" w:styleId="E0045340F2254AF783F903FA149F4345">
    <w:name w:val="E0045340F2254AF783F903FA149F4345"/>
    <w:rsid w:val="00B355AF"/>
  </w:style>
  <w:style w:type="paragraph" w:customStyle="1" w:styleId="995E6F84531543E4BD8B83D86D93DE97">
    <w:name w:val="995E6F84531543E4BD8B83D86D93DE97"/>
    <w:rsid w:val="00B355AF"/>
  </w:style>
  <w:style w:type="paragraph" w:customStyle="1" w:styleId="7E742142366D4EBE9E85F87C847B1512">
    <w:name w:val="7E742142366D4EBE9E85F87C847B1512"/>
    <w:rsid w:val="00B355AF"/>
  </w:style>
  <w:style w:type="paragraph" w:customStyle="1" w:styleId="0B64DE1C6BEE45F49596C61F858B1DB2">
    <w:name w:val="0B64DE1C6BEE45F49596C61F858B1DB2"/>
    <w:rsid w:val="00B355AF"/>
  </w:style>
  <w:style w:type="paragraph" w:customStyle="1" w:styleId="B9B2057E064742CB8A624843DB681A24">
    <w:name w:val="B9B2057E064742CB8A624843DB681A24"/>
    <w:rsid w:val="00494F76"/>
  </w:style>
  <w:style w:type="paragraph" w:customStyle="1" w:styleId="C766889B89D1426DAF0CBE0642C720F8">
    <w:name w:val="C766889B89D1426DAF0CBE0642C720F8"/>
    <w:rsid w:val="00494F76"/>
  </w:style>
  <w:style w:type="paragraph" w:customStyle="1" w:styleId="2AAA01CBB2014A2FBE1CCB174A45BDCA">
    <w:name w:val="2AAA01CBB2014A2FBE1CCB174A45BDCA"/>
    <w:rsid w:val="00494F76"/>
  </w:style>
  <w:style w:type="paragraph" w:customStyle="1" w:styleId="EDD1F596AEAE4D1AB622367653F8FCA5">
    <w:name w:val="EDD1F596AEAE4D1AB622367653F8FCA5"/>
    <w:rsid w:val="00494F76"/>
  </w:style>
  <w:style w:type="paragraph" w:customStyle="1" w:styleId="C6C0105F766248AB8E9910AB01E5231C">
    <w:name w:val="C6C0105F766248AB8E9910AB01E5231C"/>
    <w:rsid w:val="00494F76"/>
  </w:style>
  <w:style w:type="paragraph" w:customStyle="1" w:styleId="6D2A1CA7D91D4F3EBBEAE05DB2297154">
    <w:name w:val="6D2A1CA7D91D4F3EBBEAE05DB2297154"/>
    <w:rsid w:val="00494F76"/>
  </w:style>
  <w:style w:type="paragraph" w:customStyle="1" w:styleId="6E43C027DFC7495BB8AC58181FC69E6D">
    <w:name w:val="6E43C027DFC7495BB8AC58181FC69E6D"/>
    <w:rsid w:val="00494F76"/>
  </w:style>
  <w:style w:type="paragraph" w:customStyle="1" w:styleId="27C27D8825894ACC85BAE5840B9359FF">
    <w:name w:val="27C27D8825894ACC85BAE5840B9359FF"/>
    <w:rsid w:val="00494F76"/>
  </w:style>
  <w:style w:type="paragraph" w:customStyle="1" w:styleId="112EA5071C724B13B7D82B436BB1DA65">
    <w:name w:val="112EA5071C724B13B7D82B436BB1DA65"/>
    <w:rsid w:val="00494F76"/>
  </w:style>
  <w:style w:type="paragraph" w:customStyle="1" w:styleId="57D69A1F75EA4313A96B031EABF42C1D">
    <w:name w:val="57D69A1F75EA4313A96B031EABF42C1D"/>
    <w:rsid w:val="00494F76"/>
  </w:style>
  <w:style w:type="paragraph" w:customStyle="1" w:styleId="BE20BD368BFF4861A7192E517EE06442">
    <w:name w:val="BE20BD368BFF4861A7192E517EE06442"/>
    <w:rsid w:val="00494F76"/>
  </w:style>
  <w:style w:type="paragraph" w:customStyle="1" w:styleId="A66D640910554228979B84597C14F642">
    <w:name w:val="A66D640910554228979B84597C14F642"/>
    <w:rsid w:val="00494F76"/>
  </w:style>
  <w:style w:type="paragraph" w:customStyle="1" w:styleId="C3A03C0AAF7143BBB8BC373E55B34CDE">
    <w:name w:val="C3A03C0AAF7143BBB8BC373E55B34CDE"/>
    <w:rsid w:val="006D7037"/>
  </w:style>
  <w:style w:type="paragraph" w:customStyle="1" w:styleId="9A5B595CFD164CAD93B9AF61C6CB69E0">
    <w:name w:val="9A5B595CFD164CAD93B9AF61C6CB69E0"/>
    <w:rsid w:val="006D7037"/>
  </w:style>
  <w:style w:type="paragraph" w:customStyle="1" w:styleId="E8B14AEBEBBD4D1BB5DA007978FBA99E">
    <w:name w:val="E8B14AEBEBBD4D1BB5DA007978FBA99E"/>
    <w:rsid w:val="006D7037"/>
  </w:style>
  <w:style w:type="paragraph" w:customStyle="1" w:styleId="A504804650974B2D95E0EAD734861B74">
    <w:name w:val="A504804650974B2D95E0EAD734861B74"/>
    <w:rsid w:val="006D7037"/>
  </w:style>
  <w:style w:type="paragraph" w:customStyle="1" w:styleId="DDB57CD9F9584B28AE42CBFC1E603AC3">
    <w:name w:val="DDB57CD9F9584B28AE42CBFC1E603AC3"/>
    <w:rsid w:val="00620634"/>
  </w:style>
  <w:style w:type="paragraph" w:customStyle="1" w:styleId="024F85447E124D649150B9E558F83702">
    <w:name w:val="024F85447E124D649150B9E558F83702"/>
    <w:rsid w:val="00620634"/>
  </w:style>
  <w:style w:type="paragraph" w:customStyle="1" w:styleId="9DDFEC5FBD78479D9D7196C092CC04BB">
    <w:name w:val="9DDFEC5FBD78479D9D7196C092CC04BB"/>
    <w:rsid w:val="00620634"/>
  </w:style>
  <w:style w:type="paragraph" w:customStyle="1" w:styleId="3CA6EBAC2217481EB72F2EA337F97E9C">
    <w:name w:val="3CA6EBAC2217481EB72F2EA337F97E9C"/>
    <w:rsid w:val="00620634"/>
  </w:style>
  <w:style w:type="paragraph" w:customStyle="1" w:styleId="77E0E2D1F6354D27B0F164AD52EBEC52">
    <w:name w:val="77E0E2D1F6354D27B0F164AD52EBEC52"/>
    <w:rsid w:val="00620634"/>
  </w:style>
  <w:style w:type="paragraph" w:customStyle="1" w:styleId="5A3A01E0B19D4C0A93ED07433FDDAE05">
    <w:name w:val="5A3A01E0B19D4C0A93ED07433FDDAE05"/>
    <w:rsid w:val="00620634"/>
  </w:style>
  <w:style w:type="paragraph" w:customStyle="1" w:styleId="3BD5124F82A74BA6806E914C35DC6995">
    <w:name w:val="3BD5124F82A74BA6806E914C35DC6995"/>
    <w:rsid w:val="00620634"/>
  </w:style>
  <w:style w:type="paragraph" w:customStyle="1" w:styleId="52EC89576A474ACFA40BDCA1AD5E675E">
    <w:name w:val="52EC89576A474ACFA40BDCA1AD5E675E"/>
    <w:rsid w:val="00620634"/>
  </w:style>
  <w:style w:type="paragraph" w:customStyle="1" w:styleId="BABAF4FBF05043FDB22DC182D5F97BEE">
    <w:name w:val="BABAF4FBF05043FDB22DC182D5F97BEE"/>
    <w:rsid w:val="00620634"/>
  </w:style>
  <w:style w:type="paragraph" w:customStyle="1" w:styleId="DDF3C2785C9647719B3A7DC655BF43C3">
    <w:name w:val="DDF3C2785C9647719B3A7DC655BF43C3"/>
    <w:rsid w:val="00620634"/>
  </w:style>
  <w:style w:type="paragraph" w:customStyle="1" w:styleId="CF81B28EB69F43C7A3790D5F10C1944B">
    <w:name w:val="CF81B28EB69F43C7A3790D5F10C1944B"/>
    <w:rsid w:val="00620634"/>
  </w:style>
  <w:style w:type="paragraph" w:customStyle="1" w:styleId="4652F863C3D64CDA95BE14327BD45729">
    <w:name w:val="4652F863C3D64CDA95BE14327BD45729"/>
    <w:rsid w:val="00620634"/>
  </w:style>
  <w:style w:type="paragraph" w:customStyle="1" w:styleId="B52CC015E6C74D22BB19EF4A142EF415">
    <w:name w:val="B52CC015E6C74D22BB19EF4A142EF415"/>
    <w:rsid w:val="00620634"/>
  </w:style>
  <w:style w:type="paragraph" w:customStyle="1" w:styleId="8B554E74D3BF4A628C7BD572BFBD0409">
    <w:name w:val="8B554E74D3BF4A628C7BD572BFBD0409"/>
    <w:rsid w:val="00620634"/>
  </w:style>
  <w:style w:type="paragraph" w:customStyle="1" w:styleId="4E7E921C9CE4409DB855B44732CE9A8D">
    <w:name w:val="4E7E921C9CE4409DB855B44732CE9A8D"/>
    <w:rsid w:val="00620634"/>
  </w:style>
  <w:style w:type="paragraph" w:customStyle="1" w:styleId="B5B6856D94934EB89F387BFE78522618">
    <w:name w:val="B5B6856D94934EB89F387BFE78522618"/>
    <w:rsid w:val="00620634"/>
  </w:style>
  <w:style w:type="paragraph" w:customStyle="1" w:styleId="C816A22BE04347F1A0D412541412744A">
    <w:name w:val="C816A22BE04347F1A0D412541412744A"/>
    <w:rsid w:val="00620634"/>
  </w:style>
  <w:style w:type="paragraph" w:customStyle="1" w:styleId="1DBF375D4BB9462BAF149CB627C14BEA">
    <w:name w:val="1DBF375D4BB9462BAF149CB627C14BEA"/>
    <w:rsid w:val="00620634"/>
  </w:style>
  <w:style w:type="paragraph" w:customStyle="1" w:styleId="870FD0835279428CA29069F2F16FAF18">
    <w:name w:val="870FD0835279428CA29069F2F16FAF18"/>
    <w:rsid w:val="00620634"/>
  </w:style>
  <w:style w:type="paragraph" w:customStyle="1" w:styleId="86D7F192822B4749BE80E98598AA173E">
    <w:name w:val="86D7F192822B4749BE80E98598AA173E"/>
    <w:rsid w:val="00620634"/>
  </w:style>
  <w:style w:type="paragraph" w:customStyle="1" w:styleId="727A8CF7BA764C1FA2945A0429715033">
    <w:name w:val="727A8CF7BA764C1FA2945A0429715033"/>
    <w:rsid w:val="00653518"/>
  </w:style>
  <w:style w:type="paragraph" w:customStyle="1" w:styleId="4827BB862D204C2A836D2FB0072094C9">
    <w:name w:val="4827BB862D204C2A836D2FB0072094C9"/>
    <w:rsid w:val="00653518"/>
  </w:style>
  <w:style w:type="paragraph" w:customStyle="1" w:styleId="1B16F416C3104730B494707685CD5339">
    <w:name w:val="1B16F416C3104730B494707685CD5339"/>
    <w:rsid w:val="00653518"/>
  </w:style>
  <w:style w:type="paragraph" w:customStyle="1" w:styleId="20C5BB61C4384ACB946DEC14B449F8AB">
    <w:name w:val="20C5BB61C4384ACB946DEC14B449F8AB"/>
    <w:rsid w:val="00653518"/>
  </w:style>
  <w:style w:type="paragraph" w:customStyle="1" w:styleId="AD690AAEA0FE45D4BC3D22C2FBDCA697">
    <w:name w:val="AD690AAEA0FE45D4BC3D22C2FBDCA697"/>
    <w:rsid w:val="00A22811"/>
  </w:style>
  <w:style w:type="paragraph" w:customStyle="1" w:styleId="1ED60BFA2BB941A3A76162401CFED183">
    <w:name w:val="1ED60BFA2BB941A3A76162401CFED183"/>
    <w:rsid w:val="00A22811"/>
  </w:style>
  <w:style w:type="paragraph" w:customStyle="1" w:styleId="46EC4BAD52A54BC0A0ED561C6644D87D">
    <w:name w:val="46EC4BAD52A54BC0A0ED561C6644D87D"/>
    <w:rsid w:val="00A22811"/>
  </w:style>
  <w:style w:type="paragraph" w:customStyle="1" w:styleId="297509ED3B854AFCB0471D6D3960D369">
    <w:name w:val="297509ED3B854AFCB0471D6D3960D369"/>
    <w:rsid w:val="00A22811"/>
  </w:style>
  <w:style w:type="paragraph" w:customStyle="1" w:styleId="3F736108787C47F3B783F5DD78AB67AB">
    <w:name w:val="3F736108787C47F3B783F5DD78AB67AB"/>
    <w:rsid w:val="00A22811"/>
  </w:style>
  <w:style w:type="paragraph" w:customStyle="1" w:styleId="C3D8D21AC02B4E74A18B9F946905864F">
    <w:name w:val="C3D8D21AC02B4E74A18B9F946905864F"/>
    <w:rsid w:val="00A22811"/>
  </w:style>
  <w:style w:type="paragraph" w:customStyle="1" w:styleId="05450537F31944CA9F600A9B52770CB4">
    <w:name w:val="05450537F31944CA9F600A9B52770CB4"/>
    <w:rsid w:val="00A22811"/>
  </w:style>
  <w:style w:type="paragraph" w:customStyle="1" w:styleId="8CFD98CFCCCD4D2FB0729E171F32FDF9">
    <w:name w:val="8CFD98CFCCCD4D2FB0729E171F32FDF9"/>
    <w:rsid w:val="00A22811"/>
  </w:style>
  <w:style w:type="paragraph" w:customStyle="1" w:styleId="3C2F0403396543C4AC8FE56F20255AED">
    <w:name w:val="3C2F0403396543C4AC8FE56F20255AED"/>
    <w:rsid w:val="00A22811"/>
  </w:style>
  <w:style w:type="paragraph" w:customStyle="1" w:styleId="89918AA3FFDF4FDCAC47F8AD99B617AF">
    <w:name w:val="89918AA3FFDF4FDCAC47F8AD99B617AF"/>
    <w:rsid w:val="00A22811"/>
  </w:style>
  <w:style w:type="paragraph" w:customStyle="1" w:styleId="45B1A1F221874877A0020DDE701BA691">
    <w:name w:val="45B1A1F221874877A0020DDE701BA691"/>
    <w:rsid w:val="00A22811"/>
  </w:style>
  <w:style w:type="paragraph" w:customStyle="1" w:styleId="A5433B5EB1444AC5B339A2A5487E515B">
    <w:name w:val="A5433B5EB1444AC5B339A2A5487E515B"/>
    <w:rsid w:val="00A22811"/>
  </w:style>
  <w:style w:type="paragraph" w:customStyle="1" w:styleId="1591518E568D4279AB0DEC04543F1D59">
    <w:name w:val="1591518E568D4279AB0DEC04543F1D59"/>
    <w:rsid w:val="00A22811"/>
  </w:style>
  <w:style w:type="paragraph" w:customStyle="1" w:styleId="493107E812984FE688F7844EB94FFC28">
    <w:name w:val="493107E812984FE688F7844EB94FFC28"/>
    <w:rsid w:val="00A22811"/>
  </w:style>
  <w:style w:type="paragraph" w:customStyle="1" w:styleId="98EE2CEE060A4E9F9DF0F620A0C38965">
    <w:name w:val="98EE2CEE060A4E9F9DF0F620A0C38965"/>
    <w:rsid w:val="00A22811"/>
  </w:style>
  <w:style w:type="paragraph" w:customStyle="1" w:styleId="1B362E91008A453A977BE2E46511EECD">
    <w:name w:val="1B362E91008A453A977BE2E46511EECD"/>
    <w:rsid w:val="00A22811"/>
  </w:style>
  <w:style w:type="paragraph" w:customStyle="1" w:styleId="797813D1F8364238B713C3932AAB9875">
    <w:name w:val="797813D1F8364238B713C3932AAB9875"/>
    <w:rsid w:val="00A22811"/>
  </w:style>
  <w:style w:type="paragraph" w:customStyle="1" w:styleId="B6DCF897F2624D319F18A3D213A97718">
    <w:name w:val="B6DCF897F2624D319F18A3D213A97718"/>
    <w:rsid w:val="00A22811"/>
  </w:style>
  <w:style w:type="paragraph" w:customStyle="1" w:styleId="E8E952510CC147B1850003495017A841">
    <w:name w:val="E8E952510CC147B1850003495017A841"/>
    <w:rsid w:val="00A22811"/>
  </w:style>
  <w:style w:type="paragraph" w:customStyle="1" w:styleId="3EA7EC1D970A4DF0A07D4BFD9A8BD8EA">
    <w:name w:val="3EA7EC1D970A4DF0A07D4BFD9A8BD8EA"/>
    <w:rsid w:val="00A22811"/>
  </w:style>
  <w:style w:type="paragraph" w:customStyle="1" w:styleId="72DC3B682CE04D7492E3330A48A9D2CC">
    <w:name w:val="72DC3B682CE04D7492E3330A48A9D2CC"/>
    <w:rsid w:val="00A22811"/>
  </w:style>
  <w:style w:type="paragraph" w:customStyle="1" w:styleId="6A5BA1B601C946B6BF398ED2496D8467">
    <w:name w:val="6A5BA1B601C946B6BF398ED2496D8467"/>
    <w:rsid w:val="00A22811"/>
  </w:style>
  <w:style w:type="paragraph" w:customStyle="1" w:styleId="9771F5657A4E47819851C8507C1AF27C">
    <w:name w:val="9771F5657A4E47819851C8507C1AF27C"/>
    <w:rsid w:val="00A22811"/>
  </w:style>
  <w:style w:type="paragraph" w:customStyle="1" w:styleId="B86D43ED4EBC4191BA32127F05FA4DBF">
    <w:name w:val="B86D43ED4EBC4191BA32127F05FA4DBF"/>
    <w:rsid w:val="00A22811"/>
  </w:style>
  <w:style w:type="paragraph" w:customStyle="1" w:styleId="00C8B05C64FE4DF2B0DD4454CB3AEB2D">
    <w:name w:val="00C8B05C64FE4DF2B0DD4454CB3AEB2D"/>
    <w:rsid w:val="00A22811"/>
  </w:style>
  <w:style w:type="paragraph" w:customStyle="1" w:styleId="BF3243588E2843168CBF3561BE98C20A">
    <w:name w:val="BF3243588E2843168CBF3561BE98C20A"/>
    <w:rsid w:val="00A22811"/>
  </w:style>
  <w:style w:type="paragraph" w:customStyle="1" w:styleId="B08F98BD6D6F413C96A55AB965D05AF0">
    <w:name w:val="B08F98BD6D6F413C96A55AB965D05AF0"/>
    <w:rsid w:val="00A22811"/>
  </w:style>
  <w:style w:type="paragraph" w:customStyle="1" w:styleId="AE29D6E56F6F44BAAD24C2FCFA1A3B35">
    <w:name w:val="AE29D6E56F6F44BAAD24C2FCFA1A3B35"/>
    <w:rsid w:val="00A22811"/>
  </w:style>
  <w:style w:type="paragraph" w:customStyle="1" w:styleId="854A4B2625A64B8EA2D137D011B5FAC3">
    <w:name w:val="854A4B2625A64B8EA2D137D011B5FAC3"/>
    <w:rsid w:val="00A22811"/>
  </w:style>
  <w:style w:type="paragraph" w:customStyle="1" w:styleId="A9A481BDEBA64EBA93C62935A03FA02D">
    <w:name w:val="A9A481BDEBA64EBA93C62935A03FA02D"/>
    <w:rsid w:val="00A22811"/>
  </w:style>
  <w:style w:type="paragraph" w:customStyle="1" w:styleId="0D7EBB3F01CE411ABA83F3868C41780F">
    <w:name w:val="0D7EBB3F01CE411ABA83F3868C41780F"/>
    <w:rsid w:val="006A647F"/>
  </w:style>
  <w:style w:type="paragraph" w:customStyle="1" w:styleId="B27E8DCC33D84D34B6444F367C204E1F">
    <w:name w:val="B27E8DCC33D84D34B6444F367C204E1F"/>
    <w:rsid w:val="006A647F"/>
  </w:style>
  <w:style w:type="paragraph" w:customStyle="1" w:styleId="887585084467422393FA2349F0DA26F9">
    <w:name w:val="887585084467422393FA2349F0DA26F9"/>
    <w:rsid w:val="006A647F"/>
  </w:style>
  <w:style w:type="paragraph" w:customStyle="1" w:styleId="205B3D4EF62947B5B592C15A4EF08F64">
    <w:name w:val="205B3D4EF62947B5B592C15A4EF08F64"/>
    <w:rsid w:val="006A647F"/>
  </w:style>
  <w:style w:type="paragraph" w:customStyle="1" w:styleId="583092CF72B244AE8369113C02596843">
    <w:name w:val="583092CF72B244AE8369113C02596843"/>
    <w:rsid w:val="006A647F"/>
  </w:style>
  <w:style w:type="paragraph" w:customStyle="1" w:styleId="755823522BD64E56B4DAD5EA08AC4650">
    <w:name w:val="755823522BD64E56B4DAD5EA08AC4650"/>
    <w:rsid w:val="006A647F"/>
  </w:style>
  <w:style w:type="paragraph" w:customStyle="1" w:styleId="F6E178359BF0421FAA8E37DC5D6CCA15">
    <w:name w:val="F6E178359BF0421FAA8E37DC5D6CCA15"/>
    <w:rsid w:val="006A647F"/>
  </w:style>
  <w:style w:type="paragraph" w:customStyle="1" w:styleId="93E95B3A37814861B98012A4951EA7D3">
    <w:name w:val="93E95B3A37814861B98012A4951EA7D3"/>
    <w:rsid w:val="006A647F"/>
  </w:style>
  <w:style w:type="paragraph" w:customStyle="1" w:styleId="79B35D0136AA41F3A38F537783DD6E16">
    <w:name w:val="79B35D0136AA41F3A38F537783DD6E16"/>
    <w:rsid w:val="006A647F"/>
  </w:style>
  <w:style w:type="paragraph" w:customStyle="1" w:styleId="F1E07305EFC545F1BC5A118D1B5A2FD6">
    <w:name w:val="F1E07305EFC545F1BC5A118D1B5A2FD6"/>
    <w:rsid w:val="006A647F"/>
  </w:style>
  <w:style w:type="paragraph" w:customStyle="1" w:styleId="7C13610AEA1A4259B0A00071067CD959">
    <w:name w:val="7C13610AEA1A4259B0A00071067CD959"/>
    <w:rsid w:val="006A647F"/>
  </w:style>
  <w:style w:type="paragraph" w:customStyle="1" w:styleId="68BB548558BB4E9D8255EDF34D87D999">
    <w:name w:val="68BB548558BB4E9D8255EDF34D87D999"/>
    <w:rsid w:val="006A647F"/>
  </w:style>
  <w:style w:type="paragraph" w:customStyle="1" w:styleId="816AC6AE1C6A49428C4B8072B3032C12">
    <w:name w:val="816AC6AE1C6A49428C4B8072B3032C12"/>
    <w:rsid w:val="006A647F"/>
  </w:style>
  <w:style w:type="paragraph" w:customStyle="1" w:styleId="A3BE6FC53D2D42128617073C26F180D7">
    <w:name w:val="A3BE6FC53D2D42128617073C26F180D7"/>
    <w:rsid w:val="006A647F"/>
  </w:style>
  <w:style w:type="paragraph" w:customStyle="1" w:styleId="3FC17A743E854137914E02BFE2BD67BF">
    <w:name w:val="3FC17A743E854137914E02BFE2BD67BF"/>
    <w:rsid w:val="006A647F"/>
  </w:style>
  <w:style w:type="paragraph" w:customStyle="1" w:styleId="BB9BA98C0F6A455E82DA4FD101170C6C">
    <w:name w:val="BB9BA98C0F6A455E82DA4FD101170C6C"/>
    <w:rsid w:val="006A647F"/>
  </w:style>
  <w:style w:type="paragraph" w:customStyle="1" w:styleId="777146992E6C4B3CA5AC260086F15CD2">
    <w:name w:val="777146992E6C4B3CA5AC260086F15CD2"/>
    <w:rsid w:val="001D6038"/>
  </w:style>
  <w:style w:type="paragraph" w:customStyle="1" w:styleId="CEC28C7EF978413E968CF0F0D3371CDE">
    <w:name w:val="CEC28C7EF978413E968CF0F0D3371CDE"/>
    <w:rsid w:val="001D6038"/>
  </w:style>
  <w:style w:type="paragraph" w:customStyle="1" w:styleId="8C0459CCAADB47F8A1147E9D02FE6D19">
    <w:name w:val="8C0459CCAADB47F8A1147E9D02FE6D19"/>
    <w:rsid w:val="001D6038"/>
  </w:style>
  <w:style w:type="paragraph" w:customStyle="1" w:styleId="06471F64649C40079C3A9FB893E4DA2C">
    <w:name w:val="06471F64649C40079C3A9FB893E4DA2C"/>
    <w:rsid w:val="001D6038"/>
  </w:style>
  <w:style w:type="paragraph" w:customStyle="1" w:styleId="5E9334520FCD465ABA30C6C0CFA71F0D">
    <w:name w:val="5E9334520FCD465ABA30C6C0CFA71F0D"/>
    <w:rsid w:val="001D6038"/>
  </w:style>
  <w:style w:type="paragraph" w:customStyle="1" w:styleId="33CCBA63DFF9468E963E08F9624F733D">
    <w:name w:val="33CCBA63DFF9468E963E08F9624F733D"/>
    <w:rsid w:val="001D6038"/>
  </w:style>
  <w:style w:type="paragraph" w:customStyle="1" w:styleId="BC1A4841008447EFB777589453D3E7C4">
    <w:name w:val="BC1A4841008447EFB777589453D3E7C4"/>
    <w:rsid w:val="001D6038"/>
  </w:style>
  <w:style w:type="paragraph" w:customStyle="1" w:styleId="A593473C1A2142DDBDCAD6781C200710">
    <w:name w:val="A593473C1A2142DDBDCAD6781C200710"/>
    <w:rsid w:val="001D6038"/>
  </w:style>
  <w:style w:type="paragraph" w:customStyle="1" w:styleId="1D4A3FC929D24114969EEE871B4E61ED">
    <w:name w:val="1D4A3FC929D24114969EEE871B4E61ED"/>
    <w:rsid w:val="001D6038"/>
  </w:style>
  <w:style w:type="paragraph" w:customStyle="1" w:styleId="E74CB2DCCF2745C098D6999879BB3303">
    <w:name w:val="E74CB2DCCF2745C098D6999879BB3303"/>
    <w:rsid w:val="001D6038"/>
  </w:style>
  <w:style w:type="paragraph" w:customStyle="1" w:styleId="3ED2A25074FB46009B2B90F028378DBC">
    <w:name w:val="3ED2A25074FB46009B2B90F028378DBC"/>
    <w:rsid w:val="001D6038"/>
  </w:style>
  <w:style w:type="paragraph" w:customStyle="1" w:styleId="5FAAB1D33A5C4BA2AE388DD22DE72EB8">
    <w:name w:val="5FAAB1D33A5C4BA2AE388DD22DE72EB8"/>
    <w:rsid w:val="001D6038"/>
  </w:style>
  <w:style w:type="paragraph" w:customStyle="1" w:styleId="E6E17FF6D0094815B47FC032430C25A3">
    <w:name w:val="E6E17FF6D0094815B47FC032430C25A3"/>
    <w:rsid w:val="004B10B7"/>
  </w:style>
  <w:style w:type="paragraph" w:customStyle="1" w:styleId="4ACA155D60BD4D56A194A7786D90D703">
    <w:name w:val="4ACA155D60BD4D56A194A7786D90D703"/>
    <w:rsid w:val="004B10B7"/>
  </w:style>
  <w:style w:type="paragraph" w:customStyle="1" w:styleId="3EAAAC89174A4B17BBFC65EF87A05BCF">
    <w:name w:val="3EAAAC89174A4B17BBFC65EF87A05BCF"/>
    <w:rsid w:val="004B10B7"/>
  </w:style>
  <w:style w:type="paragraph" w:customStyle="1" w:styleId="AB4C1F86DC4A4F7E8F4760A03620DD96">
    <w:name w:val="AB4C1F86DC4A4F7E8F4760A03620DD96"/>
    <w:rsid w:val="004B10B7"/>
  </w:style>
  <w:style w:type="paragraph" w:customStyle="1" w:styleId="0CE3BDCD685542CA9F1FC48A35CF7FB9">
    <w:name w:val="0CE3BDCD685542CA9F1FC48A35CF7FB9"/>
    <w:rsid w:val="004B10B7"/>
  </w:style>
  <w:style w:type="paragraph" w:customStyle="1" w:styleId="DF80E748E9B34C20A12515D201652F76">
    <w:name w:val="DF80E748E9B34C20A12515D201652F76"/>
    <w:rsid w:val="004B10B7"/>
  </w:style>
  <w:style w:type="paragraph" w:customStyle="1" w:styleId="C4B9ED8FCD31483C8D6714994694D3CF">
    <w:name w:val="C4B9ED8FCD31483C8D6714994694D3CF"/>
    <w:rsid w:val="004B10B7"/>
  </w:style>
  <w:style w:type="paragraph" w:customStyle="1" w:styleId="E4D1F8C1C691416DB5927929BF8834D4">
    <w:name w:val="E4D1F8C1C691416DB5927929BF8834D4"/>
    <w:rsid w:val="004B10B7"/>
  </w:style>
  <w:style w:type="paragraph" w:customStyle="1" w:styleId="C71F85606DCB49CF8A353DBDAE4B2474">
    <w:name w:val="C71F85606DCB49CF8A353DBDAE4B2474"/>
    <w:rsid w:val="004B10B7"/>
  </w:style>
  <w:style w:type="paragraph" w:customStyle="1" w:styleId="96B0100E3AC34328A2F28281F8E1D6DE">
    <w:name w:val="96B0100E3AC34328A2F28281F8E1D6DE"/>
    <w:rsid w:val="004B10B7"/>
  </w:style>
  <w:style w:type="paragraph" w:customStyle="1" w:styleId="8A2C789B49844538B74C6831127FE55F">
    <w:name w:val="8A2C789B49844538B74C6831127FE55F"/>
    <w:rsid w:val="004B10B7"/>
  </w:style>
  <w:style w:type="paragraph" w:customStyle="1" w:styleId="CC4839802F28420F9FC8AA8E530EEE24">
    <w:name w:val="CC4839802F28420F9FC8AA8E530EEE24"/>
    <w:rsid w:val="004B10B7"/>
  </w:style>
  <w:style w:type="paragraph" w:customStyle="1" w:styleId="9522403067FE41BB86C4843B4184CA3C">
    <w:name w:val="9522403067FE41BB86C4843B4184CA3C"/>
    <w:rsid w:val="004B10B7"/>
  </w:style>
  <w:style w:type="paragraph" w:customStyle="1" w:styleId="A6D5647D2DCF4C39906153E9A9841C1D">
    <w:name w:val="A6D5647D2DCF4C39906153E9A9841C1D"/>
    <w:rsid w:val="004B10B7"/>
  </w:style>
  <w:style w:type="paragraph" w:customStyle="1" w:styleId="F97B823562A34D08BB10BFE3EE86E2B6">
    <w:name w:val="F97B823562A34D08BB10BFE3EE86E2B6"/>
    <w:rsid w:val="004B10B7"/>
  </w:style>
  <w:style w:type="paragraph" w:customStyle="1" w:styleId="2296DAD6F2EB4A2385F6024BCE540D24">
    <w:name w:val="2296DAD6F2EB4A2385F6024BCE540D24"/>
    <w:rsid w:val="004B10B7"/>
  </w:style>
  <w:style w:type="paragraph" w:customStyle="1" w:styleId="8265336B2A5242B98E69BDE61D2D8A7B">
    <w:name w:val="8265336B2A5242B98E69BDE61D2D8A7B"/>
    <w:rsid w:val="004B10B7"/>
  </w:style>
  <w:style w:type="paragraph" w:customStyle="1" w:styleId="C6850149C4434EFEBF49DCAAFE3721A8">
    <w:name w:val="C6850149C4434EFEBF49DCAAFE3721A8"/>
    <w:rsid w:val="004B10B7"/>
  </w:style>
  <w:style w:type="paragraph" w:customStyle="1" w:styleId="DAD11EDDCA3D413386E28AE409B4E7EA">
    <w:name w:val="DAD11EDDCA3D413386E28AE409B4E7EA"/>
    <w:rsid w:val="004B10B7"/>
  </w:style>
  <w:style w:type="paragraph" w:customStyle="1" w:styleId="30846772A05B4941875055FB9F018E66">
    <w:name w:val="30846772A05B4941875055FB9F018E66"/>
    <w:rsid w:val="004B1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81831F8ED54AA9C0F89E3C63D824" ma:contentTypeVersion="0" ma:contentTypeDescription="Create a new document." ma:contentTypeScope="" ma:versionID="2c5016f047c146560c97e5ff42d8f9a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DCE26-EBAA-4D1C-8E99-396C70A3CB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C5BDE0-3CD8-4367-8EE5-A96A66E825C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6A38B6F-968B-430A-B14E-9616EF3D6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0C2E996-1D4A-4310-9D86-07230F453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Meeting Minutes Template</Template>
  <TotalTime>38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TD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Delves, Will</dc:creator>
  <cp:keywords>templates, standards, itpmo, it project management office, meeting minutes</cp:keywords>
  <dc:description>Revision Date:  14-jan-2014</dc:description>
  <cp:lastModifiedBy>JAY</cp:lastModifiedBy>
  <cp:revision>6</cp:revision>
  <cp:lastPrinted>2006-07-04T19:09:00Z</cp:lastPrinted>
  <dcterms:created xsi:type="dcterms:W3CDTF">2019-01-22T17:17:00Z</dcterms:created>
  <dcterms:modified xsi:type="dcterms:W3CDTF">2019-01-30T20:12:00Z</dcterms:modified>
  <cp:category>Templates,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ML:Preserve-Image-Size">
    <vt:lpwstr>TRUE</vt:lpwstr>
  </property>
  <property fmtid="{D5CDD505-2E9C-101B-9397-08002B2CF9AE}" pid="3" name="XML:Image-Folder">
    <vt:lpwstr>?</vt:lpwstr>
  </property>
  <property fmtid="{D5CDD505-2E9C-101B-9397-08002B2CF9AE}" pid="4" name="XML:Stylesheets">
    <vt:lpwstr>?</vt:lpwstr>
  </property>
  <property fmtid="{D5CDD505-2E9C-101B-9397-08002B2CF9AE}" pid="5" name="XML:Scripts">
    <vt:lpwstr>?</vt:lpwstr>
  </property>
  <property fmtid="{D5CDD505-2E9C-101B-9397-08002B2CF9AE}" pid="6" name="XML:End-Scripts">
    <vt:lpwstr>?</vt:lpwstr>
  </property>
  <property fmtid="{D5CDD505-2E9C-101B-9397-08002B2CF9AE}" pid="7" name="ContentTypeId">
    <vt:lpwstr>0x010100042781831F8ED54AA9C0F89E3C63D824</vt:lpwstr>
  </property>
  <property fmtid="{D5CDD505-2E9C-101B-9397-08002B2CF9AE}" pid="8" name="TitusGUID">
    <vt:lpwstr>ca0de8f3-bb93-4550-b1c1-c43eb027701d</vt:lpwstr>
  </property>
</Properties>
</file>